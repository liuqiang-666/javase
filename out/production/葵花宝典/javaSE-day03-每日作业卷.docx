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4A7365" w:rsidRDefault="004A7365">
      <w:pPr>
        <w:spacing w:line="276" w:lineRule="auto"/>
        <w:rPr>
          <w:lang w:val="zh-CN"/>
        </w:rPr>
      </w:pPr>
    </w:p>
    <w:p w:rsidR="007B0700" w:rsidRDefault="00216602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JAVA基础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3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Default="00216602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流程控制语句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8B2B1C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proofErr w:type="gramStart"/>
      <w:r>
        <w:rPr>
          <w:rFonts w:ascii="方正姚体" w:eastAsia="方正姚体" w:hAnsi="方正姚体" w:cs="方正姚体" w:hint="eastAsia"/>
          <w:sz w:val="44"/>
          <w:szCs w:val="44"/>
        </w:rPr>
        <w:t>传智播客</w:t>
      </w:r>
      <w:proofErr w:type="gramEnd"/>
      <w:r>
        <w:rPr>
          <w:rFonts w:ascii="方正姚体" w:eastAsia="方正姚体" w:hAnsi="方正姚体" w:cs="方正姚体" w:hint="eastAsia"/>
          <w:sz w:val="44"/>
          <w:szCs w:val="44"/>
        </w:rPr>
        <w:t>.黑马程序员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B622F6" w:rsidP="00927047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基础案例</w:t>
      </w:r>
    </w:p>
    <w:p w:rsidR="002F7EB7" w:rsidRDefault="002F7EB7" w:rsidP="002F7EB7">
      <w:pPr>
        <w:pStyle w:val="2"/>
        <w:rPr>
          <w:kern w:val="0"/>
        </w:rPr>
      </w:pPr>
      <w:r>
        <w:rPr>
          <w:rFonts w:hint="eastAsia"/>
          <w:kern w:val="0"/>
        </w:rPr>
        <w:t>训练案例</w:t>
      </w:r>
      <w:r w:rsidR="001A0FDF">
        <w:rPr>
          <w:rFonts w:hint="eastAsia"/>
          <w:kern w:val="0"/>
        </w:rPr>
        <w:t>1</w:t>
      </w:r>
    </w:p>
    <w:p w:rsidR="002F7EB7" w:rsidRDefault="002F7EB7" w:rsidP="002F7EB7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2F7EB7" w:rsidRPr="00B44BC4" w:rsidRDefault="002F7EB7" w:rsidP="002F7EB7"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 xml:space="preserve">1.3.2 </w:t>
      </w:r>
      <w:r>
        <w:rPr>
          <w:rFonts w:hint="eastAsia"/>
        </w:rPr>
        <w:t>if</w:t>
      </w:r>
      <w:r>
        <w:rPr>
          <w:rFonts w:hint="eastAsia"/>
        </w:rPr>
        <w:t>语句的第三种格式</w:t>
      </w:r>
      <w:r>
        <w:rPr>
          <w:rFonts w:hint="eastAsia"/>
        </w:rPr>
        <w:t>;</w:t>
      </w:r>
    </w:p>
    <w:p w:rsidR="002F7EB7" w:rsidRDefault="002F7EB7" w:rsidP="002F7EB7">
      <w:pPr>
        <w:pStyle w:val="3"/>
      </w:pPr>
      <w:r>
        <w:rPr>
          <w:rFonts w:hint="eastAsia"/>
        </w:rPr>
        <w:t>训练描述</w:t>
      </w:r>
    </w:p>
    <w:p w:rsidR="002F7EB7" w:rsidRDefault="00172D88" w:rsidP="002F7EB7">
      <w:r>
        <w:rPr>
          <w:rFonts w:hint="eastAsia"/>
        </w:rPr>
        <w:tab/>
      </w:r>
      <w:r>
        <w:rPr>
          <w:rFonts w:hint="eastAsia"/>
        </w:rPr>
        <w:tab/>
      </w:r>
      <w:r w:rsidR="002F7EB7">
        <w:rPr>
          <w:rFonts w:hint="eastAsia"/>
        </w:rPr>
        <w:t>键盘录入学生考试成绩，判断学生等级</w:t>
      </w:r>
      <w:r w:rsidR="002F7EB7">
        <w:rPr>
          <w:rFonts w:hint="eastAsia"/>
        </w:rPr>
        <w:t>:</w:t>
      </w:r>
    </w:p>
    <w:p w:rsidR="002F7EB7" w:rsidRDefault="002F7EB7" w:rsidP="002F7EB7">
      <w:pPr>
        <w:pStyle w:val="11"/>
        <w:ind w:left="840"/>
      </w:pPr>
      <w:r>
        <w:rPr>
          <w:rFonts w:hint="eastAsia"/>
        </w:rPr>
        <w:t>90-100</w:t>
      </w:r>
      <w:r>
        <w:rPr>
          <w:rFonts w:hint="eastAsia"/>
        </w:rPr>
        <w:tab/>
      </w:r>
      <w:r>
        <w:rPr>
          <w:rFonts w:hint="eastAsia"/>
        </w:rPr>
        <w:t>优秀</w:t>
      </w:r>
    </w:p>
    <w:p w:rsidR="002F7EB7" w:rsidRDefault="002F7EB7" w:rsidP="002F7EB7">
      <w:pPr>
        <w:pStyle w:val="11"/>
        <w:ind w:left="840"/>
      </w:pPr>
      <w:r>
        <w:rPr>
          <w:rFonts w:hint="eastAsia"/>
        </w:rPr>
        <w:t>80-90</w:t>
      </w:r>
      <w:r>
        <w:rPr>
          <w:rFonts w:hint="eastAsia"/>
        </w:rPr>
        <w:tab/>
      </w:r>
      <w:r>
        <w:rPr>
          <w:rFonts w:hint="eastAsia"/>
        </w:rPr>
        <w:t>好</w:t>
      </w:r>
    </w:p>
    <w:p w:rsidR="002F7EB7" w:rsidRDefault="002F7EB7" w:rsidP="002F7EB7">
      <w:pPr>
        <w:pStyle w:val="11"/>
        <w:ind w:left="840"/>
      </w:pPr>
      <w:r>
        <w:rPr>
          <w:rFonts w:hint="eastAsia"/>
        </w:rPr>
        <w:t>70-80</w:t>
      </w:r>
      <w:r>
        <w:rPr>
          <w:rFonts w:hint="eastAsia"/>
        </w:rPr>
        <w:tab/>
      </w:r>
      <w:r>
        <w:rPr>
          <w:rFonts w:hint="eastAsia"/>
        </w:rPr>
        <w:t>良</w:t>
      </w:r>
    </w:p>
    <w:p w:rsidR="002F7EB7" w:rsidRDefault="002F7EB7" w:rsidP="002F7EB7">
      <w:pPr>
        <w:pStyle w:val="11"/>
        <w:ind w:left="840"/>
      </w:pPr>
      <w:r>
        <w:rPr>
          <w:rFonts w:hint="eastAsia"/>
        </w:rPr>
        <w:t>60-70</w:t>
      </w:r>
      <w:r>
        <w:rPr>
          <w:rFonts w:hint="eastAsia"/>
        </w:rPr>
        <w:tab/>
      </w:r>
      <w:r>
        <w:rPr>
          <w:rFonts w:hint="eastAsia"/>
        </w:rPr>
        <w:t>及格</w:t>
      </w:r>
    </w:p>
    <w:p w:rsidR="002F7EB7" w:rsidRDefault="002F7EB7" w:rsidP="002F7E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60</w:t>
      </w:r>
      <w:proofErr w:type="gramStart"/>
      <w:r>
        <w:rPr>
          <w:rFonts w:hint="eastAsia"/>
        </w:rPr>
        <w:t>以下</w:t>
      </w:r>
      <w:r>
        <w:rPr>
          <w:rFonts w:hint="eastAsia"/>
        </w:rPr>
        <w:tab/>
      </w:r>
      <w:proofErr w:type="gramEnd"/>
      <w:r>
        <w:rPr>
          <w:rFonts w:hint="eastAsia"/>
        </w:rPr>
        <w:t>不及格</w:t>
      </w:r>
    </w:p>
    <w:p w:rsidR="002F7EB7" w:rsidRDefault="002F7EB7" w:rsidP="002F7EB7">
      <w:pPr>
        <w:pStyle w:val="3"/>
      </w:pPr>
      <w:r>
        <w:rPr>
          <w:rFonts w:hint="eastAsia"/>
        </w:rPr>
        <w:t>操作</w:t>
      </w:r>
      <w:r w:rsidR="002D787E">
        <w:rPr>
          <w:rFonts w:hint="eastAsia"/>
        </w:rPr>
        <w:t>步骤描述</w:t>
      </w:r>
    </w:p>
    <w:p w:rsidR="002F7EB7" w:rsidRPr="002F7EB7" w:rsidRDefault="00172D88" w:rsidP="002F7EB7">
      <w:r>
        <w:rPr>
          <w:rFonts w:hint="eastAsia"/>
        </w:rPr>
        <w:tab/>
      </w:r>
      <w:r>
        <w:rPr>
          <w:rFonts w:hint="eastAsia"/>
        </w:rPr>
        <w:tab/>
      </w:r>
      <w:r w:rsidR="002F7EB7">
        <w:rPr>
          <w:rFonts w:hint="eastAsia"/>
        </w:rPr>
        <w:t>1.</w:t>
      </w:r>
      <w:r w:rsidR="002F7EB7" w:rsidRPr="001245DC">
        <w:t>从键盘上录入一个学生的考试成绩</w:t>
      </w:r>
      <w:r w:rsidR="002F7EB7">
        <w:rPr>
          <w:rFonts w:hint="eastAsia"/>
        </w:rPr>
        <w:t>:</w:t>
      </w:r>
    </w:p>
    <w:p w:rsidR="002F7EB7" w:rsidRDefault="00172D88" w:rsidP="002F7E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F7EB7">
        <w:rPr>
          <w:rFonts w:hint="eastAsia"/>
        </w:rPr>
        <w:t>2.</w:t>
      </w:r>
      <w:r w:rsidR="002F7EB7" w:rsidRPr="001245DC">
        <w:t>使用</w:t>
      </w:r>
      <w:r w:rsidR="002F7EB7" w:rsidRPr="001245DC">
        <w:t>if</w:t>
      </w:r>
      <w:r w:rsidR="002F7EB7" w:rsidRPr="001245DC">
        <w:t>语句的第三种格式判断考试成绩属于哪个范围</w:t>
      </w:r>
      <w:r w:rsidR="002F7EB7" w:rsidRPr="001245DC">
        <w:t>,</w:t>
      </w:r>
      <w:r w:rsidR="002F7EB7" w:rsidRPr="001245DC">
        <w:t>然后确定成绩的等级并打印</w:t>
      </w:r>
      <w:r w:rsidR="002F7EB7">
        <w:rPr>
          <w:rFonts w:hint="eastAsia"/>
        </w:rPr>
        <w:t>:</w:t>
      </w:r>
    </w:p>
    <w:p w:rsidR="00641D35" w:rsidRDefault="00641D35" w:rsidP="002F7EB7">
      <w:pPr>
        <w:rPr>
          <w:rFonts w:hint="eastAsia"/>
        </w:rPr>
      </w:pPr>
    </w:p>
    <w:p w:rsidR="00641D35" w:rsidRPr="00641D35" w:rsidRDefault="00641D35" w:rsidP="00641D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Scanner </w:t>
      </w:r>
      <w:proofErr w:type="spellStart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sc</w:t>
      </w:r>
      <w:proofErr w:type="spellEnd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 = </w:t>
      </w:r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Scanner(System.</w:t>
      </w:r>
      <w:r w:rsidRPr="00641D35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in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641D35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641D3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41D35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请输入学生考试成绩：</w:t>
      </w:r>
      <w:r w:rsidRPr="00641D3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score = </w:t>
      </w:r>
      <w:proofErr w:type="spellStart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sc.nextInt</w:t>
      </w:r>
      <w:proofErr w:type="spellEnd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(score &lt;= </w:t>
      </w:r>
      <w:r w:rsidRPr="00641D35">
        <w:rPr>
          <w:rFonts w:ascii="Consolas" w:hAnsi="Consolas" w:cs="宋体"/>
          <w:color w:val="0000FF"/>
          <w:kern w:val="0"/>
          <w:sz w:val="24"/>
          <w:szCs w:val="24"/>
        </w:rPr>
        <w:t xml:space="preserve">100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&amp;&amp; score &gt;= </w:t>
      </w:r>
      <w:r w:rsidRPr="00641D35">
        <w:rPr>
          <w:rFonts w:ascii="Consolas" w:hAnsi="Consolas" w:cs="宋体"/>
          <w:color w:val="0000FF"/>
          <w:kern w:val="0"/>
          <w:sz w:val="24"/>
          <w:szCs w:val="24"/>
        </w:rPr>
        <w:t>90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){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641D35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641D3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41D35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您的成绩优秀</w:t>
      </w:r>
      <w:r w:rsidRPr="00641D3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} </w:t>
      </w:r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else if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(score &lt; </w:t>
      </w:r>
      <w:r w:rsidRPr="00641D35">
        <w:rPr>
          <w:rFonts w:ascii="Consolas" w:hAnsi="Consolas" w:cs="宋体"/>
          <w:color w:val="0000FF"/>
          <w:kern w:val="0"/>
          <w:sz w:val="24"/>
          <w:szCs w:val="24"/>
        </w:rPr>
        <w:t xml:space="preserve">90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&amp;&amp; score &gt;= </w:t>
      </w:r>
      <w:r w:rsidRPr="00641D35">
        <w:rPr>
          <w:rFonts w:ascii="Consolas" w:hAnsi="Consolas" w:cs="宋体"/>
          <w:color w:val="0000FF"/>
          <w:kern w:val="0"/>
          <w:sz w:val="24"/>
          <w:szCs w:val="24"/>
        </w:rPr>
        <w:t>80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){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641D35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641D3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41D35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您的成绩好</w:t>
      </w:r>
      <w:r w:rsidRPr="00641D3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} </w:t>
      </w:r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else if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(score &lt; </w:t>
      </w:r>
      <w:r w:rsidRPr="00641D35">
        <w:rPr>
          <w:rFonts w:ascii="Consolas" w:hAnsi="Consolas" w:cs="宋体"/>
          <w:color w:val="0000FF"/>
          <w:kern w:val="0"/>
          <w:sz w:val="24"/>
          <w:szCs w:val="24"/>
        </w:rPr>
        <w:t xml:space="preserve">80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&amp;&amp; score &gt;= </w:t>
      </w:r>
      <w:r w:rsidRPr="00641D35">
        <w:rPr>
          <w:rFonts w:ascii="Consolas" w:hAnsi="Consolas" w:cs="宋体"/>
          <w:color w:val="0000FF"/>
          <w:kern w:val="0"/>
          <w:sz w:val="24"/>
          <w:szCs w:val="24"/>
        </w:rPr>
        <w:t>70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){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641D35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641D3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41D35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您的成绩良</w:t>
      </w:r>
      <w:r w:rsidRPr="00641D3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} </w:t>
      </w:r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else if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(score &lt; </w:t>
      </w:r>
      <w:r w:rsidRPr="00641D35">
        <w:rPr>
          <w:rFonts w:ascii="Consolas" w:hAnsi="Consolas" w:cs="宋体"/>
          <w:color w:val="0000FF"/>
          <w:kern w:val="0"/>
          <w:sz w:val="24"/>
          <w:szCs w:val="24"/>
        </w:rPr>
        <w:t xml:space="preserve">70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&amp;&amp; score &gt;= </w:t>
      </w:r>
      <w:r w:rsidRPr="00641D35">
        <w:rPr>
          <w:rFonts w:ascii="Consolas" w:hAnsi="Consolas" w:cs="宋体"/>
          <w:color w:val="0000FF"/>
          <w:kern w:val="0"/>
          <w:sz w:val="24"/>
          <w:szCs w:val="24"/>
        </w:rPr>
        <w:t>60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){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641D35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641D3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41D35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您的成绩几个</w:t>
      </w:r>
      <w:r w:rsidRPr="00641D3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} </w:t>
      </w:r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else</w:t>
      </w:r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br/>
        <w:t xml:space="preserve">    </w:t>
      </w:r>
      <w:proofErr w:type="spellStart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641D35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641D3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41D35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您的成绩不及格</w:t>
      </w:r>
      <w:r w:rsidRPr="00641D3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);</w:t>
      </w:r>
    </w:p>
    <w:p w:rsidR="00641D35" w:rsidRPr="00641D35" w:rsidRDefault="00641D35" w:rsidP="002F7EB7"/>
    <w:p w:rsidR="001A0FDF" w:rsidRDefault="001A0FDF" w:rsidP="001A0FDF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 w:rsidR="00FB23CE">
        <w:rPr>
          <w:rFonts w:hint="eastAsia"/>
          <w:lang w:val="zh-CN"/>
        </w:rPr>
        <w:t>2</w:t>
      </w:r>
    </w:p>
    <w:p w:rsidR="001A0FDF" w:rsidRDefault="001A0FDF" w:rsidP="001A0FDF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1A0FDF" w:rsidRDefault="001A0FDF" w:rsidP="001A0FDF"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</w:rPr>
        <w:t>if</w:t>
      </w:r>
      <w:r>
        <w:rPr>
          <w:rFonts w:hint="eastAsia"/>
        </w:rPr>
        <w:t>语句</w:t>
      </w:r>
      <w:r>
        <w:rPr>
          <w:rFonts w:hint="eastAsia"/>
        </w:rPr>
        <w:t>;</w:t>
      </w:r>
    </w:p>
    <w:p w:rsidR="001A0FDF" w:rsidRPr="008633A3" w:rsidRDefault="001A0FDF" w:rsidP="001A0FDF">
      <w:pPr>
        <w:rPr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ab/>
        <w:t>for</w:t>
      </w:r>
      <w:r>
        <w:rPr>
          <w:rFonts w:hint="eastAsia"/>
        </w:rPr>
        <w:t>循环语句</w:t>
      </w:r>
      <w:r>
        <w:rPr>
          <w:rFonts w:hint="eastAsia"/>
        </w:rPr>
        <w:t>;</w:t>
      </w:r>
    </w:p>
    <w:p w:rsidR="001A0FDF" w:rsidRDefault="001A0FDF" w:rsidP="001A0FD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1A0FDF" w:rsidRPr="00B70676" w:rsidRDefault="001A0FDF" w:rsidP="001A0FDF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</w:rPr>
        <w:t>使用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>,</w:t>
      </w:r>
      <w:r>
        <w:rPr>
          <w:rFonts w:hint="eastAsia"/>
        </w:rPr>
        <w:t>求出</w:t>
      </w:r>
      <w:r>
        <w:rPr>
          <w:rFonts w:hint="eastAsia"/>
        </w:rPr>
        <w:t>1-100</w:t>
      </w:r>
      <w:r>
        <w:rPr>
          <w:rFonts w:hint="eastAsia"/>
        </w:rPr>
        <w:t>之间的奇数之和</w:t>
      </w:r>
      <w:r>
        <w:rPr>
          <w:rFonts w:hint="eastAsia"/>
        </w:rPr>
        <w:t>.</w:t>
      </w:r>
    </w:p>
    <w:p w:rsidR="001A0FDF" w:rsidRPr="00A67A8C" w:rsidRDefault="001A0FDF" w:rsidP="001A0FD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A0FDF" w:rsidRPr="00152E44" w:rsidRDefault="001A0FDF" w:rsidP="001A0FDF">
      <w:pPr>
        <w:ind w:leftChars="300" w:left="630"/>
        <w:rPr>
          <w:szCs w:val="21"/>
        </w:rPr>
      </w:pPr>
      <w:r>
        <w:rPr>
          <w:kern w:val="0"/>
        </w:rPr>
        <w:t>1.</w:t>
      </w:r>
      <w:r>
        <w:rPr>
          <w:kern w:val="0"/>
        </w:rPr>
        <w:t>定义一个变量</w:t>
      </w:r>
      <w:r>
        <w:rPr>
          <w:kern w:val="0"/>
        </w:rPr>
        <w:t>,</w:t>
      </w:r>
      <w:r>
        <w:rPr>
          <w:kern w:val="0"/>
        </w:rPr>
        <w:t>用来记录</w:t>
      </w:r>
      <w:r>
        <w:rPr>
          <w:rFonts w:hint="eastAsia"/>
          <w:kern w:val="0"/>
        </w:rPr>
        <w:t>奇</w:t>
      </w:r>
      <w:r>
        <w:rPr>
          <w:kern w:val="0"/>
        </w:rPr>
        <w:t>数的累加和</w:t>
      </w:r>
      <w:r>
        <w:rPr>
          <w:kern w:val="0"/>
        </w:rPr>
        <w:t>;</w:t>
      </w:r>
    </w:p>
    <w:p w:rsidR="001A0FDF" w:rsidRDefault="001A0FDF" w:rsidP="001A0FDF">
      <w:pPr>
        <w:ind w:leftChars="300" w:left="630"/>
        <w:rPr>
          <w:kern w:val="0"/>
        </w:rPr>
      </w:pPr>
      <w:r>
        <w:rPr>
          <w:kern w:val="0"/>
        </w:rPr>
        <w:t>2.for</w:t>
      </w:r>
      <w:r>
        <w:rPr>
          <w:kern w:val="0"/>
        </w:rPr>
        <w:t>循环得到</w:t>
      </w:r>
      <w:r>
        <w:rPr>
          <w:kern w:val="0"/>
        </w:rPr>
        <w:t>1</w:t>
      </w:r>
      <w:r>
        <w:rPr>
          <w:kern w:val="0"/>
        </w:rPr>
        <w:t>到</w:t>
      </w:r>
      <w:r>
        <w:rPr>
          <w:kern w:val="0"/>
        </w:rPr>
        <w:t>100</w:t>
      </w:r>
      <w:r>
        <w:rPr>
          <w:kern w:val="0"/>
        </w:rPr>
        <w:t>之间的每个数字</w:t>
      </w:r>
      <w:r>
        <w:rPr>
          <w:kern w:val="0"/>
        </w:rPr>
        <w:t>;</w:t>
      </w:r>
    </w:p>
    <w:p w:rsidR="001A0FDF" w:rsidRDefault="001A0FDF" w:rsidP="001A0FDF">
      <w:pPr>
        <w:ind w:leftChars="300" w:left="630"/>
        <w:rPr>
          <w:kern w:val="0"/>
        </w:rPr>
      </w:pPr>
      <w:r>
        <w:rPr>
          <w:kern w:val="0"/>
        </w:rPr>
        <w:t>3.</w:t>
      </w:r>
      <w:r>
        <w:rPr>
          <w:kern w:val="0"/>
        </w:rPr>
        <w:t>在</w:t>
      </w:r>
      <w:r>
        <w:rPr>
          <w:kern w:val="0"/>
        </w:rPr>
        <w:t>for</w:t>
      </w:r>
      <w:r>
        <w:rPr>
          <w:kern w:val="0"/>
        </w:rPr>
        <w:t>循环里面</w:t>
      </w:r>
      <w:r>
        <w:rPr>
          <w:kern w:val="0"/>
        </w:rPr>
        <w:t>,</w:t>
      </w:r>
      <w:r>
        <w:rPr>
          <w:kern w:val="0"/>
        </w:rPr>
        <w:t>判断这个数字是否为</w:t>
      </w:r>
      <w:r>
        <w:rPr>
          <w:rFonts w:hint="eastAsia"/>
          <w:kern w:val="0"/>
        </w:rPr>
        <w:t>奇</w:t>
      </w:r>
      <w:r>
        <w:rPr>
          <w:kern w:val="0"/>
        </w:rPr>
        <w:t>数</w:t>
      </w:r>
      <w:r>
        <w:rPr>
          <w:kern w:val="0"/>
        </w:rPr>
        <w:t>;</w:t>
      </w:r>
    </w:p>
    <w:p w:rsidR="001A0FDF" w:rsidRDefault="001A0FDF" w:rsidP="001A0FDF">
      <w:pPr>
        <w:ind w:leftChars="300" w:left="630"/>
        <w:rPr>
          <w:kern w:val="0"/>
        </w:rPr>
      </w:pPr>
      <w:r>
        <w:rPr>
          <w:kern w:val="0"/>
        </w:rPr>
        <w:t>4.</w:t>
      </w:r>
      <w:r>
        <w:rPr>
          <w:kern w:val="0"/>
        </w:rPr>
        <w:t>如果为</w:t>
      </w:r>
      <w:r>
        <w:rPr>
          <w:rFonts w:hint="eastAsia"/>
          <w:kern w:val="0"/>
        </w:rPr>
        <w:t>奇</w:t>
      </w:r>
      <w:r>
        <w:rPr>
          <w:kern w:val="0"/>
        </w:rPr>
        <w:t>数</w:t>
      </w:r>
      <w:r>
        <w:rPr>
          <w:kern w:val="0"/>
        </w:rPr>
        <w:t>,</w:t>
      </w:r>
      <w:r>
        <w:rPr>
          <w:kern w:val="0"/>
        </w:rPr>
        <w:t>就与变量累加</w:t>
      </w:r>
      <w:r>
        <w:rPr>
          <w:kern w:val="0"/>
        </w:rPr>
        <w:t>;</w:t>
      </w:r>
    </w:p>
    <w:p w:rsidR="001A0FDF" w:rsidRPr="000F43C6" w:rsidRDefault="001A0FDF" w:rsidP="001A0FDF">
      <w:pPr>
        <w:ind w:leftChars="300" w:left="630"/>
        <w:rPr>
          <w:rFonts w:ascii="Consolas" w:hAnsi="Consolas" w:cs="Consolas"/>
          <w:color w:val="000000"/>
          <w:kern w:val="0"/>
          <w:szCs w:val="21"/>
        </w:rPr>
      </w:pPr>
      <w:r>
        <w:rPr>
          <w:kern w:val="0"/>
        </w:rPr>
        <w:t>5.for</w:t>
      </w:r>
      <w:r>
        <w:rPr>
          <w:kern w:val="0"/>
        </w:rPr>
        <w:t>循环结束后</w:t>
      </w:r>
      <w:r>
        <w:rPr>
          <w:kern w:val="0"/>
        </w:rPr>
        <w:t>,</w:t>
      </w:r>
      <w:r>
        <w:rPr>
          <w:kern w:val="0"/>
        </w:rPr>
        <w:t>打印累加和</w:t>
      </w:r>
      <w:r>
        <w:rPr>
          <w:kern w:val="0"/>
        </w:rPr>
        <w:t>;</w:t>
      </w:r>
    </w:p>
    <w:p w:rsidR="001A0FDF" w:rsidRDefault="001A0FDF" w:rsidP="001A0FDF">
      <w:pPr>
        <w:rPr>
          <w:rFonts w:hint="eastAsia"/>
          <w:kern w:val="0"/>
        </w:rPr>
      </w:pPr>
    </w:p>
    <w:p w:rsidR="00641D35" w:rsidRPr="00641D35" w:rsidRDefault="00641D35" w:rsidP="00641D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proofErr w:type="gramEnd"/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sum = </w:t>
      </w:r>
      <w:r w:rsidRPr="00641D35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for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(</w:t>
      </w:r>
      <w:proofErr w:type="spellStart"/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i = </w:t>
      </w:r>
      <w:r w:rsidRPr="00641D35">
        <w:rPr>
          <w:rFonts w:ascii="Consolas" w:hAnsi="Consolas" w:cs="宋体"/>
          <w:color w:val="0000FF"/>
          <w:kern w:val="0"/>
          <w:sz w:val="24"/>
          <w:szCs w:val="24"/>
        </w:rPr>
        <w:t>1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; i &lt;= </w:t>
      </w:r>
      <w:r w:rsidRPr="00641D35">
        <w:rPr>
          <w:rFonts w:ascii="Consolas" w:hAnsi="Consolas" w:cs="宋体"/>
          <w:color w:val="0000FF"/>
          <w:kern w:val="0"/>
          <w:sz w:val="24"/>
          <w:szCs w:val="24"/>
        </w:rPr>
        <w:t>100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; i++) {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(i % </w:t>
      </w:r>
      <w:r w:rsidRPr="00641D35">
        <w:rPr>
          <w:rFonts w:ascii="Consolas" w:hAnsi="Consolas" w:cs="宋体"/>
          <w:color w:val="0000FF"/>
          <w:kern w:val="0"/>
          <w:sz w:val="24"/>
          <w:szCs w:val="24"/>
        </w:rPr>
        <w:t xml:space="preserve">2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!= </w:t>
      </w:r>
      <w:r w:rsidRPr="00641D35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) {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sum += i;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  <w:t>}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641D35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641D3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"1-100</w:t>
      </w:r>
      <w:r w:rsidRPr="00641D35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之间的奇数之和是：</w:t>
      </w:r>
      <w:r w:rsidRPr="00641D3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+ sum);</w:t>
      </w:r>
    </w:p>
    <w:p w:rsidR="00641D35" w:rsidRPr="00222A28" w:rsidRDefault="00641D35" w:rsidP="001A0FDF">
      <w:pPr>
        <w:rPr>
          <w:kern w:val="0"/>
        </w:rPr>
      </w:pPr>
    </w:p>
    <w:p w:rsidR="001A0FDF" w:rsidRDefault="001A0FDF" w:rsidP="001A0FD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FB23CE">
        <w:rPr>
          <w:rFonts w:hint="eastAsia"/>
          <w:lang w:val="zh-CN"/>
        </w:rPr>
        <w:t>3</w:t>
      </w:r>
    </w:p>
    <w:p w:rsidR="001A0FDF" w:rsidRDefault="001A0FDF" w:rsidP="001A0FDF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1A0FDF" w:rsidRDefault="001A0FDF" w:rsidP="001A0FDF">
      <w:pPr>
        <w:ind w:leftChars="300" w:left="630"/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选择</w:t>
      </w:r>
      <w:r>
        <w:rPr>
          <w:rFonts w:hint="eastAsia"/>
        </w:rPr>
        <w:t>结构</w:t>
      </w:r>
      <w:r>
        <w:rPr>
          <w:rFonts w:hint="eastAsia"/>
        </w:rPr>
        <w:t>;</w:t>
      </w:r>
    </w:p>
    <w:p w:rsidR="001A0FDF" w:rsidRDefault="001A0FDF" w:rsidP="001A0FDF"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</w:rPr>
        <w:t>循环结构</w:t>
      </w:r>
      <w:r>
        <w:rPr>
          <w:rFonts w:hint="eastAsia"/>
        </w:rPr>
        <w:t>;</w:t>
      </w:r>
    </w:p>
    <w:p w:rsidR="001A0FDF" w:rsidRDefault="001A0FDF" w:rsidP="001A0FD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1A0FDF" w:rsidRPr="008061B8" w:rsidRDefault="001A0FDF" w:rsidP="001A0FDF">
      <w:pPr>
        <w:ind w:leftChars="300" w:left="630"/>
        <w:rPr>
          <w:lang w:val="zh-CN"/>
        </w:rPr>
      </w:pPr>
      <w:r>
        <w:rPr>
          <w:rFonts w:hint="eastAsia"/>
          <w:lang w:val="zh-CN"/>
        </w:rPr>
        <w:t>求出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到</w:t>
      </w:r>
      <w:r>
        <w:rPr>
          <w:rFonts w:hint="eastAsia"/>
          <w:lang w:val="zh-CN"/>
        </w:rPr>
        <w:t>100</w:t>
      </w:r>
      <w:r>
        <w:rPr>
          <w:rFonts w:hint="eastAsia"/>
          <w:lang w:val="zh-CN"/>
        </w:rPr>
        <w:t>之间的既是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的倍数又是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倍数的数字之和</w:t>
      </w:r>
      <w:r>
        <w:rPr>
          <w:rFonts w:hint="eastAsia"/>
          <w:lang w:val="zh-CN"/>
        </w:rPr>
        <w:t>.</w:t>
      </w:r>
    </w:p>
    <w:p w:rsidR="001A0FDF" w:rsidRDefault="001A0FDF" w:rsidP="001A0FDF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1A0FDF" w:rsidRPr="009517AC" w:rsidRDefault="001A0FDF" w:rsidP="001A0FDF">
      <w:pPr>
        <w:ind w:leftChars="300" w:left="630"/>
        <w:rPr>
          <w:kern w:val="0"/>
        </w:rPr>
      </w:pPr>
      <w:r w:rsidRPr="009517AC">
        <w:rPr>
          <w:rFonts w:hint="eastAsia"/>
          <w:lang w:val="zh-CN"/>
        </w:rPr>
        <w:t>1.</w:t>
      </w:r>
      <w:r w:rsidRPr="009517AC">
        <w:rPr>
          <w:kern w:val="0"/>
        </w:rPr>
        <w:t>定义一个变量</w:t>
      </w:r>
      <w:r w:rsidRPr="009517AC">
        <w:rPr>
          <w:kern w:val="0"/>
        </w:rPr>
        <w:t>,</w:t>
      </w:r>
      <w:r w:rsidRPr="009517AC">
        <w:rPr>
          <w:kern w:val="0"/>
        </w:rPr>
        <w:t>记录累加求和</w:t>
      </w:r>
    </w:p>
    <w:p w:rsidR="001A0FDF" w:rsidRPr="009517AC" w:rsidRDefault="001A0FDF" w:rsidP="001A0FDF">
      <w:pPr>
        <w:ind w:leftChars="300" w:left="630"/>
        <w:rPr>
          <w:kern w:val="0"/>
        </w:rPr>
      </w:pPr>
      <w:r w:rsidRPr="009517AC">
        <w:rPr>
          <w:rFonts w:hint="eastAsia"/>
          <w:kern w:val="0"/>
        </w:rPr>
        <w:t>2.</w:t>
      </w:r>
      <w:r w:rsidRPr="009517AC">
        <w:rPr>
          <w:kern w:val="0"/>
        </w:rPr>
        <w:t>循环</w:t>
      </w:r>
      <w:r w:rsidRPr="009517AC">
        <w:rPr>
          <w:rFonts w:hint="eastAsia"/>
          <w:kern w:val="0"/>
        </w:rPr>
        <w:t>遍历</w:t>
      </w:r>
      <w:r w:rsidRPr="009517AC">
        <w:rPr>
          <w:rFonts w:hint="eastAsia"/>
          <w:kern w:val="0"/>
        </w:rPr>
        <w:t>1</w:t>
      </w:r>
      <w:r w:rsidRPr="009517AC">
        <w:rPr>
          <w:rFonts w:hint="eastAsia"/>
          <w:kern w:val="0"/>
        </w:rPr>
        <w:t>到</w:t>
      </w:r>
      <w:r w:rsidRPr="009517AC">
        <w:rPr>
          <w:rFonts w:hint="eastAsia"/>
          <w:kern w:val="0"/>
        </w:rPr>
        <w:t>100</w:t>
      </w:r>
      <w:r w:rsidRPr="009517AC">
        <w:rPr>
          <w:rFonts w:hint="eastAsia"/>
          <w:kern w:val="0"/>
        </w:rPr>
        <w:t>之间的每个数字</w:t>
      </w:r>
    </w:p>
    <w:p w:rsidR="001A0FDF" w:rsidRPr="009517AC" w:rsidRDefault="001A0FDF" w:rsidP="001A0FDF">
      <w:pPr>
        <w:ind w:leftChars="300" w:left="630"/>
        <w:rPr>
          <w:kern w:val="0"/>
        </w:rPr>
      </w:pPr>
      <w:r w:rsidRPr="009517AC">
        <w:rPr>
          <w:rFonts w:hint="eastAsia"/>
          <w:kern w:val="0"/>
        </w:rPr>
        <w:t>3.</w:t>
      </w:r>
      <w:r w:rsidRPr="009517AC">
        <w:rPr>
          <w:rFonts w:hint="eastAsia"/>
          <w:kern w:val="0"/>
        </w:rPr>
        <w:t>再循环中判断该数是否为既是</w:t>
      </w:r>
      <w:r w:rsidRPr="009517AC">
        <w:rPr>
          <w:rFonts w:hint="eastAsia"/>
          <w:kern w:val="0"/>
        </w:rPr>
        <w:t>3</w:t>
      </w:r>
      <w:r w:rsidRPr="009517AC">
        <w:rPr>
          <w:rFonts w:hint="eastAsia"/>
          <w:kern w:val="0"/>
        </w:rPr>
        <w:t>的倍数又是</w:t>
      </w:r>
      <w:r w:rsidRPr="009517AC">
        <w:rPr>
          <w:rFonts w:hint="eastAsia"/>
          <w:kern w:val="0"/>
        </w:rPr>
        <w:t>5</w:t>
      </w:r>
      <w:r w:rsidRPr="009517AC">
        <w:rPr>
          <w:rFonts w:hint="eastAsia"/>
          <w:kern w:val="0"/>
        </w:rPr>
        <w:t>倍数</w:t>
      </w:r>
    </w:p>
    <w:p w:rsidR="001A0FDF" w:rsidRPr="009517AC" w:rsidRDefault="001A0FDF" w:rsidP="001A0FDF">
      <w:pPr>
        <w:ind w:leftChars="300" w:left="630"/>
        <w:rPr>
          <w:kern w:val="0"/>
        </w:rPr>
      </w:pPr>
      <w:r w:rsidRPr="009517AC">
        <w:rPr>
          <w:rFonts w:hint="eastAsia"/>
          <w:kern w:val="0"/>
        </w:rPr>
        <w:t>4.</w:t>
      </w:r>
      <w:r>
        <w:rPr>
          <w:rFonts w:hint="eastAsia"/>
          <w:kern w:val="0"/>
        </w:rPr>
        <w:t>如果满足条件对该数进行</w:t>
      </w:r>
      <w:r w:rsidRPr="009517AC">
        <w:rPr>
          <w:kern w:val="0"/>
        </w:rPr>
        <w:t>累加求和</w:t>
      </w:r>
    </w:p>
    <w:p w:rsidR="001A0FDF" w:rsidRDefault="001A0FDF" w:rsidP="001A0FDF">
      <w:pPr>
        <w:ind w:leftChars="300" w:left="630"/>
        <w:rPr>
          <w:rFonts w:hint="eastAsia"/>
          <w:kern w:val="0"/>
        </w:rPr>
      </w:pPr>
      <w:r w:rsidRPr="009517AC">
        <w:rPr>
          <w:rFonts w:hint="eastAsia"/>
          <w:lang w:val="zh-CN"/>
        </w:rPr>
        <w:t>6.</w:t>
      </w:r>
      <w:r w:rsidRPr="009517AC">
        <w:rPr>
          <w:rFonts w:hint="eastAsia"/>
          <w:kern w:val="0"/>
        </w:rPr>
        <w:t>循环结束后</w:t>
      </w:r>
      <w:r w:rsidRPr="009517AC">
        <w:rPr>
          <w:kern w:val="0"/>
        </w:rPr>
        <w:t>打印求和的变量</w:t>
      </w:r>
    </w:p>
    <w:p w:rsidR="00641D35" w:rsidRDefault="00641D35" w:rsidP="001A0FDF">
      <w:pPr>
        <w:ind w:leftChars="300" w:left="630"/>
        <w:rPr>
          <w:rFonts w:hint="eastAsia"/>
          <w:kern w:val="0"/>
        </w:rPr>
      </w:pPr>
    </w:p>
    <w:p w:rsidR="00641D35" w:rsidRPr="00641D35" w:rsidRDefault="00641D35" w:rsidP="00641D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proofErr w:type="spellStart"/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sum = </w:t>
      </w:r>
      <w:r w:rsidRPr="00641D35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for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(</w:t>
      </w:r>
      <w:proofErr w:type="spellStart"/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i = </w:t>
      </w:r>
      <w:r w:rsidRPr="00641D35">
        <w:rPr>
          <w:rFonts w:ascii="Consolas" w:hAnsi="Consolas" w:cs="宋体"/>
          <w:color w:val="0000FF"/>
          <w:kern w:val="0"/>
          <w:sz w:val="24"/>
          <w:szCs w:val="24"/>
        </w:rPr>
        <w:t>1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; i &lt;= </w:t>
      </w:r>
      <w:r w:rsidRPr="00641D35">
        <w:rPr>
          <w:rFonts w:ascii="Consolas" w:hAnsi="Consolas" w:cs="宋体"/>
          <w:color w:val="0000FF"/>
          <w:kern w:val="0"/>
          <w:sz w:val="24"/>
          <w:szCs w:val="24"/>
        </w:rPr>
        <w:t>100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; i++) {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(i % </w:t>
      </w:r>
      <w:r w:rsidRPr="00641D35">
        <w:rPr>
          <w:rFonts w:ascii="Consolas" w:hAnsi="Consolas" w:cs="宋体"/>
          <w:color w:val="0000FF"/>
          <w:kern w:val="0"/>
          <w:sz w:val="24"/>
          <w:szCs w:val="24"/>
        </w:rPr>
        <w:t xml:space="preserve">3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== </w:t>
      </w:r>
      <w:r w:rsidRPr="00641D35">
        <w:rPr>
          <w:rFonts w:ascii="Consolas" w:hAnsi="Consolas" w:cs="宋体"/>
          <w:color w:val="0000FF"/>
          <w:kern w:val="0"/>
          <w:sz w:val="24"/>
          <w:szCs w:val="24"/>
        </w:rPr>
        <w:t xml:space="preserve">0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&amp;&amp; i % </w:t>
      </w:r>
      <w:r w:rsidRPr="00641D35">
        <w:rPr>
          <w:rFonts w:ascii="Consolas" w:hAnsi="Consolas" w:cs="宋体"/>
          <w:color w:val="0000FF"/>
          <w:kern w:val="0"/>
          <w:sz w:val="24"/>
          <w:szCs w:val="24"/>
        </w:rPr>
        <w:t xml:space="preserve">5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== </w:t>
      </w:r>
      <w:r w:rsidRPr="00641D35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) {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sum += i;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  <w:t>}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641D35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641D3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"1</w:t>
      </w:r>
      <w:r w:rsidRPr="00641D35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到</w:t>
      </w:r>
      <w:r w:rsidRPr="00641D3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100</w:t>
      </w:r>
      <w:r w:rsidRPr="00641D35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之间的既是</w:t>
      </w:r>
      <w:r w:rsidRPr="00641D3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3</w:t>
      </w:r>
      <w:r w:rsidRPr="00641D35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的倍数又是</w:t>
      </w:r>
      <w:r w:rsidRPr="00641D3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5</w:t>
      </w:r>
      <w:r w:rsidRPr="00641D35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倍数的数字之和是：</w:t>
      </w:r>
      <w:r w:rsidRPr="00641D3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+ sum);</w:t>
      </w:r>
    </w:p>
    <w:p w:rsidR="00641D35" w:rsidRPr="00641D35" w:rsidRDefault="00641D35" w:rsidP="001A0FDF">
      <w:pPr>
        <w:ind w:leftChars="300" w:left="630"/>
      </w:pPr>
    </w:p>
    <w:p w:rsidR="001A0FDF" w:rsidRDefault="001A0FDF" w:rsidP="001A0FD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FB23CE">
        <w:rPr>
          <w:rFonts w:hint="eastAsia"/>
          <w:lang w:val="zh-CN"/>
        </w:rPr>
        <w:t>4</w:t>
      </w:r>
    </w:p>
    <w:p w:rsidR="001A0FDF" w:rsidRDefault="001A0FDF" w:rsidP="001A0FDF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1A0FDF" w:rsidRDefault="001A0FDF" w:rsidP="001A0FDF">
      <w:pPr>
        <w:ind w:leftChars="300" w:left="630"/>
      </w:pPr>
      <w:r>
        <w:rPr>
          <w:rFonts w:hint="eastAsia"/>
          <w:lang w:val="zh-CN"/>
        </w:rPr>
        <w:t>选择结构</w:t>
      </w:r>
      <w:r>
        <w:rPr>
          <w:rFonts w:hint="eastAsia"/>
        </w:rPr>
        <w:t>;</w:t>
      </w:r>
    </w:p>
    <w:p w:rsidR="001A0FDF" w:rsidRPr="00CB074E" w:rsidRDefault="001A0FDF" w:rsidP="001A0FDF">
      <w:pPr>
        <w:rPr>
          <w:lang w:val="zh-CN"/>
        </w:rPr>
      </w:pPr>
      <w:r>
        <w:rPr>
          <w:rFonts w:hint="eastAsia"/>
          <w:lang w:val="zh-CN"/>
        </w:rPr>
        <w:tab/>
      </w:r>
      <w:r w:rsidR="00637A87">
        <w:rPr>
          <w:lang w:val="zh-CN"/>
        </w:rPr>
        <w:t xml:space="preserve">  </w:t>
      </w:r>
      <w:r>
        <w:rPr>
          <w:rFonts w:hint="eastAsia"/>
          <w:lang w:val="zh-CN"/>
        </w:rPr>
        <w:t>循环结构</w:t>
      </w:r>
      <w:r>
        <w:rPr>
          <w:rFonts w:hint="eastAsia"/>
        </w:rPr>
        <w:t>;</w:t>
      </w:r>
    </w:p>
    <w:p w:rsidR="001A0FDF" w:rsidRDefault="001A0FDF" w:rsidP="001A0FD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1A0FDF" w:rsidRDefault="001A0FDF" w:rsidP="001A0FDF">
      <w:pPr>
        <w:rPr>
          <w:kern w:val="0"/>
        </w:rPr>
      </w:pPr>
      <w:r>
        <w:rPr>
          <w:rFonts w:hint="eastAsia"/>
          <w:lang w:val="zh-CN"/>
        </w:rPr>
        <w:tab/>
      </w:r>
      <w:r>
        <w:rPr>
          <w:kern w:val="0"/>
        </w:rPr>
        <w:t>从键盘上录入一个大于</w:t>
      </w:r>
      <w:r>
        <w:rPr>
          <w:kern w:val="0"/>
        </w:rPr>
        <w:t>100</w:t>
      </w:r>
      <w:r>
        <w:rPr>
          <w:kern w:val="0"/>
        </w:rPr>
        <w:t>的三位数</w:t>
      </w:r>
      <w:r>
        <w:rPr>
          <w:kern w:val="0"/>
        </w:rPr>
        <w:t>,</w:t>
      </w:r>
      <w:r>
        <w:rPr>
          <w:kern w:val="0"/>
        </w:rPr>
        <w:t>求出</w:t>
      </w:r>
      <w:r>
        <w:rPr>
          <w:kern w:val="0"/>
        </w:rPr>
        <w:t>100</w:t>
      </w:r>
      <w:r>
        <w:rPr>
          <w:kern w:val="0"/>
        </w:rPr>
        <w:t>到该数字之间满足如下要求的数字之和</w:t>
      </w:r>
      <w:r>
        <w:rPr>
          <w:kern w:val="0"/>
        </w:rPr>
        <w:t>:</w:t>
      </w:r>
    </w:p>
    <w:p w:rsidR="001A0FDF" w:rsidRDefault="001A0FDF" w:rsidP="001A0FD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</w:t>
      </w:r>
      <w:r>
        <w:rPr>
          <w:kern w:val="0"/>
        </w:rPr>
        <w:t>数字的</w:t>
      </w:r>
      <w:proofErr w:type="gramStart"/>
      <w:r>
        <w:rPr>
          <w:kern w:val="0"/>
        </w:rPr>
        <w:t>个</w:t>
      </w:r>
      <w:proofErr w:type="gramEnd"/>
      <w:r>
        <w:rPr>
          <w:kern w:val="0"/>
        </w:rPr>
        <w:t>位数不为</w:t>
      </w:r>
      <w:r>
        <w:rPr>
          <w:kern w:val="0"/>
        </w:rPr>
        <w:t>7;</w:t>
      </w:r>
    </w:p>
    <w:p w:rsidR="001A0FDF" w:rsidRDefault="001A0FDF" w:rsidP="001A0FD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2.</w:t>
      </w:r>
      <w:r>
        <w:rPr>
          <w:kern w:val="0"/>
        </w:rPr>
        <w:t>数字的十位数不为</w:t>
      </w:r>
      <w:r>
        <w:rPr>
          <w:kern w:val="0"/>
        </w:rPr>
        <w:t>5;</w:t>
      </w:r>
    </w:p>
    <w:p w:rsidR="001A0FDF" w:rsidRPr="00C07E5E" w:rsidRDefault="001A0FDF" w:rsidP="001A0FDF"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3.</w:t>
      </w:r>
      <w:r>
        <w:rPr>
          <w:kern w:val="0"/>
        </w:rPr>
        <w:t>数字的百位数不为</w:t>
      </w:r>
      <w:r>
        <w:rPr>
          <w:kern w:val="0"/>
        </w:rPr>
        <w:t>3;</w:t>
      </w:r>
    </w:p>
    <w:p w:rsidR="001A0FDF" w:rsidRPr="008061B8" w:rsidRDefault="001A0FDF" w:rsidP="001A0FDF">
      <w:pPr>
        <w:rPr>
          <w:lang w:val="zh-CN"/>
        </w:rPr>
      </w:pPr>
    </w:p>
    <w:p w:rsidR="001A0FDF" w:rsidRPr="00CA43EE" w:rsidRDefault="001A0FDF" w:rsidP="001A0FD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A0FDF" w:rsidRDefault="001A0FDF" w:rsidP="001A0FDF">
      <w:pPr>
        <w:rPr>
          <w:kern w:val="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kern w:val="0"/>
        </w:rPr>
        <w:t>1.</w:t>
      </w:r>
      <w:r>
        <w:rPr>
          <w:kern w:val="0"/>
        </w:rPr>
        <w:t>从键盘上录入一个三位数</w:t>
      </w:r>
      <w:r>
        <w:rPr>
          <w:kern w:val="0"/>
        </w:rPr>
        <w:t>;</w:t>
      </w:r>
    </w:p>
    <w:p w:rsidR="001A0FDF" w:rsidRDefault="001A0FDF" w:rsidP="001A0FD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2.</w:t>
      </w:r>
      <w:r>
        <w:rPr>
          <w:kern w:val="0"/>
        </w:rPr>
        <w:t>定义一个变量</w:t>
      </w:r>
      <w:r>
        <w:rPr>
          <w:kern w:val="0"/>
        </w:rPr>
        <w:t>,</w:t>
      </w:r>
      <w:r>
        <w:rPr>
          <w:kern w:val="0"/>
        </w:rPr>
        <w:t>用来记录满足条件的数字累加之和</w:t>
      </w:r>
      <w:r>
        <w:rPr>
          <w:rFonts w:hint="eastAsia"/>
          <w:kern w:val="0"/>
        </w:rPr>
        <w:t>;</w:t>
      </w:r>
    </w:p>
    <w:p w:rsidR="001A0FDF" w:rsidRDefault="001A0FDF" w:rsidP="001A0FD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3.</w:t>
      </w:r>
      <w:r>
        <w:rPr>
          <w:rFonts w:hint="eastAsia"/>
          <w:kern w:val="0"/>
        </w:rPr>
        <w:t>使用</w:t>
      </w:r>
      <w:r>
        <w:rPr>
          <w:kern w:val="0"/>
        </w:rPr>
        <w:t>for</w:t>
      </w:r>
      <w:r>
        <w:rPr>
          <w:kern w:val="0"/>
        </w:rPr>
        <w:t>循环</w:t>
      </w:r>
      <w:r>
        <w:rPr>
          <w:rFonts w:hint="eastAsia"/>
          <w:kern w:val="0"/>
        </w:rPr>
        <w:t>获取</w:t>
      </w:r>
      <w:r>
        <w:rPr>
          <w:kern w:val="0"/>
        </w:rPr>
        <w:t>100</w:t>
      </w:r>
      <w:r>
        <w:rPr>
          <w:kern w:val="0"/>
        </w:rPr>
        <w:t>到该数字之间的所有数字</w:t>
      </w:r>
      <w:r>
        <w:rPr>
          <w:rFonts w:hint="eastAsia"/>
          <w:kern w:val="0"/>
        </w:rPr>
        <w:t>;</w:t>
      </w:r>
    </w:p>
    <w:p w:rsidR="001A0FDF" w:rsidRDefault="001A0FDF" w:rsidP="001A0FD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4.</w:t>
      </w:r>
      <w:r>
        <w:rPr>
          <w:kern w:val="0"/>
        </w:rPr>
        <w:t>得到</w:t>
      </w:r>
      <w:r>
        <w:rPr>
          <w:rFonts w:hint="eastAsia"/>
          <w:kern w:val="0"/>
        </w:rPr>
        <w:t>当前拿到的这个数的</w:t>
      </w:r>
      <w:proofErr w:type="gramStart"/>
      <w:r>
        <w:rPr>
          <w:kern w:val="0"/>
        </w:rPr>
        <w:t>个</w:t>
      </w:r>
      <w:proofErr w:type="gramEnd"/>
      <w:r>
        <w:rPr>
          <w:kern w:val="0"/>
        </w:rPr>
        <w:t>位数</w:t>
      </w:r>
      <w:r>
        <w:rPr>
          <w:kern w:val="0"/>
        </w:rPr>
        <w:t>,</w:t>
      </w:r>
      <w:r>
        <w:rPr>
          <w:kern w:val="0"/>
        </w:rPr>
        <w:t>十位数</w:t>
      </w:r>
      <w:r>
        <w:rPr>
          <w:kern w:val="0"/>
        </w:rPr>
        <w:t>,</w:t>
      </w:r>
      <w:r>
        <w:rPr>
          <w:kern w:val="0"/>
        </w:rPr>
        <w:t>百位数</w:t>
      </w:r>
      <w:r>
        <w:rPr>
          <w:rFonts w:hint="eastAsia"/>
          <w:kern w:val="0"/>
        </w:rPr>
        <w:t>;</w:t>
      </w:r>
    </w:p>
    <w:p w:rsidR="001A0FDF" w:rsidRDefault="001A0FDF" w:rsidP="001A0FDF">
      <w:pPr>
        <w:rPr>
          <w:kern w:val="0"/>
        </w:rPr>
      </w:pPr>
      <w:r>
        <w:rPr>
          <w:rFonts w:hint="eastAsia"/>
          <w:kern w:val="0"/>
        </w:rPr>
        <w:lastRenderedPageBreak/>
        <w:tab/>
      </w:r>
      <w:r>
        <w:rPr>
          <w:rFonts w:hint="eastAsia"/>
          <w:kern w:val="0"/>
        </w:rPr>
        <w:tab/>
      </w:r>
      <w:r>
        <w:rPr>
          <w:kern w:val="0"/>
        </w:rPr>
        <w:t>5.</w:t>
      </w:r>
      <w:r>
        <w:rPr>
          <w:kern w:val="0"/>
        </w:rPr>
        <w:t>判断个位数不为</w:t>
      </w:r>
      <w:r>
        <w:rPr>
          <w:kern w:val="0"/>
        </w:rPr>
        <w:t>7,</w:t>
      </w:r>
      <w:r>
        <w:rPr>
          <w:kern w:val="0"/>
        </w:rPr>
        <w:t>十位数不为</w:t>
      </w:r>
      <w:r>
        <w:rPr>
          <w:kern w:val="0"/>
        </w:rPr>
        <w:t>5,</w:t>
      </w:r>
      <w:r>
        <w:rPr>
          <w:kern w:val="0"/>
        </w:rPr>
        <w:t>百位数不为</w:t>
      </w:r>
      <w:r>
        <w:rPr>
          <w:kern w:val="0"/>
        </w:rPr>
        <w:t>3</w:t>
      </w:r>
      <w:r>
        <w:rPr>
          <w:rFonts w:hint="eastAsia"/>
          <w:kern w:val="0"/>
        </w:rPr>
        <w:t>;</w:t>
      </w:r>
    </w:p>
    <w:p w:rsidR="001A0FDF" w:rsidRDefault="001A0FDF" w:rsidP="001A0FD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6.</w:t>
      </w:r>
      <w:r>
        <w:rPr>
          <w:kern w:val="0"/>
        </w:rPr>
        <w:t>如果满足条件就累加</w:t>
      </w:r>
      <w:r>
        <w:rPr>
          <w:rFonts w:hint="eastAsia"/>
          <w:kern w:val="0"/>
        </w:rPr>
        <w:t>;</w:t>
      </w:r>
    </w:p>
    <w:p w:rsidR="001A0FDF" w:rsidRDefault="001A0FDF" w:rsidP="001A0FD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>7.</w:t>
      </w:r>
      <w:r>
        <w:rPr>
          <w:kern w:val="0"/>
        </w:rPr>
        <w:t>循环结束后打印累加之和</w:t>
      </w:r>
      <w:r>
        <w:rPr>
          <w:rFonts w:hint="eastAsia"/>
          <w:kern w:val="0"/>
        </w:rPr>
        <w:t>;</w:t>
      </w:r>
    </w:p>
    <w:p w:rsidR="001A0FDF" w:rsidRDefault="001A0FDF" w:rsidP="001A0FDF">
      <w:pPr>
        <w:rPr>
          <w:rFonts w:hint="eastAsia"/>
          <w:kern w:val="0"/>
        </w:rPr>
      </w:pPr>
    </w:p>
    <w:p w:rsidR="00641D35" w:rsidRPr="00641D35" w:rsidRDefault="00641D35" w:rsidP="00641D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Scanner </w:t>
      </w:r>
      <w:proofErr w:type="spellStart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sc</w:t>
      </w:r>
      <w:proofErr w:type="spellEnd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 = </w:t>
      </w:r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Scanner(System.</w:t>
      </w:r>
      <w:r w:rsidRPr="00641D35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in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641D35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641D3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41D35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请输入一个大于</w:t>
      </w:r>
      <w:r w:rsidRPr="00641D3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100</w:t>
      </w:r>
      <w:r w:rsidRPr="00641D35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的三位数：</w:t>
      </w:r>
      <w:r w:rsidRPr="00641D3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proofErr w:type="gramStart"/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proofErr w:type="gramEnd"/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num</w:t>
      </w:r>
      <w:proofErr w:type="spellEnd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sc.nextInt</w:t>
      </w:r>
      <w:proofErr w:type="spellEnd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sum = </w:t>
      </w:r>
      <w:r w:rsidRPr="00641D35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for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(</w:t>
      </w:r>
      <w:proofErr w:type="spellStart"/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i = </w:t>
      </w:r>
      <w:r w:rsidRPr="00641D35">
        <w:rPr>
          <w:rFonts w:ascii="Consolas" w:hAnsi="Consolas" w:cs="宋体"/>
          <w:color w:val="0000FF"/>
          <w:kern w:val="0"/>
          <w:sz w:val="24"/>
          <w:szCs w:val="24"/>
        </w:rPr>
        <w:t>100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; i &lt;= </w:t>
      </w:r>
      <w:proofErr w:type="spellStart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num</w:t>
      </w:r>
      <w:proofErr w:type="spellEnd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; i++) {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ones = i % </w:t>
      </w:r>
      <w:r w:rsidRPr="00641D35">
        <w:rPr>
          <w:rFonts w:ascii="Consolas" w:hAnsi="Consolas" w:cs="宋体"/>
          <w:color w:val="0000FF"/>
          <w:kern w:val="0"/>
          <w:sz w:val="24"/>
          <w:szCs w:val="24"/>
        </w:rPr>
        <w:t>10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tens = i / </w:t>
      </w:r>
      <w:r w:rsidRPr="00641D35">
        <w:rPr>
          <w:rFonts w:ascii="Consolas" w:hAnsi="Consolas" w:cs="宋体"/>
          <w:color w:val="0000FF"/>
          <w:kern w:val="0"/>
          <w:sz w:val="24"/>
          <w:szCs w:val="24"/>
        </w:rPr>
        <w:t xml:space="preserve">10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% </w:t>
      </w:r>
      <w:r w:rsidRPr="00641D35">
        <w:rPr>
          <w:rFonts w:ascii="Consolas" w:hAnsi="Consolas" w:cs="宋体"/>
          <w:color w:val="0000FF"/>
          <w:kern w:val="0"/>
          <w:sz w:val="24"/>
          <w:szCs w:val="24"/>
        </w:rPr>
        <w:t>10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hundreds = i / </w:t>
      </w:r>
      <w:r w:rsidRPr="00641D35">
        <w:rPr>
          <w:rFonts w:ascii="Consolas" w:hAnsi="Consolas" w:cs="宋体"/>
          <w:color w:val="0000FF"/>
          <w:kern w:val="0"/>
          <w:sz w:val="24"/>
          <w:szCs w:val="24"/>
        </w:rPr>
        <w:t>100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641D3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(ones != </w:t>
      </w:r>
      <w:r w:rsidRPr="00641D35">
        <w:rPr>
          <w:rFonts w:ascii="Consolas" w:hAnsi="Consolas" w:cs="宋体"/>
          <w:color w:val="0000FF"/>
          <w:kern w:val="0"/>
          <w:sz w:val="24"/>
          <w:szCs w:val="24"/>
        </w:rPr>
        <w:t xml:space="preserve">7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&amp;&amp; tens != </w:t>
      </w:r>
      <w:r w:rsidRPr="00641D35">
        <w:rPr>
          <w:rFonts w:ascii="Consolas" w:hAnsi="Consolas" w:cs="宋体"/>
          <w:color w:val="0000FF"/>
          <w:kern w:val="0"/>
          <w:sz w:val="24"/>
          <w:szCs w:val="24"/>
        </w:rPr>
        <w:t xml:space="preserve">5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&amp;&amp; hundreds != </w:t>
      </w:r>
      <w:r w:rsidRPr="00641D35">
        <w:rPr>
          <w:rFonts w:ascii="Consolas" w:hAnsi="Consolas" w:cs="宋体"/>
          <w:color w:val="0000FF"/>
          <w:kern w:val="0"/>
          <w:sz w:val="24"/>
          <w:szCs w:val="24"/>
        </w:rPr>
        <w:t>3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) {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sum += i;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  <w:t>}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641D35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641D3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41D35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从</w:t>
      </w:r>
      <w:r w:rsidRPr="00641D3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100</w:t>
      </w:r>
      <w:r w:rsidRPr="00641D35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到</w:t>
      </w:r>
      <w:r w:rsidRPr="00641D3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+ </w:t>
      </w:r>
      <w:proofErr w:type="spellStart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num</w:t>
      </w:r>
      <w:proofErr w:type="spellEnd"/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 xml:space="preserve"> + </w:t>
      </w:r>
      <w:r w:rsidRPr="00641D3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41D35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之间满足条件的数字之和是：</w:t>
      </w:r>
      <w:r w:rsidRPr="00641D3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641D35">
        <w:rPr>
          <w:rFonts w:ascii="Consolas" w:hAnsi="Consolas" w:cs="宋体"/>
          <w:color w:val="000000"/>
          <w:kern w:val="0"/>
          <w:sz w:val="24"/>
          <w:szCs w:val="24"/>
        </w:rPr>
        <w:t>+ sum);</w:t>
      </w:r>
    </w:p>
    <w:p w:rsidR="00641D35" w:rsidRPr="00641D35" w:rsidRDefault="00641D35" w:rsidP="001A0FDF">
      <w:pPr>
        <w:rPr>
          <w:kern w:val="0"/>
        </w:rPr>
      </w:pPr>
    </w:p>
    <w:p w:rsidR="001A0FDF" w:rsidRDefault="001A0FDF" w:rsidP="001A0FD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FB23CE">
        <w:rPr>
          <w:rFonts w:hint="eastAsia"/>
          <w:lang w:val="zh-CN"/>
        </w:rPr>
        <w:t>5</w:t>
      </w:r>
    </w:p>
    <w:p w:rsidR="001A0FDF" w:rsidRDefault="001A0FDF" w:rsidP="001A0FDF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1A0FDF" w:rsidRDefault="001A0FDF" w:rsidP="001A0FDF">
      <w:pPr>
        <w:ind w:leftChars="300" w:left="630"/>
      </w:pPr>
      <w:r>
        <w:rPr>
          <w:rFonts w:hint="eastAsia"/>
        </w:rPr>
        <w:t>switch</w:t>
      </w:r>
      <w:r>
        <w:rPr>
          <w:rFonts w:hint="eastAsia"/>
        </w:rPr>
        <w:t>语句</w:t>
      </w:r>
      <w:r>
        <w:rPr>
          <w:rFonts w:hint="eastAsia"/>
        </w:rPr>
        <w:t>;</w:t>
      </w:r>
    </w:p>
    <w:p w:rsidR="001A0FDF" w:rsidRPr="00993404" w:rsidRDefault="001A0FDF" w:rsidP="001A0FDF">
      <w:pPr>
        <w:ind w:leftChars="300" w:left="630"/>
      </w:pPr>
      <w:r>
        <w:rPr>
          <w:rFonts w:hint="eastAsia"/>
          <w:lang w:val="zh-CN"/>
        </w:rPr>
        <w:t>循环结构</w:t>
      </w:r>
      <w:r>
        <w:rPr>
          <w:rFonts w:hint="eastAsia"/>
        </w:rPr>
        <w:t>;</w:t>
      </w:r>
    </w:p>
    <w:p w:rsidR="001A0FDF" w:rsidRDefault="001A0FDF" w:rsidP="001A0FD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1A0FDF" w:rsidRDefault="001A0FDF" w:rsidP="001A0FDF">
      <w:pPr>
        <w:rPr>
          <w:kern w:val="0"/>
        </w:rPr>
      </w:pPr>
      <w:r>
        <w:rPr>
          <w:kern w:val="0"/>
        </w:rPr>
        <w:t>请按如下要求编写程序</w:t>
      </w:r>
      <w:r>
        <w:rPr>
          <w:kern w:val="0"/>
        </w:rPr>
        <w:t>,</w:t>
      </w:r>
      <w:r>
        <w:rPr>
          <w:kern w:val="0"/>
        </w:rPr>
        <w:t>打印菜单</w:t>
      </w:r>
      <w:r>
        <w:rPr>
          <w:kern w:val="0"/>
        </w:rPr>
        <w:t>:</w:t>
      </w:r>
    </w:p>
    <w:p w:rsidR="001A0FDF" w:rsidRDefault="001A0FDF" w:rsidP="001A0FDF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1.</w:t>
      </w:r>
      <w:r>
        <w:rPr>
          <w:kern w:val="0"/>
        </w:rPr>
        <w:t>从键盘上录入一个</w:t>
      </w:r>
      <w:r>
        <w:rPr>
          <w:kern w:val="0"/>
        </w:rPr>
        <w:t>1</w:t>
      </w:r>
      <w:r>
        <w:rPr>
          <w:kern w:val="0"/>
        </w:rPr>
        <w:t>到</w:t>
      </w:r>
      <w:r>
        <w:rPr>
          <w:kern w:val="0"/>
        </w:rPr>
        <w:t>5</w:t>
      </w:r>
      <w:r>
        <w:rPr>
          <w:kern w:val="0"/>
        </w:rPr>
        <w:t>的数字</w:t>
      </w:r>
      <w:r>
        <w:rPr>
          <w:kern w:val="0"/>
        </w:rPr>
        <w:t>;</w:t>
      </w:r>
    </w:p>
    <w:p w:rsidR="001A0FDF" w:rsidRDefault="001A0FDF" w:rsidP="001A0FDF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2.</w:t>
      </w:r>
      <w:r>
        <w:rPr>
          <w:kern w:val="0"/>
        </w:rPr>
        <w:t>当数字为</w:t>
      </w:r>
      <w:r>
        <w:rPr>
          <w:kern w:val="0"/>
        </w:rPr>
        <w:t>1</w:t>
      </w:r>
      <w:r>
        <w:rPr>
          <w:kern w:val="0"/>
        </w:rPr>
        <w:t>时打印菜单</w:t>
      </w:r>
      <w:r>
        <w:rPr>
          <w:kern w:val="0"/>
        </w:rPr>
        <w:t>"</w:t>
      </w:r>
      <w:r>
        <w:rPr>
          <w:kern w:val="0"/>
        </w:rPr>
        <w:t>新建</w:t>
      </w:r>
      <w:r>
        <w:rPr>
          <w:kern w:val="0"/>
        </w:rPr>
        <w:t>";</w:t>
      </w:r>
    </w:p>
    <w:p w:rsidR="001A0FDF" w:rsidRDefault="001A0FDF" w:rsidP="001A0FDF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当数字为</w:t>
      </w:r>
      <w:r>
        <w:rPr>
          <w:kern w:val="0"/>
        </w:rPr>
        <w:t>2</w:t>
      </w:r>
      <w:r>
        <w:rPr>
          <w:kern w:val="0"/>
        </w:rPr>
        <w:t>时打印菜单</w:t>
      </w:r>
      <w:r>
        <w:rPr>
          <w:kern w:val="0"/>
        </w:rPr>
        <w:t>"</w:t>
      </w:r>
      <w:r>
        <w:rPr>
          <w:kern w:val="0"/>
        </w:rPr>
        <w:t>打开文件</w:t>
      </w:r>
      <w:r>
        <w:rPr>
          <w:kern w:val="0"/>
        </w:rPr>
        <w:t>";</w:t>
      </w:r>
    </w:p>
    <w:p w:rsidR="001A0FDF" w:rsidRDefault="001A0FDF" w:rsidP="001A0FDF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当数字为</w:t>
      </w:r>
      <w:r>
        <w:rPr>
          <w:kern w:val="0"/>
        </w:rPr>
        <w:t>3</w:t>
      </w:r>
      <w:r>
        <w:rPr>
          <w:kern w:val="0"/>
        </w:rPr>
        <w:t>时打印菜单</w:t>
      </w:r>
      <w:r>
        <w:rPr>
          <w:kern w:val="0"/>
        </w:rPr>
        <w:t>"</w:t>
      </w:r>
      <w:r>
        <w:rPr>
          <w:kern w:val="0"/>
        </w:rPr>
        <w:t>保存</w:t>
      </w:r>
      <w:r>
        <w:rPr>
          <w:kern w:val="0"/>
        </w:rPr>
        <w:t>";</w:t>
      </w:r>
    </w:p>
    <w:p w:rsidR="001A0FDF" w:rsidRDefault="001A0FDF" w:rsidP="001A0FDF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当数字为</w:t>
      </w:r>
      <w:r>
        <w:rPr>
          <w:kern w:val="0"/>
        </w:rPr>
        <w:t>4</w:t>
      </w:r>
      <w:r>
        <w:rPr>
          <w:kern w:val="0"/>
        </w:rPr>
        <w:t>时打印菜单</w:t>
      </w:r>
      <w:r>
        <w:rPr>
          <w:kern w:val="0"/>
        </w:rPr>
        <w:t>"</w:t>
      </w:r>
      <w:r>
        <w:rPr>
          <w:kern w:val="0"/>
        </w:rPr>
        <w:t>刷新</w:t>
      </w:r>
      <w:r>
        <w:rPr>
          <w:kern w:val="0"/>
        </w:rPr>
        <w:t>";</w:t>
      </w:r>
    </w:p>
    <w:p w:rsidR="001A0FDF" w:rsidRDefault="001A0FDF" w:rsidP="001A0FDF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当数字为</w:t>
      </w:r>
      <w:r>
        <w:rPr>
          <w:kern w:val="0"/>
        </w:rPr>
        <w:t>5</w:t>
      </w:r>
      <w:r>
        <w:rPr>
          <w:kern w:val="0"/>
        </w:rPr>
        <w:t>时打印菜单</w:t>
      </w:r>
      <w:r>
        <w:rPr>
          <w:kern w:val="0"/>
        </w:rPr>
        <w:t>"</w:t>
      </w:r>
      <w:r>
        <w:rPr>
          <w:kern w:val="0"/>
        </w:rPr>
        <w:t>退出</w:t>
      </w:r>
      <w:r>
        <w:rPr>
          <w:kern w:val="0"/>
        </w:rPr>
        <w:t>",</w:t>
      </w:r>
      <w:r>
        <w:rPr>
          <w:kern w:val="0"/>
        </w:rPr>
        <w:t>并退出程序</w:t>
      </w:r>
      <w:r>
        <w:rPr>
          <w:kern w:val="0"/>
        </w:rPr>
        <w:t>;</w:t>
      </w:r>
    </w:p>
    <w:p w:rsidR="001A0FDF" w:rsidRDefault="001A0FDF" w:rsidP="001A0FDF">
      <w:pPr>
        <w:rPr>
          <w:lang w:val="zh-CN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此行代码可以终止</w:t>
      </w:r>
      <w:r>
        <w:rPr>
          <w:rFonts w:hint="eastAsia"/>
          <w:kern w:val="0"/>
        </w:rPr>
        <w:t>java</w:t>
      </w:r>
      <w:r>
        <w:rPr>
          <w:rFonts w:hint="eastAsia"/>
          <w:kern w:val="0"/>
        </w:rPr>
        <w:t>程序运行</w:t>
      </w:r>
      <w:r>
        <w:rPr>
          <w:rFonts w:hint="eastAsia"/>
          <w:kern w:val="0"/>
        </w:rPr>
        <w:t xml:space="preserve">: </w:t>
      </w:r>
      <w:proofErr w:type="spellStart"/>
      <w:proofErr w:type="gramStart"/>
      <w:r>
        <w:rPr>
          <w:rFonts w:hint="eastAsia"/>
          <w:kern w:val="0"/>
        </w:rPr>
        <w:t>System.exit</w:t>
      </w:r>
      <w:proofErr w:type="spellEnd"/>
      <w:r>
        <w:rPr>
          <w:rFonts w:hint="eastAsia"/>
          <w:kern w:val="0"/>
        </w:rPr>
        <w:t>(</w:t>
      </w:r>
      <w:proofErr w:type="gramEnd"/>
      <w:r>
        <w:rPr>
          <w:rFonts w:hint="eastAsia"/>
          <w:kern w:val="0"/>
        </w:rPr>
        <w:t>0);</w:t>
      </w:r>
    </w:p>
    <w:p w:rsidR="001A0FDF" w:rsidRDefault="001A0FDF" w:rsidP="001A0FDF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1A0FDF" w:rsidRDefault="001A0FDF" w:rsidP="001A0FD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</w:t>
      </w:r>
      <w:r>
        <w:rPr>
          <w:kern w:val="0"/>
        </w:rPr>
        <w:t>从键盘上录入一个三位数</w:t>
      </w:r>
      <w:r>
        <w:rPr>
          <w:kern w:val="0"/>
        </w:rPr>
        <w:t>;</w:t>
      </w:r>
    </w:p>
    <w:p w:rsidR="001A0FDF" w:rsidRDefault="001A0FDF" w:rsidP="001A0FD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2.</w:t>
      </w:r>
      <w:r>
        <w:rPr>
          <w:kern w:val="0"/>
        </w:rPr>
        <w:t>使用</w:t>
      </w:r>
      <w:r>
        <w:rPr>
          <w:kern w:val="0"/>
        </w:rPr>
        <w:t>switch</w:t>
      </w:r>
      <w:r>
        <w:rPr>
          <w:kern w:val="0"/>
        </w:rPr>
        <w:t>语句判断录入的数字为哪个菜单编号</w:t>
      </w:r>
      <w:r>
        <w:rPr>
          <w:kern w:val="0"/>
        </w:rPr>
        <w:t>,</w:t>
      </w:r>
      <w:r>
        <w:rPr>
          <w:kern w:val="0"/>
        </w:rPr>
        <w:t>并打印对应的菜单名称</w:t>
      </w:r>
      <w:r>
        <w:rPr>
          <w:rFonts w:hint="eastAsia"/>
          <w:kern w:val="0"/>
        </w:rPr>
        <w:t>;</w:t>
      </w:r>
    </w:p>
    <w:p w:rsidR="001A0FDF" w:rsidRDefault="001A0FDF" w:rsidP="001A0FDF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3.</w:t>
      </w:r>
      <w:r>
        <w:rPr>
          <w:kern w:val="0"/>
        </w:rPr>
        <w:t>使用</w:t>
      </w:r>
      <w:r>
        <w:rPr>
          <w:kern w:val="0"/>
        </w:rPr>
        <w:t>while</w:t>
      </w:r>
      <w:r>
        <w:rPr>
          <w:kern w:val="0"/>
        </w:rPr>
        <w:t>循环</w:t>
      </w:r>
      <w:r>
        <w:rPr>
          <w:kern w:val="0"/>
        </w:rPr>
        <w:t>,</w:t>
      </w:r>
      <w:r>
        <w:rPr>
          <w:kern w:val="0"/>
        </w:rPr>
        <w:t>重复执行</w:t>
      </w:r>
      <w:r>
        <w:rPr>
          <w:kern w:val="0"/>
        </w:rPr>
        <w:t>1,2</w:t>
      </w:r>
      <w:proofErr w:type="gramStart"/>
      <w:r>
        <w:rPr>
          <w:kern w:val="0"/>
        </w:rPr>
        <w:t>两个</w:t>
      </w:r>
      <w:proofErr w:type="gramEnd"/>
      <w:r>
        <w:rPr>
          <w:kern w:val="0"/>
        </w:rPr>
        <w:t>步骤</w:t>
      </w:r>
      <w:r>
        <w:rPr>
          <w:rFonts w:hint="eastAsia"/>
          <w:kern w:val="0"/>
        </w:rPr>
        <w:t>;</w:t>
      </w:r>
    </w:p>
    <w:p w:rsidR="006C2C50" w:rsidRDefault="006C2C50" w:rsidP="001A0FDF">
      <w:pPr>
        <w:rPr>
          <w:rFonts w:hint="eastAsia"/>
          <w:kern w:val="0"/>
        </w:rPr>
      </w:pPr>
    </w:p>
    <w:p w:rsidR="006C2C50" w:rsidRPr="006C2C50" w:rsidRDefault="006C2C50" w:rsidP="006C2C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 xml:space="preserve">Scanner </w:t>
      </w:r>
      <w:proofErr w:type="spellStart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sc</w:t>
      </w:r>
      <w:proofErr w:type="spellEnd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 xml:space="preserve"> = </w:t>
      </w:r>
      <w:r w:rsidRPr="006C2C5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Scanner(System.</w:t>
      </w:r>
      <w:r w:rsidRPr="006C2C50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in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6C2C5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while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6C2C5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true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){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6C2C50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6C2C5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C2C50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请输入一个</w:t>
      </w:r>
      <w:r w:rsidRPr="006C2C5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1</w:t>
      </w:r>
      <w:r w:rsidRPr="006C2C50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到</w:t>
      </w:r>
      <w:r w:rsidRPr="006C2C5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5</w:t>
      </w:r>
      <w:r w:rsidRPr="006C2C50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的数字：</w:t>
      </w:r>
      <w:r w:rsidRPr="006C2C5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6C2C5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6C2C5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num</w:t>
      </w:r>
      <w:proofErr w:type="spellEnd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sc.nextInt</w:t>
      </w:r>
      <w:proofErr w:type="spellEnd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6C2C5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switch 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(</w:t>
      </w:r>
      <w:proofErr w:type="spellStart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num</w:t>
      </w:r>
      <w:proofErr w:type="spellEnd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) {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6C2C5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case </w:t>
      </w:r>
      <w:r w:rsidRPr="006C2C50">
        <w:rPr>
          <w:rFonts w:ascii="Consolas" w:hAnsi="Consolas" w:cs="宋体"/>
          <w:color w:val="0000FF"/>
          <w:kern w:val="0"/>
          <w:sz w:val="24"/>
          <w:szCs w:val="24"/>
        </w:rPr>
        <w:t>1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: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6C2C50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6C2C5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C2C50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新建</w:t>
      </w:r>
      <w:r w:rsidRPr="006C2C5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6C2C5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break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6C2C5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case </w:t>
      </w:r>
      <w:r w:rsidRPr="006C2C50">
        <w:rPr>
          <w:rFonts w:ascii="Consolas" w:hAnsi="Consolas" w:cs="宋体"/>
          <w:color w:val="0000FF"/>
          <w:kern w:val="0"/>
          <w:sz w:val="24"/>
          <w:szCs w:val="24"/>
        </w:rPr>
        <w:t>2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: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6C2C50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6C2C5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C2C50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打开文件</w:t>
      </w:r>
      <w:r w:rsidRPr="006C2C5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6C2C5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break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6C2C5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case </w:t>
      </w:r>
      <w:r w:rsidRPr="006C2C50">
        <w:rPr>
          <w:rFonts w:ascii="Consolas" w:hAnsi="Consolas" w:cs="宋体"/>
          <w:color w:val="0000FF"/>
          <w:kern w:val="0"/>
          <w:sz w:val="24"/>
          <w:szCs w:val="24"/>
        </w:rPr>
        <w:t>3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: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6C2C50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6C2C5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C2C50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保存</w:t>
      </w:r>
      <w:r w:rsidRPr="006C2C5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6C2C5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break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6C2C5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case </w:t>
      </w:r>
      <w:r w:rsidRPr="006C2C50">
        <w:rPr>
          <w:rFonts w:ascii="Consolas" w:hAnsi="Consolas" w:cs="宋体"/>
          <w:color w:val="0000FF"/>
          <w:kern w:val="0"/>
          <w:sz w:val="24"/>
          <w:szCs w:val="24"/>
        </w:rPr>
        <w:t>4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: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6C2C50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6C2C5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C2C50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刷新</w:t>
      </w:r>
      <w:r w:rsidRPr="006C2C5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6C2C5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break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6C2C5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case </w:t>
      </w:r>
      <w:r w:rsidRPr="006C2C50">
        <w:rPr>
          <w:rFonts w:ascii="Consolas" w:hAnsi="Consolas" w:cs="宋体"/>
          <w:color w:val="0000FF"/>
          <w:kern w:val="0"/>
          <w:sz w:val="24"/>
          <w:szCs w:val="24"/>
        </w:rPr>
        <w:t>5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: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6C2C50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6C2C5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C2C50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退出</w:t>
      </w:r>
      <w:r w:rsidRPr="006C2C5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6C2C50">
        <w:rPr>
          <w:rFonts w:ascii="Consolas" w:hAnsi="Consolas" w:cs="宋体"/>
          <w:i/>
          <w:iCs/>
          <w:color w:val="000000"/>
          <w:kern w:val="0"/>
          <w:sz w:val="24"/>
          <w:szCs w:val="24"/>
        </w:rPr>
        <w:t>exit</w:t>
      </w:r>
      <w:proofErr w:type="spellEnd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6C2C50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>}</w:t>
      </w:r>
    </w:p>
    <w:p w:rsidR="006C2C50" w:rsidRPr="006C2C50" w:rsidRDefault="006C2C50" w:rsidP="001A0FDF"/>
    <w:p w:rsidR="00C33E91" w:rsidRDefault="00C33E91" w:rsidP="00C33E9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6</w:t>
      </w:r>
    </w:p>
    <w:p w:rsidR="00C33E91" w:rsidRDefault="00C33E91" w:rsidP="00C33E91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C33E91" w:rsidRDefault="00C33E91" w:rsidP="00C33E9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33E91" w:rsidRPr="00C33E91" w:rsidRDefault="00C33E91" w:rsidP="00C33E91">
      <w:pPr>
        <w:rPr>
          <w:lang w:val="zh-CN"/>
        </w:rPr>
      </w:pPr>
      <w:r w:rsidRPr="00C33E91">
        <w:rPr>
          <w:rFonts w:hint="eastAsia"/>
          <w:lang w:val="zh-CN"/>
        </w:rPr>
        <w:t>看程序</w:t>
      </w:r>
      <w:r w:rsidRPr="00C33E91">
        <w:rPr>
          <w:rFonts w:hint="eastAsia"/>
          <w:lang w:val="zh-CN"/>
        </w:rPr>
        <w:t>,</w:t>
      </w:r>
      <w:r w:rsidRPr="00C33E91">
        <w:rPr>
          <w:rFonts w:hint="eastAsia"/>
          <w:lang w:val="zh-CN"/>
        </w:rPr>
        <w:t>完成以下问题</w:t>
      </w:r>
    </w:p>
    <w:p w:rsidR="00C33E91" w:rsidRPr="00C33E91" w:rsidRDefault="00C33E91" w:rsidP="00C33E91">
      <w:pPr>
        <w:rPr>
          <w:lang w:val="zh-CN"/>
        </w:rPr>
      </w:pPr>
      <w:r w:rsidRPr="00C33E91">
        <w:rPr>
          <w:lang w:val="zh-CN"/>
        </w:rPr>
        <w:tab/>
        <w:t xml:space="preserve">public class </w:t>
      </w:r>
      <w:r w:rsidR="00BE2325">
        <w:rPr>
          <w:rFonts w:hint="eastAsia"/>
          <w:lang w:val="zh-CN"/>
        </w:rPr>
        <w:t>Task</w:t>
      </w:r>
      <w:r w:rsidR="00BE2325">
        <w:rPr>
          <w:lang w:val="zh-CN"/>
        </w:rPr>
        <w:t>06</w:t>
      </w:r>
      <w:r w:rsidRPr="00C33E91">
        <w:rPr>
          <w:lang w:val="zh-CN"/>
        </w:rPr>
        <w:t>{</w:t>
      </w:r>
    </w:p>
    <w:p w:rsidR="00C33E91" w:rsidRPr="00C33E91" w:rsidRDefault="00C33E91" w:rsidP="00C33E91">
      <w:r w:rsidRPr="00C33E91">
        <w:tab/>
      </w:r>
      <w:r w:rsidRPr="00C33E91">
        <w:tab/>
      </w:r>
      <w:proofErr w:type="gramStart"/>
      <w:r w:rsidRPr="00C33E91">
        <w:t>public</w:t>
      </w:r>
      <w:proofErr w:type="gramEnd"/>
      <w:r w:rsidRPr="00C33E91">
        <w:t xml:space="preserve"> static void main(String[] </w:t>
      </w:r>
      <w:proofErr w:type="spellStart"/>
      <w:r w:rsidRPr="00C33E91">
        <w:t>args</w:t>
      </w:r>
      <w:proofErr w:type="spellEnd"/>
      <w:r w:rsidRPr="00C33E91">
        <w:t>) {</w:t>
      </w:r>
    </w:p>
    <w:p w:rsidR="00C33E91" w:rsidRPr="00C33E91" w:rsidRDefault="00C33E91" w:rsidP="00C33E91">
      <w:r w:rsidRPr="00C33E91">
        <w:tab/>
      </w:r>
      <w:r w:rsidRPr="00C33E91">
        <w:tab/>
      </w:r>
      <w:r w:rsidRPr="00C33E91">
        <w:tab/>
      </w:r>
      <w:proofErr w:type="gramStart"/>
      <w:r w:rsidRPr="00C33E91">
        <w:t>for(</w:t>
      </w:r>
      <w:proofErr w:type="spellStart"/>
      <w:proofErr w:type="gramEnd"/>
      <w:r w:rsidRPr="00C33E91">
        <w:t>int</w:t>
      </w:r>
      <w:proofErr w:type="spellEnd"/>
      <w:r w:rsidRPr="00C33E91">
        <w:t xml:space="preserve"> x=1; x&lt;=10; x++) {</w:t>
      </w:r>
    </w:p>
    <w:p w:rsidR="00C33E91" w:rsidRPr="00C33E91" w:rsidRDefault="00C33E91" w:rsidP="00C33E91">
      <w:r w:rsidRPr="00C33E91">
        <w:tab/>
      </w:r>
      <w:r w:rsidRPr="00C33E91">
        <w:tab/>
      </w:r>
      <w:r w:rsidRPr="00C33E91">
        <w:tab/>
      </w:r>
      <w:r w:rsidRPr="00C33E91">
        <w:tab/>
      </w:r>
      <w:proofErr w:type="gramStart"/>
      <w:r w:rsidRPr="00C33E91">
        <w:t>if(</w:t>
      </w:r>
      <w:proofErr w:type="gramEnd"/>
      <w:r w:rsidRPr="00C33E91">
        <w:t>x%3==0) {</w:t>
      </w:r>
    </w:p>
    <w:p w:rsidR="00C33E91" w:rsidRPr="00C33E91" w:rsidRDefault="00C33E91" w:rsidP="00C33E91">
      <w:pPr>
        <w:rPr>
          <w:lang w:val="zh-CN"/>
        </w:rPr>
      </w:pPr>
      <w:r w:rsidRPr="00C33E91">
        <w:rPr>
          <w:rFonts w:hint="eastAsia"/>
        </w:rPr>
        <w:lastRenderedPageBreak/>
        <w:tab/>
      </w:r>
      <w:r w:rsidRPr="00C33E91">
        <w:rPr>
          <w:rFonts w:hint="eastAsia"/>
        </w:rPr>
        <w:tab/>
      </w:r>
      <w:r w:rsidRPr="00C33E91">
        <w:rPr>
          <w:rFonts w:hint="eastAsia"/>
        </w:rPr>
        <w:tab/>
      </w:r>
      <w:r w:rsidRPr="00C33E91">
        <w:rPr>
          <w:rFonts w:hint="eastAsia"/>
        </w:rPr>
        <w:tab/>
      </w:r>
      <w:r w:rsidRPr="00C33E91">
        <w:rPr>
          <w:rFonts w:hint="eastAsia"/>
        </w:rPr>
        <w:tab/>
      </w:r>
      <w:r w:rsidRPr="00C33E91">
        <w:rPr>
          <w:rFonts w:hint="eastAsia"/>
          <w:lang w:val="zh-CN"/>
        </w:rPr>
        <w:t>//()</w:t>
      </w:r>
      <w:r w:rsidRPr="00C33E91">
        <w:rPr>
          <w:rFonts w:hint="eastAsia"/>
          <w:lang w:val="zh-CN"/>
        </w:rPr>
        <w:t>在此处填写代码</w:t>
      </w:r>
    </w:p>
    <w:p w:rsidR="00C33E91" w:rsidRPr="00C33E91" w:rsidRDefault="00C33E91" w:rsidP="00C33E91">
      <w:pPr>
        <w:rPr>
          <w:lang w:val="zh-CN"/>
        </w:rPr>
      </w:pPr>
      <w:r w:rsidRPr="00C33E91">
        <w:rPr>
          <w:lang w:val="zh-CN"/>
        </w:rPr>
        <w:tab/>
      </w:r>
      <w:r w:rsidRPr="00C33E91">
        <w:rPr>
          <w:lang w:val="zh-CN"/>
        </w:rPr>
        <w:tab/>
      </w:r>
      <w:r w:rsidRPr="00C33E91">
        <w:rPr>
          <w:lang w:val="zh-CN"/>
        </w:rPr>
        <w:tab/>
      </w:r>
      <w:r w:rsidRPr="00C33E91">
        <w:rPr>
          <w:lang w:val="zh-CN"/>
        </w:rPr>
        <w:tab/>
        <w:t>}</w:t>
      </w:r>
    </w:p>
    <w:p w:rsidR="00C33E91" w:rsidRPr="00C33E91" w:rsidRDefault="00C33E91" w:rsidP="00C33E91">
      <w:pPr>
        <w:rPr>
          <w:lang w:val="zh-CN"/>
        </w:rPr>
      </w:pPr>
      <w:r w:rsidRPr="00C33E91">
        <w:rPr>
          <w:rFonts w:hint="eastAsia"/>
          <w:lang w:val="zh-CN"/>
        </w:rPr>
        <w:tab/>
      </w:r>
      <w:r w:rsidRPr="00C33E91">
        <w:rPr>
          <w:rFonts w:hint="eastAsia"/>
          <w:lang w:val="zh-CN"/>
        </w:rPr>
        <w:tab/>
      </w:r>
      <w:r w:rsidRPr="00C33E91">
        <w:rPr>
          <w:rFonts w:hint="eastAsia"/>
          <w:lang w:val="zh-CN"/>
        </w:rPr>
        <w:tab/>
      </w:r>
      <w:r w:rsidRPr="00C33E91">
        <w:rPr>
          <w:rFonts w:hint="eastAsia"/>
          <w:lang w:val="zh-CN"/>
        </w:rPr>
        <w:tab/>
        <w:t>System.out.println("Java</w:t>
      </w:r>
      <w:r w:rsidRPr="00C33E91">
        <w:rPr>
          <w:rFonts w:hint="eastAsia"/>
          <w:lang w:val="zh-CN"/>
        </w:rPr>
        <w:t>基础班</w:t>
      </w:r>
      <w:r w:rsidRPr="00C33E91">
        <w:rPr>
          <w:rFonts w:hint="eastAsia"/>
          <w:lang w:val="zh-CN"/>
        </w:rPr>
        <w:t>");</w:t>
      </w:r>
    </w:p>
    <w:p w:rsidR="00C33E91" w:rsidRPr="00C33E91" w:rsidRDefault="00C33E91" w:rsidP="00C33E91">
      <w:pPr>
        <w:rPr>
          <w:lang w:val="zh-CN"/>
        </w:rPr>
      </w:pPr>
      <w:r w:rsidRPr="00C33E91">
        <w:rPr>
          <w:lang w:val="zh-CN"/>
        </w:rPr>
        <w:tab/>
      </w:r>
      <w:r w:rsidRPr="00C33E91">
        <w:rPr>
          <w:lang w:val="zh-CN"/>
        </w:rPr>
        <w:tab/>
      </w:r>
      <w:r w:rsidRPr="00C33E91">
        <w:rPr>
          <w:lang w:val="zh-CN"/>
        </w:rPr>
        <w:tab/>
        <w:t>}</w:t>
      </w:r>
    </w:p>
    <w:p w:rsidR="00C33E91" w:rsidRPr="00C33E91" w:rsidRDefault="00C33E91" w:rsidP="00C33E91">
      <w:pPr>
        <w:rPr>
          <w:lang w:val="zh-CN"/>
        </w:rPr>
      </w:pPr>
      <w:r w:rsidRPr="00C33E91">
        <w:rPr>
          <w:lang w:val="zh-CN"/>
        </w:rPr>
        <w:tab/>
      </w:r>
      <w:r w:rsidRPr="00C33E91">
        <w:rPr>
          <w:lang w:val="zh-CN"/>
        </w:rPr>
        <w:tab/>
        <w:t>}</w:t>
      </w:r>
    </w:p>
    <w:p w:rsidR="00C33E91" w:rsidRPr="00C33E91" w:rsidRDefault="00C33E91" w:rsidP="00C33E91">
      <w:pPr>
        <w:rPr>
          <w:lang w:val="zh-CN"/>
        </w:rPr>
      </w:pPr>
      <w:r w:rsidRPr="00C33E91">
        <w:rPr>
          <w:lang w:val="zh-CN"/>
        </w:rPr>
        <w:tab/>
        <w:t>}</w:t>
      </w:r>
    </w:p>
    <w:p w:rsidR="00C33E91" w:rsidRPr="00C33E91" w:rsidRDefault="00C33E91" w:rsidP="00C33E91">
      <w:pPr>
        <w:rPr>
          <w:lang w:val="zh-CN"/>
        </w:rPr>
      </w:pPr>
      <w:r w:rsidRPr="00C33E91">
        <w:rPr>
          <w:rFonts w:hint="eastAsia"/>
          <w:lang w:val="zh-CN"/>
        </w:rPr>
        <w:tab/>
      </w:r>
      <w:r w:rsidRPr="00C33E91">
        <w:rPr>
          <w:rFonts w:hint="eastAsia"/>
          <w:lang w:val="zh-CN"/>
        </w:rPr>
        <w:t>问题</w:t>
      </w:r>
      <w:r w:rsidRPr="00C33E91">
        <w:rPr>
          <w:rFonts w:hint="eastAsia"/>
          <w:lang w:val="zh-CN"/>
        </w:rPr>
        <w:t>:</w:t>
      </w:r>
    </w:p>
    <w:p w:rsidR="006C2C50" w:rsidRDefault="00C33E91" w:rsidP="00C33E91">
      <w:pPr>
        <w:rPr>
          <w:rFonts w:hint="eastAsia"/>
          <w:lang w:val="zh-CN"/>
        </w:rPr>
      </w:pPr>
      <w:r w:rsidRPr="00C33E91">
        <w:rPr>
          <w:rFonts w:hint="eastAsia"/>
          <w:lang w:val="zh-CN"/>
        </w:rPr>
        <w:tab/>
      </w:r>
      <w:r w:rsidRPr="00C33E91">
        <w:rPr>
          <w:rFonts w:hint="eastAsia"/>
          <w:lang w:val="zh-CN"/>
        </w:rPr>
        <w:tab/>
        <w:t>1.</w:t>
      </w:r>
      <w:r w:rsidRPr="00C33E91">
        <w:rPr>
          <w:rFonts w:hint="eastAsia"/>
          <w:lang w:val="zh-CN"/>
        </w:rPr>
        <w:t>想在控制台输出</w:t>
      </w:r>
      <w:r w:rsidRPr="00C33E91">
        <w:rPr>
          <w:rFonts w:hint="eastAsia"/>
          <w:lang w:val="zh-CN"/>
        </w:rPr>
        <w:t>2</w:t>
      </w:r>
      <w:r w:rsidRPr="00C33E91">
        <w:rPr>
          <w:rFonts w:hint="eastAsia"/>
          <w:lang w:val="zh-CN"/>
        </w:rPr>
        <w:t>次</w:t>
      </w:r>
      <w:r w:rsidRPr="00C33E91">
        <w:rPr>
          <w:rFonts w:hint="eastAsia"/>
          <w:lang w:val="zh-CN"/>
        </w:rPr>
        <w:t>:"Java</w:t>
      </w:r>
      <w:r w:rsidRPr="00C33E91">
        <w:rPr>
          <w:rFonts w:hint="eastAsia"/>
          <w:lang w:val="zh-CN"/>
        </w:rPr>
        <w:t>基础班</w:t>
      </w:r>
      <w:r w:rsidRPr="00C33E91">
        <w:rPr>
          <w:rFonts w:hint="eastAsia"/>
          <w:lang w:val="zh-CN"/>
        </w:rPr>
        <w:t xml:space="preserve">"   </w:t>
      </w:r>
      <w:r w:rsidRPr="00C33E91">
        <w:rPr>
          <w:rFonts w:hint="eastAsia"/>
          <w:lang w:val="zh-CN"/>
        </w:rPr>
        <w:t>括号</w:t>
      </w:r>
      <w:r w:rsidRPr="00C33E91">
        <w:rPr>
          <w:rFonts w:hint="eastAsia"/>
          <w:lang w:val="zh-CN"/>
        </w:rPr>
        <w:t>()</w:t>
      </w:r>
      <w:r w:rsidRPr="00C33E91">
        <w:rPr>
          <w:rFonts w:hint="eastAsia"/>
          <w:lang w:val="zh-CN"/>
        </w:rPr>
        <w:t>里面应该填写什么</w:t>
      </w:r>
      <w:r w:rsidRPr="00C33E91">
        <w:rPr>
          <w:rFonts w:hint="eastAsia"/>
          <w:lang w:val="zh-CN"/>
        </w:rPr>
        <w:t>?</w:t>
      </w:r>
    </w:p>
    <w:p w:rsidR="006C2C50" w:rsidRPr="006C2C50" w:rsidRDefault="006C2C50" w:rsidP="00C33E91">
      <w:pPr>
        <w:rPr>
          <w:rFonts w:hint="eastAsia"/>
          <w:color w:val="FF0000"/>
          <w:lang w:val="zh-CN"/>
        </w:rPr>
      </w:pPr>
      <w:r>
        <w:rPr>
          <w:rFonts w:hint="eastAsia"/>
          <w:lang w:val="zh-CN"/>
        </w:rPr>
        <w:tab/>
        <w:t xml:space="preserve">    </w:t>
      </w:r>
      <w:r w:rsidRPr="006C2C50">
        <w:rPr>
          <w:rFonts w:hint="eastAsia"/>
          <w:color w:val="FF0000"/>
          <w:lang w:val="zh-CN"/>
        </w:rPr>
        <w:t>break</w:t>
      </w:r>
    </w:p>
    <w:p w:rsidR="00C33E91" w:rsidRDefault="00C33E91" w:rsidP="00C33E91">
      <w:pPr>
        <w:rPr>
          <w:rFonts w:hint="eastAsia"/>
          <w:lang w:val="zh-CN"/>
        </w:rPr>
      </w:pPr>
      <w:r w:rsidRPr="00C33E91">
        <w:rPr>
          <w:rFonts w:hint="eastAsia"/>
          <w:lang w:val="zh-CN"/>
        </w:rPr>
        <w:tab/>
      </w:r>
      <w:r w:rsidRPr="00C33E91">
        <w:rPr>
          <w:rFonts w:hint="eastAsia"/>
          <w:lang w:val="zh-CN"/>
        </w:rPr>
        <w:tab/>
        <w:t>2.</w:t>
      </w:r>
      <w:r w:rsidRPr="00C33E91">
        <w:rPr>
          <w:rFonts w:hint="eastAsia"/>
          <w:lang w:val="zh-CN"/>
        </w:rPr>
        <w:t>想在控制台输出</w:t>
      </w:r>
      <w:r w:rsidRPr="00C33E91">
        <w:rPr>
          <w:rFonts w:hint="eastAsia"/>
          <w:lang w:val="zh-CN"/>
        </w:rPr>
        <w:t>7</w:t>
      </w:r>
      <w:r w:rsidRPr="00C33E91">
        <w:rPr>
          <w:rFonts w:hint="eastAsia"/>
          <w:lang w:val="zh-CN"/>
        </w:rPr>
        <w:t>次</w:t>
      </w:r>
      <w:r w:rsidRPr="00C33E91">
        <w:rPr>
          <w:rFonts w:hint="eastAsia"/>
          <w:lang w:val="zh-CN"/>
        </w:rPr>
        <w:t>:"Java</w:t>
      </w:r>
      <w:r w:rsidRPr="00C33E91">
        <w:rPr>
          <w:rFonts w:hint="eastAsia"/>
          <w:lang w:val="zh-CN"/>
        </w:rPr>
        <w:t>基础班</w:t>
      </w:r>
      <w:r w:rsidRPr="00C33E91">
        <w:rPr>
          <w:rFonts w:hint="eastAsia"/>
          <w:lang w:val="zh-CN"/>
        </w:rPr>
        <w:t xml:space="preserve">"   </w:t>
      </w:r>
      <w:r w:rsidRPr="00C33E91">
        <w:rPr>
          <w:rFonts w:hint="eastAsia"/>
          <w:lang w:val="zh-CN"/>
        </w:rPr>
        <w:t>括号</w:t>
      </w:r>
      <w:r w:rsidRPr="00C33E91">
        <w:rPr>
          <w:rFonts w:hint="eastAsia"/>
          <w:lang w:val="zh-CN"/>
        </w:rPr>
        <w:t>()</w:t>
      </w:r>
      <w:r w:rsidRPr="00C33E91">
        <w:rPr>
          <w:rFonts w:hint="eastAsia"/>
          <w:lang w:val="zh-CN"/>
        </w:rPr>
        <w:t>里面应该填写什么</w:t>
      </w:r>
      <w:r w:rsidRPr="00C33E91">
        <w:rPr>
          <w:rFonts w:hint="eastAsia"/>
          <w:lang w:val="zh-CN"/>
        </w:rPr>
        <w:t>?</w:t>
      </w:r>
    </w:p>
    <w:p w:rsidR="006C2C50" w:rsidRPr="006C2C50" w:rsidRDefault="006C2C50" w:rsidP="00C33E91">
      <w:pPr>
        <w:rPr>
          <w:color w:val="FF0000"/>
          <w:lang w:val="zh-CN"/>
        </w:rPr>
      </w:pPr>
      <w:r>
        <w:rPr>
          <w:rFonts w:hint="eastAsia"/>
          <w:lang w:val="zh-CN"/>
        </w:rPr>
        <w:t xml:space="preserve">        </w:t>
      </w:r>
      <w:r w:rsidRPr="006C2C50">
        <w:rPr>
          <w:rFonts w:hint="eastAsia"/>
          <w:color w:val="FF0000"/>
          <w:lang w:val="zh-CN"/>
        </w:rPr>
        <w:t>continue</w:t>
      </w:r>
    </w:p>
    <w:p w:rsidR="00C33E91" w:rsidRDefault="00C33E91" w:rsidP="00C33E91">
      <w:pPr>
        <w:rPr>
          <w:rFonts w:hint="eastAsia"/>
          <w:lang w:val="zh-CN"/>
        </w:rPr>
      </w:pPr>
      <w:r w:rsidRPr="00C33E91">
        <w:rPr>
          <w:rFonts w:hint="eastAsia"/>
          <w:lang w:val="zh-CN"/>
        </w:rPr>
        <w:tab/>
      </w:r>
      <w:r w:rsidRPr="00C33E91">
        <w:rPr>
          <w:rFonts w:hint="eastAsia"/>
          <w:lang w:val="zh-CN"/>
        </w:rPr>
        <w:tab/>
        <w:t>3.</w:t>
      </w:r>
      <w:r w:rsidRPr="00C33E91">
        <w:rPr>
          <w:rFonts w:hint="eastAsia"/>
          <w:lang w:val="zh-CN"/>
        </w:rPr>
        <w:t>想在控制台输出</w:t>
      </w:r>
      <w:r w:rsidRPr="00C33E91">
        <w:rPr>
          <w:rFonts w:hint="eastAsia"/>
          <w:lang w:val="zh-CN"/>
        </w:rPr>
        <w:t>13</w:t>
      </w:r>
      <w:r w:rsidRPr="00C33E91">
        <w:rPr>
          <w:rFonts w:hint="eastAsia"/>
          <w:lang w:val="zh-CN"/>
        </w:rPr>
        <w:t>次</w:t>
      </w:r>
      <w:r w:rsidRPr="00C33E91">
        <w:rPr>
          <w:rFonts w:hint="eastAsia"/>
          <w:lang w:val="zh-CN"/>
        </w:rPr>
        <w:t>:"Java</w:t>
      </w:r>
      <w:r w:rsidRPr="00C33E91">
        <w:rPr>
          <w:rFonts w:hint="eastAsia"/>
          <w:lang w:val="zh-CN"/>
        </w:rPr>
        <w:t>基础班</w:t>
      </w:r>
      <w:r w:rsidRPr="00C33E91">
        <w:rPr>
          <w:rFonts w:hint="eastAsia"/>
          <w:lang w:val="zh-CN"/>
        </w:rPr>
        <w:t xml:space="preserve">"   </w:t>
      </w:r>
      <w:r w:rsidRPr="00C33E91">
        <w:rPr>
          <w:rFonts w:hint="eastAsia"/>
          <w:lang w:val="zh-CN"/>
        </w:rPr>
        <w:t>括号</w:t>
      </w:r>
      <w:r w:rsidRPr="00C33E91">
        <w:rPr>
          <w:rFonts w:hint="eastAsia"/>
          <w:lang w:val="zh-CN"/>
        </w:rPr>
        <w:t>()</w:t>
      </w:r>
      <w:r w:rsidRPr="00C33E91">
        <w:rPr>
          <w:rFonts w:hint="eastAsia"/>
          <w:lang w:val="zh-CN"/>
        </w:rPr>
        <w:t>里面应该填写什么</w:t>
      </w:r>
      <w:r w:rsidRPr="00C33E91">
        <w:rPr>
          <w:rFonts w:hint="eastAsia"/>
          <w:lang w:val="zh-CN"/>
        </w:rPr>
        <w:t>?</w:t>
      </w:r>
    </w:p>
    <w:p w:rsidR="006C2C50" w:rsidRPr="006C2C50" w:rsidRDefault="006C2C50" w:rsidP="006C2C50">
      <w:pPr>
        <w:pStyle w:val="HTML"/>
        <w:shd w:val="clear" w:color="auto" w:fill="FFFFFF"/>
        <w:tabs>
          <w:tab w:val="clear" w:pos="916"/>
          <w:tab w:val="left" w:pos="795"/>
        </w:tabs>
        <w:rPr>
          <w:rFonts w:ascii="Consolas" w:hAnsi="Consolas" w:cs="宋体"/>
          <w:color w:val="FF0000"/>
        </w:rPr>
      </w:pPr>
      <w:r>
        <w:rPr>
          <w:lang w:val="zh-CN"/>
        </w:rPr>
        <w:tab/>
      </w:r>
      <w:proofErr w:type="spellStart"/>
      <w:r w:rsidRPr="006C2C50">
        <w:rPr>
          <w:rFonts w:ascii="Consolas" w:hAnsi="Consolas" w:cs="宋体"/>
          <w:color w:val="FF0000"/>
        </w:rPr>
        <w:t>System.</w:t>
      </w:r>
      <w:r w:rsidRPr="006C2C50">
        <w:rPr>
          <w:rFonts w:ascii="Consolas" w:hAnsi="Consolas" w:cs="宋体"/>
          <w:b/>
          <w:bCs/>
          <w:i/>
          <w:iCs/>
          <w:color w:val="FF0000"/>
        </w:rPr>
        <w:t>out</w:t>
      </w:r>
      <w:r w:rsidRPr="006C2C50">
        <w:rPr>
          <w:rFonts w:ascii="Consolas" w:hAnsi="Consolas" w:cs="宋体"/>
          <w:color w:val="FF0000"/>
        </w:rPr>
        <w:t>.println</w:t>
      </w:r>
      <w:proofErr w:type="spellEnd"/>
      <w:r w:rsidRPr="006C2C50">
        <w:rPr>
          <w:rFonts w:ascii="Consolas" w:hAnsi="Consolas" w:cs="宋体"/>
          <w:color w:val="FF0000"/>
        </w:rPr>
        <w:t>(</w:t>
      </w:r>
      <w:r w:rsidRPr="006C2C50">
        <w:rPr>
          <w:rFonts w:ascii="Consolas" w:hAnsi="Consolas" w:cs="宋体"/>
          <w:b/>
          <w:bCs/>
          <w:color w:val="FF0000"/>
        </w:rPr>
        <w:t>"Java</w:t>
      </w:r>
      <w:r w:rsidRPr="006C2C50">
        <w:rPr>
          <w:rFonts w:cs="宋体"/>
          <w:b/>
          <w:bCs/>
          <w:color w:val="FF0000"/>
        </w:rPr>
        <w:t>基础班</w:t>
      </w:r>
      <w:r w:rsidRPr="006C2C50">
        <w:rPr>
          <w:rFonts w:ascii="Consolas" w:hAnsi="Consolas" w:cs="宋体"/>
          <w:b/>
          <w:bCs/>
          <w:color w:val="FF0000"/>
        </w:rPr>
        <w:t>"</w:t>
      </w:r>
      <w:r w:rsidRPr="006C2C50">
        <w:rPr>
          <w:rFonts w:ascii="Consolas" w:hAnsi="Consolas" w:cs="宋体"/>
          <w:color w:val="FF0000"/>
        </w:rPr>
        <w:t>);</w:t>
      </w:r>
    </w:p>
    <w:p w:rsidR="006C2C50" w:rsidRDefault="006C2C50" w:rsidP="00C33E91">
      <w:pPr>
        <w:rPr>
          <w:lang w:val="zh-CN"/>
        </w:rPr>
      </w:pPr>
    </w:p>
    <w:p w:rsidR="00C33E91" w:rsidRDefault="00C33E91" w:rsidP="00C33E91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A0FDF" w:rsidRDefault="00695AD2" w:rsidP="002F7EB7">
      <w:r>
        <w:rPr>
          <w:rFonts w:hint="eastAsia"/>
        </w:rPr>
        <w:t>无</w:t>
      </w:r>
    </w:p>
    <w:p w:rsidR="005259AA" w:rsidRDefault="009B49CD" w:rsidP="005259AA">
      <w:pPr>
        <w:pStyle w:val="1"/>
        <w:rPr>
          <w:lang w:val="zh-CN"/>
        </w:rPr>
      </w:pPr>
      <w:r>
        <w:rPr>
          <w:rFonts w:hint="eastAsia"/>
          <w:lang w:val="zh-CN"/>
        </w:rPr>
        <w:t>扩展案例</w:t>
      </w:r>
    </w:p>
    <w:p w:rsidR="00857EF3" w:rsidRDefault="00857EF3" w:rsidP="00857EF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395BA3">
        <w:rPr>
          <w:rFonts w:hint="eastAsia"/>
          <w:lang w:val="zh-CN"/>
        </w:rPr>
        <w:t>1</w:t>
      </w:r>
    </w:p>
    <w:p w:rsidR="00857EF3" w:rsidRDefault="00857EF3" w:rsidP="00857EF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D92636" w:rsidRPr="00D92636" w:rsidRDefault="00D92636" w:rsidP="00D92636">
      <w:pPr>
        <w:rPr>
          <w:lang w:val="zh-CN"/>
        </w:rPr>
      </w:pPr>
      <w:r w:rsidRPr="00D92636">
        <w:rPr>
          <w:rFonts w:hint="eastAsia"/>
          <w:lang w:val="zh-CN"/>
        </w:rPr>
        <w:t>分析以下需求，并用代码实现：</w:t>
      </w:r>
    </w:p>
    <w:p w:rsidR="00D92636" w:rsidRPr="00D92636" w:rsidRDefault="00D92636" w:rsidP="00D92636">
      <w:pPr>
        <w:rPr>
          <w:lang w:val="zh-CN"/>
        </w:rPr>
      </w:pPr>
      <w:r w:rsidRPr="00D92636">
        <w:rPr>
          <w:rFonts w:hint="eastAsia"/>
          <w:lang w:val="zh-CN"/>
        </w:rPr>
        <w:tab/>
        <w:t>1.</w:t>
      </w:r>
      <w:r w:rsidRPr="00D92636">
        <w:rPr>
          <w:rFonts w:hint="eastAsia"/>
          <w:lang w:val="zh-CN"/>
        </w:rPr>
        <w:t>根据工龄</w:t>
      </w:r>
      <w:r w:rsidRPr="00D92636">
        <w:rPr>
          <w:rFonts w:hint="eastAsia"/>
          <w:lang w:val="zh-CN"/>
        </w:rPr>
        <w:t>(</w:t>
      </w:r>
      <w:r w:rsidRPr="00D92636">
        <w:rPr>
          <w:rFonts w:hint="eastAsia"/>
          <w:lang w:val="zh-CN"/>
        </w:rPr>
        <w:t>整数</w:t>
      </w:r>
      <w:r w:rsidRPr="00D92636">
        <w:rPr>
          <w:rFonts w:hint="eastAsia"/>
          <w:lang w:val="zh-CN"/>
        </w:rPr>
        <w:t>)</w:t>
      </w:r>
      <w:r w:rsidRPr="00D92636">
        <w:rPr>
          <w:rFonts w:hint="eastAsia"/>
          <w:lang w:val="zh-CN"/>
        </w:rPr>
        <w:t>给员工涨工资</w:t>
      </w:r>
      <w:r w:rsidRPr="00D92636">
        <w:rPr>
          <w:rFonts w:hint="eastAsia"/>
          <w:lang w:val="zh-CN"/>
        </w:rPr>
        <w:t>(</w:t>
      </w:r>
      <w:r w:rsidRPr="00D92636">
        <w:rPr>
          <w:rFonts w:hint="eastAsia"/>
          <w:lang w:val="zh-CN"/>
        </w:rPr>
        <w:t>整数</w:t>
      </w:r>
      <w:r w:rsidRPr="00D92636">
        <w:rPr>
          <w:rFonts w:hint="eastAsia"/>
          <w:lang w:val="zh-CN"/>
        </w:rPr>
        <w:t>),</w:t>
      </w:r>
      <w:r w:rsidRPr="00D92636">
        <w:rPr>
          <w:rFonts w:hint="eastAsia"/>
          <w:lang w:val="zh-CN"/>
        </w:rPr>
        <w:t>工龄和基本工资通过键盘录入</w:t>
      </w:r>
    </w:p>
    <w:p w:rsidR="00D92636" w:rsidRPr="00D92636" w:rsidRDefault="00D92636" w:rsidP="00D92636">
      <w:pPr>
        <w:rPr>
          <w:lang w:val="zh-CN"/>
        </w:rPr>
      </w:pPr>
      <w:r w:rsidRPr="00D92636">
        <w:rPr>
          <w:rFonts w:hint="eastAsia"/>
          <w:lang w:val="zh-CN"/>
        </w:rPr>
        <w:tab/>
        <w:t>2.</w:t>
      </w:r>
      <w:r w:rsidRPr="00D92636">
        <w:rPr>
          <w:rFonts w:hint="eastAsia"/>
          <w:lang w:val="zh-CN"/>
        </w:rPr>
        <w:t>涨工资的条件如下：</w:t>
      </w:r>
    </w:p>
    <w:p w:rsidR="00D92636" w:rsidRPr="00D92636" w:rsidRDefault="00D92636" w:rsidP="00D92636">
      <w:pPr>
        <w:rPr>
          <w:lang w:val="zh-CN"/>
        </w:rPr>
      </w:pPr>
      <w:r w:rsidRPr="00D92636">
        <w:rPr>
          <w:lang w:val="zh-CN"/>
        </w:rPr>
        <w:tab/>
      </w:r>
      <w:r w:rsidRPr="00D92636">
        <w:rPr>
          <w:lang w:val="zh-CN"/>
        </w:rPr>
        <w:tab/>
        <w:t>[10-15)     +5000</w:t>
      </w:r>
    </w:p>
    <w:p w:rsidR="00D92636" w:rsidRPr="00D92636" w:rsidRDefault="00D92636" w:rsidP="00D92636">
      <w:pPr>
        <w:rPr>
          <w:lang w:val="zh-CN"/>
        </w:rPr>
      </w:pPr>
      <w:r w:rsidRPr="00D92636">
        <w:rPr>
          <w:lang w:val="zh-CN"/>
        </w:rPr>
        <w:tab/>
      </w:r>
      <w:r w:rsidRPr="00D92636">
        <w:rPr>
          <w:lang w:val="zh-CN"/>
        </w:rPr>
        <w:tab/>
        <w:t>[5-10)      +2500</w:t>
      </w:r>
    </w:p>
    <w:p w:rsidR="00D92636" w:rsidRPr="00D92636" w:rsidRDefault="00D92636" w:rsidP="00D92636">
      <w:pPr>
        <w:rPr>
          <w:lang w:val="zh-CN"/>
        </w:rPr>
      </w:pPr>
      <w:r w:rsidRPr="00D92636">
        <w:rPr>
          <w:lang w:val="zh-CN"/>
        </w:rPr>
        <w:tab/>
      </w:r>
      <w:r w:rsidRPr="00D92636">
        <w:rPr>
          <w:lang w:val="zh-CN"/>
        </w:rPr>
        <w:tab/>
        <w:t>[3~5)       +1000</w:t>
      </w:r>
    </w:p>
    <w:p w:rsidR="00D92636" w:rsidRPr="00D92636" w:rsidRDefault="00D92636" w:rsidP="00D92636">
      <w:pPr>
        <w:rPr>
          <w:lang w:val="zh-CN"/>
        </w:rPr>
      </w:pPr>
      <w:r w:rsidRPr="00D92636">
        <w:rPr>
          <w:lang w:val="zh-CN"/>
        </w:rPr>
        <w:tab/>
      </w:r>
      <w:r w:rsidRPr="00D92636">
        <w:rPr>
          <w:lang w:val="zh-CN"/>
        </w:rPr>
        <w:tab/>
        <w:t>[1~3)       +500</w:t>
      </w:r>
    </w:p>
    <w:p w:rsidR="00D92636" w:rsidRPr="00D92636" w:rsidRDefault="00D92636" w:rsidP="00D92636">
      <w:pPr>
        <w:rPr>
          <w:lang w:val="zh-CN"/>
        </w:rPr>
      </w:pPr>
      <w:r w:rsidRPr="00D92636">
        <w:rPr>
          <w:lang w:val="zh-CN"/>
        </w:rPr>
        <w:tab/>
      </w:r>
      <w:r w:rsidRPr="00D92636">
        <w:rPr>
          <w:lang w:val="zh-CN"/>
        </w:rPr>
        <w:tab/>
        <w:t>[0~1)       +200</w:t>
      </w:r>
    </w:p>
    <w:p w:rsidR="00D92636" w:rsidRPr="00D92636" w:rsidRDefault="00D92636" w:rsidP="00D92636">
      <w:pPr>
        <w:rPr>
          <w:lang w:val="zh-CN"/>
        </w:rPr>
      </w:pPr>
      <w:r w:rsidRPr="00D92636">
        <w:rPr>
          <w:rFonts w:hint="eastAsia"/>
          <w:lang w:val="zh-CN"/>
        </w:rPr>
        <w:tab/>
        <w:t>3.</w:t>
      </w:r>
      <w:r w:rsidRPr="00D92636">
        <w:rPr>
          <w:rFonts w:hint="eastAsia"/>
          <w:lang w:val="zh-CN"/>
        </w:rPr>
        <w:t>如果用户输入的工龄为</w:t>
      </w:r>
      <w:r w:rsidRPr="00D92636">
        <w:rPr>
          <w:rFonts w:hint="eastAsia"/>
          <w:lang w:val="zh-CN"/>
        </w:rPr>
        <w:t>10</w:t>
      </w:r>
      <w:r w:rsidRPr="00D92636">
        <w:rPr>
          <w:rFonts w:hint="eastAsia"/>
          <w:lang w:val="zh-CN"/>
        </w:rPr>
        <w:t>，基本工资为</w:t>
      </w:r>
      <w:r w:rsidRPr="00D92636">
        <w:rPr>
          <w:rFonts w:hint="eastAsia"/>
          <w:lang w:val="zh-CN"/>
        </w:rPr>
        <w:t>3000</w:t>
      </w:r>
      <w:r w:rsidRPr="00D92636">
        <w:rPr>
          <w:rFonts w:hint="eastAsia"/>
          <w:lang w:val="zh-CN"/>
        </w:rPr>
        <w:t>，程序运行后打印格式</w:t>
      </w:r>
      <w:r w:rsidRPr="00D92636">
        <w:rPr>
          <w:rFonts w:hint="eastAsia"/>
          <w:lang w:val="zh-CN"/>
        </w:rPr>
        <w:t>"</w:t>
      </w:r>
      <w:r w:rsidRPr="00D92636">
        <w:rPr>
          <w:rFonts w:hint="eastAsia"/>
          <w:lang w:val="zh-CN"/>
        </w:rPr>
        <w:t>您目前工作了</w:t>
      </w:r>
      <w:r w:rsidRPr="00D92636">
        <w:rPr>
          <w:rFonts w:hint="eastAsia"/>
          <w:lang w:val="zh-CN"/>
        </w:rPr>
        <w:t>10</w:t>
      </w:r>
      <w:r w:rsidRPr="00D92636">
        <w:rPr>
          <w:rFonts w:hint="eastAsia"/>
          <w:lang w:val="zh-CN"/>
        </w:rPr>
        <w:t>年，基本工资为</w:t>
      </w:r>
      <w:r w:rsidRPr="00D92636">
        <w:rPr>
          <w:rFonts w:hint="eastAsia"/>
          <w:lang w:val="zh-CN"/>
        </w:rPr>
        <w:t xml:space="preserve"> 3000</w:t>
      </w:r>
      <w:r w:rsidRPr="00D92636">
        <w:rPr>
          <w:rFonts w:hint="eastAsia"/>
          <w:lang w:val="zh-CN"/>
        </w:rPr>
        <w:t>元</w:t>
      </w:r>
      <w:r w:rsidRPr="00D92636">
        <w:rPr>
          <w:rFonts w:hint="eastAsia"/>
          <w:lang w:val="zh-CN"/>
        </w:rPr>
        <w:t xml:space="preserve">, </w:t>
      </w:r>
      <w:proofErr w:type="gramStart"/>
      <w:r w:rsidRPr="00D92636">
        <w:rPr>
          <w:rFonts w:hint="eastAsia"/>
          <w:lang w:val="zh-CN"/>
        </w:rPr>
        <w:t>应涨工资</w:t>
      </w:r>
      <w:proofErr w:type="gramEnd"/>
      <w:r w:rsidRPr="00D92636">
        <w:rPr>
          <w:rFonts w:hint="eastAsia"/>
          <w:lang w:val="zh-CN"/>
        </w:rPr>
        <w:t xml:space="preserve"> 5000</w:t>
      </w:r>
      <w:r w:rsidRPr="00D92636">
        <w:rPr>
          <w:rFonts w:hint="eastAsia"/>
          <w:lang w:val="zh-CN"/>
        </w:rPr>
        <w:t>元</w:t>
      </w:r>
      <w:r w:rsidRPr="00D92636">
        <w:rPr>
          <w:rFonts w:hint="eastAsia"/>
          <w:lang w:val="zh-CN"/>
        </w:rPr>
        <w:t>,</w:t>
      </w:r>
      <w:r w:rsidRPr="00D92636">
        <w:rPr>
          <w:rFonts w:hint="eastAsia"/>
          <w:lang w:val="zh-CN"/>
        </w:rPr>
        <w:t>涨后工资</w:t>
      </w:r>
      <w:r w:rsidRPr="00D92636">
        <w:rPr>
          <w:rFonts w:hint="eastAsia"/>
          <w:lang w:val="zh-CN"/>
        </w:rPr>
        <w:t xml:space="preserve"> 8000</w:t>
      </w:r>
      <w:r w:rsidRPr="00D92636">
        <w:rPr>
          <w:rFonts w:hint="eastAsia"/>
          <w:lang w:val="zh-CN"/>
        </w:rPr>
        <w:t>元</w:t>
      </w:r>
      <w:r w:rsidRPr="00D92636">
        <w:rPr>
          <w:rFonts w:hint="eastAsia"/>
          <w:lang w:val="zh-CN"/>
        </w:rPr>
        <w:t>"</w:t>
      </w:r>
    </w:p>
    <w:p w:rsidR="00DE2F71" w:rsidRDefault="00857EF3" w:rsidP="00857EF3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857EF3" w:rsidRDefault="00DE2F71" w:rsidP="00DE2F71">
      <w:pPr>
        <w:rPr>
          <w:rFonts w:hint="eastAsia"/>
          <w:lang w:val="zh-CN"/>
        </w:rPr>
      </w:pPr>
      <w:r>
        <w:rPr>
          <w:rFonts w:hint="eastAsia"/>
          <w:lang w:val="zh-CN"/>
        </w:rPr>
        <w:t>无</w:t>
      </w:r>
    </w:p>
    <w:p w:rsidR="006C2C50" w:rsidRDefault="006C2C50" w:rsidP="00DE2F71">
      <w:pPr>
        <w:rPr>
          <w:rFonts w:hint="eastAsia"/>
          <w:lang w:val="zh-CN"/>
        </w:rPr>
      </w:pPr>
    </w:p>
    <w:p w:rsidR="006C2C50" w:rsidRPr="006C2C50" w:rsidRDefault="006C2C50" w:rsidP="006C2C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 xml:space="preserve">Scanner </w:t>
      </w:r>
      <w:proofErr w:type="spellStart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sc</w:t>
      </w:r>
      <w:proofErr w:type="spellEnd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 xml:space="preserve"> = </w:t>
      </w:r>
      <w:r w:rsidRPr="006C2C5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Scanner(System.</w:t>
      </w:r>
      <w:r w:rsidRPr="006C2C50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in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6C2C50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6C2C5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C2C50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请输入您的工龄：</w:t>
      </w:r>
      <w:r w:rsidRPr="006C2C5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6C2C5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6C2C5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 xml:space="preserve">age = </w:t>
      </w:r>
      <w:proofErr w:type="spellStart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sc.nextInt</w:t>
      </w:r>
      <w:proofErr w:type="spellEnd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6C2C50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6C2C5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C2C50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请输入您的基本工资：</w:t>
      </w:r>
      <w:r w:rsidRPr="006C2C5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6C2C5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6C2C5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 xml:space="preserve">salary = </w:t>
      </w:r>
      <w:proofErr w:type="spellStart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sc.nextInt</w:t>
      </w:r>
      <w:proofErr w:type="spellEnd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6C2C5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6C2C5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 xml:space="preserve">increase = </w:t>
      </w:r>
      <w:r w:rsidRPr="006C2C50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6C2C5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 xml:space="preserve">(age &gt;= </w:t>
      </w:r>
      <w:r w:rsidRPr="006C2C50">
        <w:rPr>
          <w:rFonts w:ascii="Consolas" w:hAnsi="Consolas" w:cs="宋体"/>
          <w:color w:val="0000FF"/>
          <w:kern w:val="0"/>
          <w:sz w:val="24"/>
          <w:szCs w:val="24"/>
        </w:rPr>
        <w:t xml:space="preserve">10 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 xml:space="preserve">&amp;&amp; age &lt; </w:t>
      </w:r>
      <w:r w:rsidRPr="006C2C50">
        <w:rPr>
          <w:rFonts w:ascii="Consolas" w:hAnsi="Consolas" w:cs="宋体"/>
          <w:color w:val="0000FF"/>
          <w:kern w:val="0"/>
          <w:sz w:val="24"/>
          <w:szCs w:val="24"/>
        </w:rPr>
        <w:t>15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) {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increase = </w:t>
      </w:r>
      <w:r w:rsidRPr="006C2C50">
        <w:rPr>
          <w:rFonts w:ascii="Consolas" w:hAnsi="Consolas" w:cs="宋体"/>
          <w:color w:val="0000FF"/>
          <w:kern w:val="0"/>
          <w:sz w:val="24"/>
          <w:szCs w:val="24"/>
        </w:rPr>
        <w:t>5000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} </w:t>
      </w:r>
      <w:r w:rsidRPr="006C2C5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else if 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 xml:space="preserve">(age &gt;= </w:t>
      </w:r>
      <w:r w:rsidRPr="006C2C50">
        <w:rPr>
          <w:rFonts w:ascii="Consolas" w:hAnsi="Consolas" w:cs="宋体"/>
          <w:color w:val="0000FF"/>
          <w:kern w:val="0"/>
          <w:sz w:val="24"/>
          <w:szCs w:val="24"/>
        </w:rPr>
        <w:t xml:space="preserve">5 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 xml:space="preserve">&amp;&amp; age &lt; </w:t>
      </w:r>
      <w:r w:rsidRPr="006C2C50">
        <w:rPr>
          <w:rFonts w:ascii="Consolas" w:hAnsi="Consolas" w:cs="宋体"/>
          <w:color w:val="0000FF"/>
          <w:kern w:val="0"/>
          <w:sz w:val="24"/>
          <w:szCs w:val="24"/>
        </w:rPr>
        <w:t>10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) {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increase = </w:t>
      </w:r>
      <w:r w:rsidRPr="006C2C50">
        <w:rPr>
          <w:rFonts w:ascii="Consolas" w:hAnsi="Consolas" w:cs="宋体"/>
          <w:color w:val="0000FF"/>
          <w:kern w:val="0"/>
          <w:sz w:val="24"/>
          <w:szCs w:val="24"/>
        </w:rPr>
        <w:t>2500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} </w:t>
      </w:r>
      <w:r w:rsidRPr="006C2C5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else if 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 xml:space="preserve">(age &gt;= </w:t>
      </w:r>
      <w:r w:rsidRPr="006C2C50">
        <w:rPr>
          <w:rFonts w:ascii="Consolas" w:hAnsi="Consolas" w:cs="宋体"/>
          <w:color w:val="0000FF"/>
          <w:kern w:val="0"/>
          <w:sz w:val="24"/>
          <w:szCs w:val="24"/>
        </w:rPr>
        <w:t xml:space="preserve">3 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 xml:space="preserve">&amp;&amp; age &lt; </w:t>
      </w:r>
      <w:r w:rsidRPr="006C2C50">
        <w:rPr>
          <w:rFonts w:ascii="Consolas" w:hAnsi="Consolas" w:cs="宋体"/>
          <w:color w:val="0000FF"/>
          <w:kern w:val="0"/>
          <w:sz w:val="24"/>
          <w:szCs w:val="24"/>
        </w:rPr>
        <w:t>5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) {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increase = </w:t>
      </w:r>
      <w:r w:rsidRPr="006C2C50">
        <w:rPr>
          <w:rFonts w:ascii="Consolas" w:hAnsi="Consolas" w:cs="宋体"/>
          <w:color w:val="0000FF"/>
          <w:kern w:val="0"/>
          <w:sz w:val="24"/>
          <w:szCs w:val="24"/>
        </w:rPr>
        <w:t>1000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} </w:t>
      </w:r>
      <w:r w:rsidRPr="006C2C5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else if 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 xml:space="preserve">(age &gt;= </w:t>
      </w:r>
      <w:r w:rsidRPr="006C2C50">
        <w:rPr>
          <w:rFonts w:ascii="Consolas" w:hAnsi="Consolas" w:cs="宋体"/>
          <w:color w:val="0000FF"/>
          <w:kern w:val="0"/>
          <w:sz w:val="24"/>
          <w:szCs w:val="24"/>
        </w:rPr>
        <w:t xml:space="preserve">1 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 xml:space="preserve">&amp;&amp; age &lt; </w:t>
      </w:r>
      <w:r w:rsidRPr="006C2C50">
        <w:rPr>
          <w:rFonts w:ascii="Consolas" w:hAnsi="Consolas" w:cs="宋体"/>
          <w:color w:val="0000FF"/>
          <w:kern w:val="0"/>
          <w:sz w:val="24"/>
          <w:szCs w:val="24"/>
        </w:rPr>
        <w:t>3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) {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increase = </w:t>
      </w:r>
      <w:r w:rsidRPr="006C2C50">
        <w:rPr>
          <w:rFonts w:ascii="Consolas" w:hAnsi="Consolas" w:cs="宋体"/>
          <w:color w:val="0000FF"/>
          <w:kern w:val="0"/>
          <w:sz w:val="24"/>
          <w:szCs w:val="24"/>
        </w:rPr>
        <w:t>500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} </w:t>
      </w:r>
      <w:r w:rsidRPr="006C2C5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else if 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 xml:space="preserve">(age &gt;= </w:t>
      </w:r>
      <w:r w:rsidRPr="006C2C50">
        <w:rPr>
          <w:rFonts w:ascii="Consolas" w:hAnsi="Consolas" w:cs="宋体"/>
          <w:color w:val="0000FF"/>
          <w:kern w:val="0"/>
          <w:sz w:val="24"/>
          <w:szCs w:val="24"/>
        </w:rPr>
        <w:t xml:space="preserve">0 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 xml:space="preserve">&amp;&amp; age &lt; </w:t>
      </w:r>
      <w:r w:rsidRPr="006C2C50">
        <w:rPr>
          <w:rFonts w:ascii="Consolas" w:hAnsi="Consolas" w:cs="宋体"/>
          <w:color w:val="0000FF"/>
          <w:kern w:val="0"/>
          <w:sz w:val="24"/>
          <w:szCs w:val="24"/>
        </w:rPr>
        <w:t>1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) {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increase = </w:t>
      </w:r>
      <w:r w:rsidRPr="006C2C50">
        <w:rPr>
          <w:rFonts w:ascii="Consolas" w:hAnsi="Consolas" w:cs="宋体"/>
          <w:color w:val="0000FF"/>
          <w:kern w:val="0"/>
          <w:sz w:val="24"/>
          <w:szCs w:val="24"/>
        </w:rPr>
        <w:t>200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} </w:t>
      </w:r>
      <w:r w:rsidRPr="006C2C5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else 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{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6C2C50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6C2C5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C2C50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暂时没有</w:t>
      </w:r>
      <w:proofErr w:type="gramStart"/>
      <w:r w:rsidRPr="006C2C50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关于您张工</w:t>
      </w:r>
      <w:proofErr w:type="gramEnd"/>
      <w:r w:rsidRPr="006C2C50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工资的信息</w:t>
      </w:r>
      <w:r w:rsidRPr="006C2C5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..."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6C2C50">
        <w:rPr>
          <w:rFonts w:ascii="Consolas" w:hAnsi="Consolas" w:cs="宋体"/>
          <w:i/>
          <w:iCs/>
          <w:color w:val="000000"/>
          <w:kern w:val="0"/>
          <w:sz w:val="24"/>
          <w:szCs w:val="24"/>
        </w:rPr>
        <w:t>exit</w:t>
      </w:r>
      <w:proofErr w:type="spellEnd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6C2C50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>}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6C2C5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6C2C5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sum = salary + increase;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6C2C50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6C2C5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C2C50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您目前工作了</w:t>
      </w:r>
      <w:r w:rsidRPr="006C2C5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 xml:space="preserve">+ age + </w:t>
      </w:r>
      <w:r w:rsidRPr="006C2C5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C2C50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年，基本工资为</w:t>
      </w:r>
      <w:r w:rsidRPr="006C2C5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+ salary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+ </w:t>
      </w:r>
      <w:r w:rsidRPr="006C2C5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C2C50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元，</w:t>
      </w:r>
      <w:proofErr w:type="gramStart"/>
      <w:r w:rsidRPr="006C2C50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应涨工资</w:t>
      </w:r>
      <w:proofErr w:type="gramEnd"/>
      <w:r w:rsidRPr="006C2C5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 xml:space="preserve">+ increase + </w:t>
      </w:r>
      <w:r w:rsidRPr="006C2C5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C2C50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元，涨后工资</w:t>
      </w:r>
      <w:r w:rsidRPr="006C2C5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 xml:space="preserve">+ sum + </w:t>
      </w:r>
      <w:r w:rsidRPr="006C2C5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C2C50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元</w:t>
      </w:r>
      <w:r w:rsidRPr="006C2C5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6C2C50">
        <w:rPr>
          <w:rFonts w:ascii="Consolas" w:hAnsi="Consolas" w:cs="宋体"/>
          <w:color w:val="000000"/>
          <w:kern w:val="0"/>
          <w:sz w:val="24"/>
          <w:szCs w:val="24"/>
        </w:rPr>
        <w:t>);</w:t>
      </w:r>
    </w:p>
    <w:p w:rsidR="006C2C50" w:rsidRPr="006C2C50" w:rsidRDefault="006C2C50" w:rsidP="00DE2F71"/>
    <w:p w:rsidR="008009EB" w:rsidRDefault="008009EB" w:rsidP="008009E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B64CBF">
        <w:rPr>
          <w:rFonts w:hint="eastAsia"/>
          <w:lang w:val="zh-CN"/>
        </w:rPr>
        <w:t>2</w:t>
      </w:r>
    </w:p>
    <w:p w:rsidR="008009EB" w:rsidRDefault="008009EB" w:rsidP="008009E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009EB" w:rsidRPr="008009EB" w:rsidRDefault="008009EB" w:rsidP="008009EB">
      <w:pPr>
        <w:rPr>
          <w:lang w:val="zh-CN"/>
        </w:rPr>
      </w:pPr>
      <w:r w:rsidRPr="008009EB">
        <w:rPr>
          <w:rFonts w:hint="eastAsia"/>
          <w:lang w:val="zh-CN"/>
        </w:rPr>
        <w:t>分析以下需求，并用代码实现：</w:t>
      </w:r>
    </w:p>
    <w:p w:rsidR="008009EB" w:rsidRPr="008009EB" w:rsidRDefault="008009EB" w:rsidP="008009EB">
      <w:pPr>
        <w:rPr>
          <w:lang w:val="zh-CN"/>
        </w:rPr>
      </w:pPr>
      <w:r w:rsidRPr="008009EB">
        <w:rPr>
          <w:rFonts w:hint="eastAsia"/>
          <w:lang w:val="zh-CN"/>
        </w:rPr>
        <w:tab/>
        <w:t>1.</w:t>
      </w:r>
      <w:r w:rsidRPr="008009EB">
        <w:rPr>
          <w:rFonts w:hint="eastAsia"/>
          <w:lang w:val="zh-CN"/>
        </w:rPr>
        <w:t>功能描述：模拟计算器功能，对键盘录入的两个</w:t>
      </w:r>
      <w:r w:rsidRPr="008009EB">
        <w:rPr>
          <w:rFonts w:hint="eastAsia"/>
          <w:lang w:val="zh-CN"/>
        </w:rPr>
        <w:t>int</w:t>
      </w:r>
      <w:r w:rsidRPr="008009EB">
        <w:rPr>
          <w:rFonts w:hint="eastAsia"/>
          <w:lang w:val="zh-CN"/>
        </w:rPr>
        <w:t>类型的数据进行加、减、乘、除的运算，并打印运算结果</w:t>
      </w:r>
    </w:p>
    <w:p w:rsidR="008009EB" w:rsidRPr="008009EB" w:rsidRDefault="008009EB" w:rsidP="008009EB">
      <w:pPr>
        <w:rPr>
          <w:lang w:val="zh-CN"/>
        </w:rPr>
      </w:pPr>
      <w:r w:rsidRPr="008009EB">
        <w:rPr>
          <w:rFonts w:hint="eastAsia"/>
          <w:lang w:val="zh-CN"/>
        </w:rPr>
        <w:tab/>
        <w:t>2.</w:t>
      </w:r>
      <w:r w:rsidRPr="008009EB">
        <w:rPr>
          <w:rFonts w:hint="eastAsia"/>
          <w:lang w:val="zh-CN"/>
        </w:rPr>
        <w:t>要求：</w:t>
      </w:r>
    </w:p>
    <w:p w:rsidR="008009EB" w:rsidRPr="008009EB" w:rsidRDefault="008009EB" w:rsidP="008009EB">
      <w:pPr>
        <w:rPr>
          <w:lang w:val="zh-CN"/>
        </w:rPr>
      </w:pP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ab/>
        <w:t>(1)</w:t>
      </w:r>
      <w:r w:rsidRPr="008009EB">
        <w:rPr>
          <w:rFonts w:hint="eastAsia"/>
          <w:lang w:val="zh-CN"/>
        </w:rPr>
        <w:t>键盘录入三个整数</w:t>
      </w:r>
      <w:r w:rsidRPr="008009EB">
        <w:rPr>
          <w:rFonts w:hint="eastAsia"/>
          <w:lang w:val="zh-CN"/>
        </w:rPr>
        <w:t>,</w:t>
      </w:r>
      <w:r w:rsidRPr="008009EB">
        <w:rPr>
          <w:rFonts w:hint="eastAsia"/>
          <w:lang w:val="zh-CN"/>
        </w:rPr>
        <w:t>其中前两个整数代表参加运算的数据，</w:t>
      </w:r>
    </w:p>
    <w:p w:rsidR="008009EB" w:rsidRPr="008009EB" w:rsidRDefault="008009EB" w:rsidP="008009EB">
      <w:pPr>
        <w:rPr>
          <w:lang w:val="zh-CN"/>
        </w:rPr>
      </w:pP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>第三个整数为要进行的运算</w:t>
      </w:r>
      <w:r w:rsidRPr="008009EB">
        <w:rPr>
          <w:rFonts w:hint="eastAsia"/>
          <w:lang w:val="zh-CN"/>
        </w:rPr>
        <w:t>(0:</w:t>
      </w:r>
      <w:r w:rsidRPr="008009EB">
        <w:rPr>
          <w:rFonts w:hint="eastAsia"/>
          <w:lang w:val="zh-CN"/>
        </w:rPr>
        <w:t>表示加法运算</w:t>
      </w:r>
      <w:r w:rsidRPr="008009EB">
        <w:rPr>
          <w:rFonts w:hint="eastAsia"/>
          <w:lang w:val="zh-CN"/>
        </w:rPr>
        <w:t>,1:</w:t>
      </w:r>
      <w:r w:rsidRPr="008009EB">
        <w:rPr>
          <w:rFonts w:hint="eastAsia"/>
          <w:lang w:val="zh-CN"/>
        </w:rPr>
        <w:t>表示减法运算</w:t>
      </w:r>
      <w:r w:rsidRPr="008009EB">
        <w:rPr>
          <w:rFonts w:hint="eastAsia"/>
          <w:lang w:val="zh-CN"/>
        </w:rPr>
        <w:t>,2:</w:t>
      </w:r>
      <w:r w:rsidRPr="008009EB">
        <w:rPr>
          <w:rFonts w:hint="eastAsia"/>
          <w:lang w:val="zh-CN"/>
        </w:rPr>
        <w:t>表示乘法运算</w:t>
      </w:r>
      <w:r w:rsidRPr="008009EB">
        <w:rPr>
          <w:rFonts w:hint="eastAsia"/>
          <w:lang w:val="zh-CN"/>
        </w:rPr>
        <w:t>,3:</w:t>
      </w:r>
      <w:r w:rsidRPr="008009EB">
        <w:rPr>
          <w:rFonts w:hint="eastAsia"/>
          <w:lang w:val="zh-CN"/>
        </w:rPr>
        <w:t>表示除法运算</w:t>
      </w:r>
      <w:r w:rsidRPr="008009EB">
        <w:rPr>
          <w:rFonts w:hint="eastAsia"/>
          <w:lang w:val="zh-CN"/>
        </w:rPr>
        <w:t>)</w:t>
      </w:r>
    </w:p>
    <w:p w:rsidR="008009EB" w:rsidRPr="008009EB" w:rsidRDefault="008009EB" w:rsidP="008009EB">
      <w:pPr>
        <w:rPr>
          <w:lang w:val="zh-CN"/>
        </w:rPr>
      </w:pP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ab/>
        <w:t>(2)</w:t>
      </w:r>
      <w:r w:rsidRPr="008009EB">
        <w:rPr>
          <w:rFonts w:hint="eastAsia"/>
          <w:lang w:val="zh-CN"/>
        </w:rPr>
        <w:t>使用今天所学知识完成功能</w:t>
      </w:r>
    </w:p>
    <w:p w:rsidR="008009EB" w:rsidRPr="008009EB" w:rsidRDefault="008009EB" w:rsidP="008009EB">
      <w:pPr>
        <w:rPr>
          <w:lang w:val="zh-CN"/>
        </w:rPr>
      </w:pPr>
      <w:r w:rsidRPr="008009EB">
        <w:rPr>
          <w:rFonts w:hint="eastAsia"/>
          <w:lang w:val="zh-CN"/>
        </w:rPr>
        <w:lastRenderedPageBreak/>
        <w:tab/>
      </w:r>
      <w:r w:rsidRPr="008009EB">
        <w:rPr>
          <w:rFonts w:hint="eastAsia"/>
          <w:lang w:val="zh-CN"/>
        </w:rPr>
        <w:tab/>
        <w:t>(3)</w:t>
      </w:r>
      <w:r w:rsidRPr="008009EB">
        <w:rPr>
          <w:rFonts w:hint="eastAsia"/>
          <w:lang w:val="zh-CN"/>
        </w:rPr>
        <w:t>演示格式如下</w:t>
      </w:r>
      <w:r w:rsidRPr="008009EB">
        <w:rPr>
          <w:rFonts w:hint="eastAsia"/>
          <w:lang w:val="zh-CN"/>
        </w:rPr>
        <w:t>:</w:t>
      </w:r>
    </w:p>
    <w:p w:rsidR="008009EB" w:rsidRPr="008009EB" w:rsidRDefault="008009EB" w:rsidP="008009EB">
      <w:pPr>
        <w:rPr>
          <w:lang w:val="zh-CN"/>
        </w:rPr>
      </w:pP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>请输入第一个整数</w:t>
      </w:r>
      <w:r w:rsidRPr="008009EB">
        <w:rPr>
          <w:rFonts w:hint="eastAsia"/>
          <w:lang w:val="zh-CN"/>
        </w:rPr>
        <w:t>:30</w:t>
      </w:r>
    </w:p>
    <w:p w:rsidR="008009EB" w:rsidRPr="008009EB" w:rsidRDefault="008009EB" w:rsidP="008009EB">
      <w:pPr>
        <w:rPr>
          <w:lang w:val="zh-CN"/>
        </w:rPr>
      </w:pP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>请输入第二个整数</w:t>
      </w:r>
      <w:r w:rsidRPr="008009EB">
        <w:rPr>
          <w:rFonts w:hint="eastAsia"/>
          <w:lang w:val="zh-CN"/>
        </w:rPr>
        <w:t>:40</w:t>
      </w:r>
    </w:p>
    <w:p w:rsidR="008009EB" w:rsidRPr="008009EB" w:rsidRDefault="008009EB" w:rsidP="008009EB">
      <w:pPr>
        <w:rPr>
          <w:lang w:val="zh-CN"/>
        </w:rPr>
      </w:pP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>请输入您要进行的运算</w:t>
      </w:r>
      <w:r w:rsidRPr="008009EB">
        <w:rPr>
          <w:rFonts w:hint="eastAsia"/>
          <w:lang w:val="zh-CN"/>
        </w:rPr>
        <w:t>(0:</w:t>
      </w:r>
      <w:r w:rsidRPr="008009EB">
        <w:rPr>
          <w:rFonts w:hint="eastAsia"/>
          <w:lang w:val="zh-CN"/>
        </w:rPr>
        <w:t>表示加法运算</w:t>
      </w:r>
      <w:r w:rsidRPr="008009EB">
        <w:rPr>
          <w:rFonts w:hint="eastAsia"/>
          <w:lang w:val="zh-CN"/>
        </w:rPr>
        <w:t>,1:</w:t>
      </w:r>
      <w:r w:rsidRPr="008009EB">
        <w:rPr>
          <w:rFonts w:hint="eastAsia"/>
          <w:lang w:val="zh-CN"/>
        </w:rPr>
        <w:t>表示减法运算</w:t>
      </w:r>
      <w:r w:rsidRPr="008009EB">
        <w:rPr>
          <w:rFonts w:hint="eastAsia"/>
          <w:lang w:val="zh-CN"/>
        </w:rPr>
        <w:t>,2:</w:t>
      </w:r>
      <w:r w:rsidRPr="008009EB">
        <w:rPr>
          <w:rFonts w:hint="eastAsia"/>
          <w:lang w:val="zh-CN"/>
        </w:rPr>
        <w:t>表示乘法运算</w:t>
      </w:r>
      <w:r w:rsidRPr="008009EB">
        <w:rPr>
          <w:rFonts w:hint="eastAsia"/>
          <w:lang w:val="zh-CN"/>
        </w:rPr>
        <w:t>,3:</w:t>
      </w:r>
      <w:r w:rsidRPr="008009EB">
        <w:rPr>
          <w:rFonts w:hint="eastAsia"/>
          <w:lang w:val="zh-CN"/>
        </w:rPr>
        <w:t>表示除法运算</w:t>
      </w:r>
      <w:r w:rsidRPr="008009EB">
        <w:rPr>
          <w:rFonts w:hint="eastAsia"/>
          <w:lang w:val="zh-CN"/>
        </w:rPr>
        <w:t>):0</w:t>
      </w:r>
    </w:p>
    <w:p w:rsidR="008009EB" w:rsidRPr="008009EB" w:rsidRDefault="008009EB" w:rsidP="008009EB">
      <w:pPr>
        <w:rPr>
          <w:lang w:val="zh-CN"/>
        </w:rPr>
      </w:pP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>控制台输出</w:t>
      </w:r>
      <w:r w:rsidRPr="008009EB">
        <w:rPr>
          <w:rFonts w:hint="eastAsia"/>
          <w:lang w:val="zh-CN"/>
        </w:rPr>
        <w:t>:30+40=70</w:t>
      </w:r>
    </w:p>
    <w:p w:rsidR="008009EB" w:rsidRDefault="008009EB" w:rsidP="008009E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E2F71" w:rsidRDefault="00DE2F71" w:rsidP="00DE2F71">
      <w:pPr>
        <w:rPr>
          <w:rFonts w:hint="eastAsia"/>
          <w:lang w:val="zh-CN"/>
        </w:rPr>
      </w:pPr>
      <w:r>
        <w:rPr>
          <w:rFonts w:hint="eastAsia"/>
          <w:lang w:val="zh-CN"/>
        </w:rPr>
        <w:t>无</w:t>
      </w:r>
    </w:p>
    <w:p w:rsidR="00CC6507" w:rsidRDefault="00CC6507" w:rsidP="00DE2F71">
      <w:pPr>
        <w:rPr>
          <w:rFonts w:hint="eastAsia"/>
          <w:lang w:val="zh-CN"/>
        </w:rPr>
      </w:pPr>
    </w:p>
    <w:p w:rsidR="00CC6507" w:rsidRPr="00CC6507" w:rsidRDefault="00CC6507" w:rsidP="00CC65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 xml:space="preserve">Scanner </w:t>
      </w:r>
      <w:proofErr w:type="spellStart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sc</w:t>
      </w:r>
      <w:proofErr w:type="spellEnd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 xml:space="preserve"> = </w:t>
      </w:r>
      <w:r w:rsidRPr="00CC650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Scanner(System.</w:t>
      </w:r>
      <w:r w:rsidRPr="00CC6507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in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CC6507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CC650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CC6507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请输入第一个整数：</w:t>
      </w:r>
      <w:r w:rsidRPr="00CC650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CC650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CC650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 xml:space="preserve">m = </w:t>
      </w:r>
      <w:proofErr w:type="spellStart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sc.nextInt</w:t>
      </w:r>
      <w:proofErr w:type="spellEnd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CC6507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CC650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CC6507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请输入第二个整数：</w:t>
      </w:r>
      <w:r w:rsidRPr="00CC650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CC650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CC650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 xml:space="preserve">n = </w:t>
      </w:r>
      <w:proofErr w:type="spellStart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sc.nextInt</w:t>
      </w:r>
      <w:proofErr w:type="spellEnd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CC6507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CC650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"0:</w:t>
      </w:r>
      <w:r w:rsidRPr="00CC6507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表示加法运算</w:t>
      </w:r>
      <w:r w:rsidRPr="00CC650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,1:</w:t>
      </w:r>
      <w:r w:rsidRPr="00CC6507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表示减法运算</w:t>
      </w:r>
      <w:r w:rsidRPr="00CC650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,2:</w:t>
      </w:r>
      <w:r w:rsidRPr="00CC6507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表示乘法运算</w:t>
      </w:r>
      <w:r w:rsidRPr="00CC650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,3:</w:t>
      </w:r>
      <w:r w:rsidRPr="00CC6507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表示除法运算</w:t>
      </w:r>
      <w:r w:rsidRPr="00CC650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CC6507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CC650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CC6507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请输入您要进行的运算</w:t>
      </w:r>
      <w:r w:rsidRPr="00CC650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:"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CC650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CC650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oper</w:t>
      </w:r>
      <w:proofErr w:type="spellEnd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sc.nextInt</w:t>
      </w:r>
      <w:proofErr w:type="spellEnd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CC650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double 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 xml:space="preserve">result = </w:t>
      </w:r>
      <w:r w:rsidRPr="00CC6507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CC650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switch 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(</w:t>
      </w:r>
      <w:proofErr w:type="spellStart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oper</w:t>
      </w:r>
      <w:proofErr w:type="spellEnd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){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CC650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case </w:t>
      </w:r>
      <w:r w:rsidRPr="00CC6507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: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result = m + n;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CC6507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 xml:space="preserve">(m + </w:t>
      </w:r>
      <w:r w:rsidRPr="00CC650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+ " 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 xml:space="preserve">+ n + </w:t>
      </w:r>
      <w:r w:rsidRPr="00CC650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= " 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+ result);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CC650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break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CC650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case </w:t>
      </w:r>
      <w:r w:rsidRPr="00CC6507">
        <w:rPr>
          <w:rFonts w:ascii="Consolas" w:hAnsi="Consolas" w:cs="宋体"/>
          <w:color w:val="0000FF"/>
          <w:kern w:val="0"/>
          <w:sz w:val="24"/>
          <w:szCs w:val="24"/>
        </w:rPr>
        <w:t>1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: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result = m - n;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CC6507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 xml:space="preserve">(m + </w:t>
      </w:r>
      <w:r w:rsidRPr="00CC650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- " 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 xml:space="preserve">+ n + </w:t>
      </w:r>
      <w:r w:rsidRPr="00CC650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= " 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+ result);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CC650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break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CC650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case </w:t>
      </w:r>
      <w:r w:rsidRPr="00CC6507">
        <w:rPr>
          <w:rFonts w:ascii="Consolas" w:hAnsi="Consolas" w:cs="宋体"/>
          <w:color w:val="0000FF"/>
          <w:kern w:val="0"/>
          <w:sz w:val="24"/>
          <w:szCs w:val="24"/>
        </w:rPr>
        <w:t>2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: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result = m * n;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CC6507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 xml:space="preserve">(m + </w:t>
      </w:r>
      <w:r w:rsidRPr="00CC650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* " 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 xml:space="preserve">+ n + </w:t>
      </w:r>
      <w:r w:rsidRPr="00CC650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= " 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+ result);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CC650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break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CC650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case </w:t>
      </w:r>
      <w:r w:rsidRPr="00CC6507">
        <w:rPr>
          <w:rFonts w:ascii="Consolas" w:hAnsi="Consolas" w:cs="宋体"/>
          <w:color w:val="0000FF"/>
          <w:kern w:val="0"/>
          <w:sz w:val="24"/>
          <w:szCs w:val="24"/>
        </w:rPr>
        <w:t>3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: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result = m / n;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CC6507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 xml:space="preserve">(m + </w:t>
      </w:r>
      <w:r w:rsidRPr="00CC650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/ " 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 xml:space="preserve">+ n + </w:t>
      </w:r>
      <w:r w:rsidRPr="00CC650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= " 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+ result);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CC650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break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CC650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default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: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CC6507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CC650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CC6507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输入错误</w:t>
      </w:r>
      <w:r w:rsidRPr="00CC650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..."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  <w:t>}</w:t>
      </w:r>
    </w:p>
    <w:p w:rsidR="00CC6507" w:rsidRPr="00CC6507" w:rsidRDefault="00CC6507" w:rsidP="00DE2F71"/>
    <w:p w:rsidR="002D586F" w:rsidRDefault="002D586F" w:rsidP="002D586F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 w:rsidR="006C4FB0">
        <w:rPr>
          <w:rFonts w:hint="eastAsia"/>
          <w:lang w:val="zh-CN"/>
        </w:rPr>
        <w:t>3</w:t>
      </w:r>
    </w:p>
    <w:p w:rsidR="002D586F" w:rsidRDefault="002D586F" w:rsidP="002D586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D586F" w:rsidRPr="002D586F" w:rsidRDefault="002D586F" w:rsidP="002D586F">
      <w:pPr>
        <w:rPr>
          <w:lang w:val="zh-CN"/>
        </w:rPr>
      </w:pPr>
      <w:r w:rsidRPr="002D586F">
        <w:rPr>
          <w:rFonts w:hint="eastAsia"/>
          <w:lang w:val="zh-CN"/>
        </w:rPr>
        <w:t>分析以下需求，并用代码实现：</w:t>
      </w:r>
    </w:p>
    <w:p w:rsidR="002D586F" w:rsidRPr="002D586F" w:rsidRDefault="002D586F" w:rsidP="002D586F">
      <w:pPr>
        <w:rPr>
          <w:lang w:val="zh-CN"/>
        </w:rPr>
      </w:pPr>
      <w:r w:rsidRPr="002D586F">
        <w:rPr>
          <w:rFonts w:hint="eastAsia"/>
          <w:lang w:val="zh-CN"/>
        </w:rPr>
        <w:tab/>
        <w:t>1.</w:t>
      </w:r>
      <w:r w:rsidRPr="002D586F">
        <w:rPr>
          <w:rFonts w:hint="eastAsia"/>
          <w:lang w:val="zh-CN"/>
        </w:rPr>
        <w:t>珠穆朗玛峰高度为</w:t>
      </w:r>
      <w:r w:rsidRPr="002D586F">
        <w:rPr>
          <w:rFonts w:hint="eastAsia"/>
          <w:lang w:val="zh-CN"/>
        </w:rPr>
        <w:t>8848</w:t>
      </w:r>
      <w:r w:rsidRPr="002D586F">
        <w:rPr>
          <w:rFonts w:hint="eastAsia"/>
          <w:lang w:val="zh-CN"/>
        </w:rPr>
        <w:t>米，有一张足够大的纸，厚度为</w:t>
      </w:r>
      <w:r w:rsidRPr="002D586F">
        <w:rPr>
          <w:rFonts w:hint="eastAsia"/>
          <w:lang w:val="zh-CN"/>
        </w:rPr>
        <w:t>0.0001</w:t>
      </w:r>
      <w:r w:rsidRPr="002D586F">
        <w:rPr>
          <w:rFonts w:hint="eastAsia"/>
          <w:lang w:val="zh-CN"/>
        </w:rPr>
        <w:t>米。</w:t>
      </w:r>
    </w:p>
    <w:p w:rsidR="002D586F" w:rsidRPr="008009EB" w:rsidRDefault="002D586F" w:rsidP="002D586F">
      <w:pPr>
        <w:rPr>
          <w:lang w:val="zh-CN"/>
        </w:rPr>
      </w:pPr>
      <w:r w:rsidRPr="002D586F">
        <w:rPr>
          <w:rFonts w:hint="eastAsia"/>
          <w:lang w:val="zh-CN"/>
        </w:rPr>
        <w:tab/>
        <w:t>2.</w:t>
      </w:r>
      <w:r w:rsidRPr="002D586F">
        <w:rPr>
          <w:rFonts w:hint="eastAsia"/>
          <w:lang w:val="zh-CN"/>
        </w:rPr>
        <w:t>请问，我折叠多少次，可以折成珠穆朗玛峰的高度。</w:t>
      </w:r>
    </w:p>
    <w:p w:rsidR="002D586F" w:rsidRDefault="002D586F" w:rsidP="002D586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919C5" w:rsidRDefault="005D037F" w:rsidP="00EA739F">
      <w:pPr>
        <w:rPr>
          <w:rFonts w:hint="eastAsia"/>
          <w:lang w:val="zh-CN"/>
        </w:rPr>
      </w:pPr>
      <w:r>
        <w:rPr>
          <w:rFonts w:hint="eastAsia"/>
          <w:lang w:val="zh-CN"/>
        </w:rPr>
        <w:t>无</w:t>
      </w:r>
    </w:p>
    <w:p w:rsidR="00CC6507" w:rsidRDefault="00CC6507" w:rsidP="00EA739F">
      <w:pPr>
        <w:rPr>
          <w:rFonts w:hint="eastAsia"/>
          <w:lang w:val="zh-CN"/>
        </w:rPr>
      </w:pPr>
    </w:p>
    <w:p w:rsidR="00CC6507" w:rsidRPr="00CC6507" w:rsidRDefault="00CC6507" w:rsidP="00CC65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CC650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double </w:t>
      </w:r>
      <w:proofErr w:type="spellStart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zf</w:t>
      </w:r>
      <w:proofErr w:type="spellEnd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 xml:space="preserve"> = </w:t>
      </w:r>
      <w:r w:rsidRPr="00CC6507">
        <w:rPr>
          <w:rFonts w:ascii="Consolas" w:hAnsi="Consolas" w:cs="宋体"/>
          <w:color w:val="0000FF"/>
          <w:kern w:val="0"/>
          <w:sz w:val="24"/>
          <w:szCs w:val="24"/>
        </w:rPr>
        <w:t>884800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 xml:space="preserve">, paper = </w:t>
      </w:r>
      <w:r w:rsidRPr="00CC6507">
        <w:rPr>
          <w:rFonts w:ascii="Consolas" w:hAnsi="Consolas" w:cs="宋体"/>
          <w:color w:val="0000FF"/>
          <w:kern w:val="0"/>
          <w:sz w:val="24"/>
          <w:szCs w:val="24"/>
        </w:rPr>
        <w:t>0.01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CC650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CC650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 xml:space="preserve">count = </w:t>
      </w:r>
      <w:r w:rsidRPr="00CC6507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CC650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while 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(</w:t>
      </w:r>
      <w:proofErr w:type="spellStart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zf</w:t>
      </w:r>
      <w:proofErr w:type="spellEnd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 xml:space="preserve"> &gt; paper) {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paper *= </w:t>
      </w:r>
      <w:r w:rsidRPr="00CC6507">
        <w:rPr>
          <w:rFonts w:ascii="Consolas" w:hAnsi="Consolas" w:cs="宋体"/>
          <w:color w:val="0000FF"/>
          <w:kern w:val="0"/>
          <w:sz w:val="24"/>
          <w:szCs w:val="24"/>
        </w:rPr>
        <w:t>2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count++;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  <w:t>}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CC6507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CC650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CC6507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折叠</w:t>
      </w:r>
      <w:r w:rsidRPr="00CC650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 xml:space="preserve">+ count + </w:t>
      </w:r>
      <w:r w:rsidRPr="00CC650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CC6507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次，可以折成珠穆朗玛峰的高度</w:t>
      </w:r>
      <w:r w:rsidRPr="00CC650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);</w:t>
      </w:r>
    </w:p>
    <w:p w:rsidR="00CC6507" w:rsidRPr="00CC6507" w:rsidRDefault="00CC6507" w:rsidP="00EA739F"/>
    <w:p w:rsidR="00A25DE0" w:rsidRDefault="00A25DE0" w:rsidP="00A25DE0">
      <w:pPr>
        <w:pStyle w:val="2"/>
      </w:pPr>
      <w:r>
        <w:rPr>
          <w:rFonts w:hint="eastAsia"/>
        </w:rPr>
        <w:t>训练</w:t>
      </w:r>
      <w:r>
        <w:t>案例</w:t>
      </w:r>
      <w:r w:rsidR="00C400D7">
        <w:rPr>
          <w:rFonts w:hint="eastAsia"/>
        </w:rPr>
        <w:t>4</w:t>
      </w:r>
    </w:p>
    <w:p w:rsidR="00A25DE0" w:rsidRDefault="00A25DE0" w:rsidP="00A25DE0">
      <w:pPr>
        <w:pStyle w:val="3"/>
      </w:pPr>
      <w:r>
        <w:rPr>
          <w:rFonts w:hint="eastAsia"/>
        </w:rPr>
        <w:t>训练描述</w:t>
      </w:r>
    </w:p>
    <w:p w:rsidR="00A25DE0" w:rsidRPr="00A25DE0" w:rsidRDefault="004169DD" w:rsidP="00A25DE0">
      <w:pPr>
        <w:ind w:left="420"/>
      </w:pPr>
      <w:r>
        <w:rPr>
          <w:rFonts w:hint="eastAsia"/>
        </w:rPr>
        <w:t>根据</w:t>
      </w:r>
      <w:r>
        <w:t>变量</w:t>
      </w:r>
      <w:r>
        <w:t>x</w:t>
      </w:r>
      <w:r>
        <w:t>的值，计算出</w:t>
      </w:r>
      <w:r>
        <w:t>y</w:t>
      </w:r>
      <w:r>
        <w:t>的值</w:t>
      </w:r>
    </w:p>
    <w:p w:rsidR="00A25DE0" w:rsidRDefault="00A25DE0" w:rsidP="00A25DE0">
      <w:pPr>
        <w:pStyle w:val="3"/>
      </w:pPr>
      <w:r>
        <w:rPr>
          <w:rFonts w:hint="eastAsia"/>
        </w:rPr>
        <w:t>操作步骤</w:t>
      </w:r>
      <w:r>
        <w:t>描述</w:t>
      </w:r>
    </w:p>
    <w:p w:rsidR="004169DD" w:rsidRDefault="004169DD" w:rsidP="004169DD">
      <w:pPr>
        <w:ind w:left="420"/>
      </w:pPr>
      <w:r>
        <w:rPr>
          <w:rFonts w:hint="eastAsia"/>
        </w:rPr>
        <w:t>1.</w:t>
      </w:r>
      <w:r>
        <w:rPr>
          <w:rFonts w:hint="eastAsia"/>
        </w:rPr>
        <w:t>键盘录入一个整数给变量</w:t>
      </w:r>
      <w:r>
        <w:rPr>
          <w:rFonts w:hint="eastAsia"/>
        </w:rPr>
        <w:t>x</w:t>
      </w:r>
      <w:r>
        <w:rPr>
          <w:rFonts w:hint="eastAsia"/>
        </w:rPr>
        <w:t>，输出对应的变量</w:t>
      </w:r>
      <w:r>
        <w:rPr>
          <w:rFonts w:hint="eastAsia"/>
        </w:rPr>
        <w:t>y</w:t>
      </w:r>
      <w:r>
        <w:rPr>
          <w:rFonts w:hint="eastAsia"/>
        </w:rPr>
        <w:t>的值</w:t>
      </w:r>
    </w:p>
    <w:p w:rsidR="004169DD" w:rsidRDefault="004169DD" w:rsidP="004169DD">
      <w:pPr>
        <w:ind w:left="420"/>
      </w:pPr>
      <w:r>
        <w:rPr>
          <w:rFonts w:hint="eastAsia"/>
        </w:rPr>
        <w:t>2.x</w:t>
      </w:r>
      <w:r>
        <w:rPr>
          <w:rFonts w:hint="eastAsia"/>
        </w:rPr>
        <w:t>值和</w:t>
      </w:r>
      <w:r>
        <w:rPr>
          <w:rFonts w:hint="eastAsia"/>
        </w:rPr>
        <w:t>y</w:t>
      </w:r>
      <w:r>
        <w:rPr>
          <w:rFonts w:hint="eastAsia"/>
        </w:rPr>
        <w:t>值的对应关系如下：</w:t>
      </w:r>
    </w:p>
    <w:p w:rsidR="004169DD" w:rsidRDefault="004169DD" w:rsidP="004169DD">
      <w:pPr>
        <w:ind w:left="420"/>
      </w:pPr>
      <w:r>
        <w:tab/>
      </w:r>
      <w:r>
        <w:tab/>
        <w:t>x&lt;0 y=-1</w:t>
      </w:r>
    </w:p>
    <w:p w:rsidR="004169DD" w:rsidRDefault="004169DD" w:rsidP="004169DD">
      <w:pPr>
        <w:ind w:left="420"/>
      </w:pPr>
      <w:r>
        <w:tab/>
      </w:r>
      <w:r>
        <w:tab/>
        <w:t>x=0 y=0</w:t>
      </w:r>
    </w:p>
    <w:p w:rsidR="004169DD" w:rsidRDefault="004169DD" w:rsidP="004169DD">
      <w:pPr>
        <w:ind w:left="420"/>
      </w:pPr>
      <w:r>
        <w:tab/>
      </w:r>
      <w:r>
        <w:tab/>
        <w:t>x&gt;0 y=1</w:t>
      </w:r>
    </w:p>
    <w:p w:rsidR="00BF3431" w:rsidRDefault="004169DD" w:rsidP="004169DD">
      <w:pPr>
        <w:ind w:left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如果用户输入的</w:t>
      </w:r>
      <w:r>
        <w:rPr>
          <w:rFonts w:hint="eastAsia"/>
        </w:rPr>
        <w:t>x</w:t>
      </w:r>
      <w:r>
        <w:rPr>
          <w:rFonts w:hint="eastAsia"/>
        </w:rPr>
        <w:t>的值为</w:t>
      </w:r>
      <w:r>
        <w:rPr>
          <w:rFonts w:hint="eastAsia"/>
        </w:rPr>
        <w:t>2</w:t>
      </w:r>
      <w:r>
        <w:rPr>
          <w:rFonts w:hint="eastAsia"/>
        </w:rPr>
        <w:t>，程序运行后打印格式</w:t>
      </w:r>
      <w:r>
        <w:rPr>
          <w:rFonts w:hint="eastAsia"/>
        </w:rPr>
        <w:t>"x=2,y=1"</w:t>
      </w:r>
    </w:p>
    <w:p w:rsidR="00CC6507" w:rsidRDefault="00CC6507">
      <w:pPr>
        <w:widowControl/>
        <w:spacing w:line="240" w:lineRule="auto"/>
        <w:jc w:val="left"/>
      </w:pPr>
      <w:r>
        <w:br w:type="page"/>
      </w:r>
    </w:p>
    <w:p w:rsidR="00CC6507" w:rsidRDefault="00CC6507" w:rsidP="004169DD">
      <w:pPr>
        <w:ind w:left="420"/>
        <w:rPr>
          <w:rFonts w:hint="eastAsia"/>
        </w:rPr>
      </w:pPr>
    </w:p>
    <w:p w:rsidR="00CC6507" w:rsidRPr="00CC6507" w:rsidRDefault="00CC6507" w:rsidP="00CC65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 xml:space="preserve">Scanner </w:t>
      </w:r>
      <w:proofErr w:type="spellStart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sc</w:t>
      </w:r>
      <w:proofErr w:type="spellEnd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 xml:space="preserve"> = </w:t>
      </w:r>
      <w:r w:rsidRPr="00CC650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Scanner(System.</w:t>
      </w:r>
      <w:r w:rsidRPr="00CC6507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in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CC6507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CC650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CC6507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请输入一个整数：</w:t>
      </w:r>
      <w:r w:rsidRPr="00CC650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proofErr w:type="gramStart"/>
      <w:r w:rsidRPr="00CC650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proofErr w:type="gramEnd"/>
      <w:r w:rsidRPr="00CC650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 xml:space="preserve">x = </w:t>
      </w:r>
      <w:proofErr w:type="spellStart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sc.nextInt</w:t>
      </w:r>
      <w:proofErr w:type="spellEnd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CC650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CC650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 xml:space="preserve">y = </w:t>
      </w:r>
      <w:r w:rsidRPr="00CC6507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CC650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 xml:space="preserve">(x &lt; </w:t>
      </w:r>
      <w:r w:rsidRPr="00CC6507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) {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y = -</w:t>
      </w:r>
      <w:r w:rsidRPr="00CC6507">
        <w:rPr>
          <w:rFonts w:ascii="Consolas" w:hAnsi="Consolas" w:cs="宋体"/>
          <w:color w:val="0000FF"/>
          <w:kern w:val="0"/>
          <w:sz w:val="24"/>
          <w:szCs w:val="24"/>
        </w:rPr>
        <w:t>1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} </w:t>
      </w:r>
      <w:r w:rsidRPr="00CC650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else if 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 xml:space="preserve">(x == </w:t>
      </w:r>
      <w:r w:rsidRPr="00CC6507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) {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y = </w:t>
      </w:r>
      <w:r w:rsidRPr="00CC6507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} </w:t>
      </w:r>
      <w:r w:rsidRPr="00CC650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else</w:t>
      </w:r>
      <w:r w:rsidRPr="00CC650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br/>
        <w:t xml:space="preserve">    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 xml:space="preserve">y = </w:t>
      </w:r>
      <w:r w:rsidRPr="00CC6507">
        <w:rPr>
          <w:rFonts w:ascii="Consolas" w:hAnsi="Consolas" w:cs="宋体"/>
          <w:color w:val="0000FF"/>
          <w:kern w:val="0"/>
          <w:sz w:val="24"/>
          <w:szCs w:val="24"/>
        </w:rPr>
        <w:t>1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CC6507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CC650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"x = " 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 xml:space="preserve">+ x + </w:t>
      </w:r>
      <w:r w:rsidRPr="00CC650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", y = " </w:t>
      </w:r>
      <w:r w:rsidRPr="00CC6507">
        <w:rPr>
          <w:rFonts w:ascii="Consolas" w:hAnsi="Consolas" w:cs="宋体"/>
          <w:color w:val="000000"/>
          <w:kern w:val="0"/>
          <w:sz w:val="24"/>
          <w:szCs w:val="24"/>
        </w:rPr>
        <w:t>+ y);</w:t>
      </w:r>
    </w:p>
    <w:p w:rsidR="00CC6507" w:rsidRPr="00CC6507" w:rsidRDefault="00CC6507" w:rsidP="004169DD">
      <w:pPr>
        <w:ind w:left="420"/>
      </w:pPr>
    </w:p>
    <w:p w:rsidR="00BF3431" w:rsidRDefault="005A7F97" w:rsidP="005A7F97">
      <w:pPr>
        <w:pStyle w:val="2"/>
      </w:pPr>
      <w:r>
        <w:rPr>
          <w:rFonts w:hint="eastAsia"/>
        </w:rPr>
        <w:t>训练案例</w:t>
      </w:r>
      <w:r w:rsidR="006F1349">
        <w:rPr>
          <w:rFonts w:hint="eastAsia"/>
        </w:rPr>
        <w:t>5</w:t>
      </w:r>
    </w:p>
    <w:p w:rsidR="005A7F97" w:rsidRDefault="005A7F97" w:rsidP="005A7F97">
      <w:pPr>
        <w:pStyle w:val="3"/>
      </w:pPr>
      <w:r>
        <w:rPr>
          <w:rFonts w:hint="eastAsia"/>
        </w:rPr>
        <w:t>训练描述</w:t>
      </w:r>
    </w:p>
    <w:p w:rsidR="005A7F97" w:rsidRPr="005A7F97" w:rsidRDefault="00EB3B5F" w:rsidP="005A7F97">
      <w:pPr>
        <w:ind w:left="420"/>
      </w:pPr>
      <w:r>
        <w:rPr>
          <w:rFonts w:hint="eastAsia"/>
        </w:rPr>
        <w:t>对</w:t>
      </w:r>
      <w:r>
        <w:t>录入的数字进行排序</w:t>
      </w:r>
    </w:p>
    <w:p w:rsidR="005A7F97" w:rsidRDefault="005A7F97" w:rsidP="005A7F97">
      <w:pPr>
        <w:pStyle w:val="3"/>
      </w:pPr>
      <w:r>
        <w:rPr>
          <w:rFonts w:hint="eastAsia"/>
        </w:rPr>
        <w:t>操作步骤</w:t>
      </w:r>
      <w:r>
        <w:t>描述</w:t>
      </w:r>
    </w:p>
    <w:p w:rsidR="00EB3B5F" w:rsidRDefault="00EB3B5F" w:rsidP="00EB3B5F">
      <w:pPr>
        <w:ind w:left="420"/>
      </w:pPr>
      <w:r>
        <w:rPr>
          <w:rFonts w:hint="eastAsia"/>
        </w:rPr>
        <w:t>1.</w:t>
      </w:r>
      <w:r>
        <w:rPr>
          <w:rFonts w:hint="eastAsia"/>
        </w:rPr>
        <w:t>键盘录入三个整数，按照从小到大的顺序输出</w:t>
      </w:r>
    </w:p>
    <w:p w:rsidR="005A7F97" w:rsidRDefault="00EB3B5F" w:rsidP="00EB3B5F">
      <w:pPr>
        <w:ind w:left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如果用户输入的是</w:t>
      </w:r>
      <w:r>
        <w:rPr>
          <w:rFonts w:hint="eastAsia"/>
        </w:rPr>
        <w:t>3 2 1</w:t>
      </w:r>
      <w:r>
        <w:rPr>
          <w:rFonts w:hint="eastAsia"/>
        </w:rPr>
        <w:t>，程序运行后打印格式</w:t>
      </w:r>
      <w:r>
        <w:rPr>
          <w:rFonts w:hint="eastAsia"/>
        </w:rPr>
        <w:t>"</w:t>
      </w:r>
      <w:r>
        <w:rPr>
          <w:rFonts w:hint="eastAsia"/>
        </w:rPr>
        <w:t>按照从小到大排序后的顺序为：</w:t>
      </w:r>
      <w:r>
        <w:rPr>
          <w:rFonts w:hint="eastAsia"/>
        </w:rPr>
        <w:t>1 2 3"</w:t>
      </w:r>
    </w:p>
    <w:p w:rsidR="00CC6507" w:rsidRDefault="00CC6507" w:rsidP="00EB3B5F">
      <w:pPr>
        <w:ind w:left="420"/>
        <w:rPr>
          <w:rFonts w:hint="eastAsia"/>
        </w:rPr>
      </w:pPr>
    </w:p>
    <w:p w:rsidR="00CD4085" w:rsidRPr="00CD4085" w:rsidRDefault="00CD4085" w:rsidP="00CD40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Scanner </w:t>
      </w:r>
      <w:proofErr w:type="spellStart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sc</w:t>
      </w:r>
      <w:proofErr w:type="spellEnd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 = </w:t>
      </w:r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Scanner(System.</w:t>
      </w:r>
      <w:r w:rsidRPr="00CD4085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in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CD4085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CD408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CD4085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请输入第一个整数：</w:t>
      </w:r>
      <w:r w:rsidRPr="00CD408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a = </w:t>
      </w:r>
      <w:proofErr w:type="spellStart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sc.nextInt</w:t>
      </w:r>
      <w:proofErr w:type="spellEnd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CD4085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CD408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CD4085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请输入第二个整数：</w:t>
      </w:r>
      <w:r w:rsidRPr="00CD408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b = </w:t>
      </w:r>
      <w:proofErr w:type="spellStart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sc.nextInt</w:t>
      </w:r>
      <w:proofErr w:type="spellEnd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CD4085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CD408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CD4085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请输入第三个整数：</w:t>
      </w:r>
      <w:r w:rsidRPr="00CD408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c = </w:t>
      </w:r>
      <w:proofErr w:type="spellStart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sc.nextInt</w:t>
      </w:r>
      <w:proofErr w:type="spellEnd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temp =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(a &gt; b) {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temp = a;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a = b;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b = temp;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>}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(b &gt; c) {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temp = c;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c = b;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b = temp;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>}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(a &gt; b) {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temp = a;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a = b;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b = temp;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>}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CD4085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CD408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CD4085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从小到大排序之后：</w:t>
      </w:r>
      <w:r w:rsidRPr="00CD408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+ a + </w:t>
      </w:r>
      <w:r w:rsidRPr="00CD408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"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+ b + </w:t>
      </w:r>
      <w:r w:rsidRPr="00CD408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"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+ c);</w:t>
      </w:r>
    </w:p>
    <w:p w:rsidR="00CC6507" w:rsidRPr="00CD4085" w:rsidRDefault="00CC6507" w:rsidP="00EB3B5F">
      <w:pPr>
        <w:ind w:left="420"/>
      </w:pPr>
    </w:p>
    <w:p w:rsidR="00967F33" w:rsidRDefault="00967F33" w:rsidP="00967F33">
      <w:pPr>
        <w:pStyle w:val="2"/>
      </w:pPr>
      <w:r>
        <w:rPr>
          <w:rFonts w:hint="eastAsia"/>
        </w:rPr>
        <w:t>训练案例</w:t>
      </w:r>
      <w:r w:rsidR="00034761">
        <w:rPr>
          <w:rFonts w:hint="eastAsia"/>
        </w:rPr>
        <w:t>6</w:t>
      </w:r>
    </w:p>
    <w:p w:rsidR="00967F33" w:rsidRDefault="00967F33" w:rsidP="00967F33">
      <w:pPr>
        <w:pStyle w:val="3"/>
      </w:pPr>
      <w:r>
        <w:rPr>
          <w:rFonts w:hint="eastAsia"/>
        </w:rPr>
        <w:t>训练描述</w:t>
      </w:r>
    </w:p>
    <w:p w:rsidR="00967F33" w:rsidRPr="00967F33" w:rsidRDefault="00A202D1" w:rsidP="00967F33">
      <w:pPr>
        <w:ind w:left="420"/>
      </w:pPr>
      <w:r w:rsidRPr="00A202D1">
        <w:rPr>
          <w:rFonts w:hint="eastAsia"/>
        </w:rPr>
        <w:t>键盘录入月份，输出对应的季节</w:t>
      </w:r>
    </w:p>
    <w:p w:rsidR="00967F33" w:rsidRDefault="00967F33" w:rsidP="00967F33">
      <w:pPr>
        <w:pStyle w:val="3"/>
      </w:pPr>
      <w:r>
        <w:rPr>
          <w:rFonts w:hint="eastAsia"/>
        </w:rPr>
        <w:t>操作步骤</w:t>
      </w:r>
      <w:r>
        <w:t>描述</w:t>
      </w:r>
    </w:p>
    <w:p w:rsidR="00A202D1" w:rsidRDefault="00A202D1" w:rsidP="00A202D1">
      <w:pPr>
        <w:ind w:left="420"/>
      </w:pPr>
      <w:r>
        <w:rPr>
          <w:rFonts w:hint="eastAsia"/>
        </w:rPr>
        <w:t>(1)</w:t>
      </w:r>
      <w:r>
        <w:rPr>
          <w:rFonts w:hint="eastAsia"/>
        </w:rPr>
        <w:t>键盘录入一个整数</w:t>
      </w:r>
      <w:r>
        <w:rPr>
          <w:rFonts w:hint="eastAsia"/>
        </w:rPr>
        <w:t>(</w:t>
      </w:r>
      <w:r>
        <w:rPr>
          <w:rFonts w:hint="eastAsia"/>
        </w:rPr>
        <w:t>代表月份</w:t>
      </w:r>
      <w:r>
        <w:rPr>
          <w:rFonts w:hint="eastAsia"/>
        </w:rPr>
        <w:t>,</w:t>
      </w:r>
      <w:r>
        <w:rPr>
          <w:rFonts w:hint="eastAsia"/>
        </w:rPr>
        <w:t>范围</w:t>
      </w:r>
      <w:r>
        <w:rPr>
          <w:rFonts w:hint="eastAsia"/>
        </w:rPr>
        <w:t>1-12)</w:t>
      </w:r>
    </w:p>
    <w:p w:rsidR="00A202D1" w:rsidRDefault="00A202D1" w:rsidP="00A202D1">
      <w:pPr>
        <w:ind w:left="420"/>
      </w:pPr>
      <w:r>
        <w:rPr>
          <w:rFonts w:hint="eastAsia"/>
        </w:rPr>
        <w:t>(2)</w:t>
      </w:r>
      <w:r>
        <w:rPr>
          <w:rFonts w:hint="eastAsia"/>
        </w:rPr>
        <w:t>输出该月份对应的季节</w:t>
      </w:r>
    </w:p>
    <w:p w:rsidR="00A202D1" w:rsidRDefault="00A202D1" w:rsidP="00A202D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3,4,5</w:t>
      </w:r>
      <w:r>
        <w:rPr>
          <w:rFonts w:hint="eastAsia"/>
        </w:rPr>
        <w:t>春季</w:t>
      </w:r>
    </w:p>
    <w:p w:rsidR="00A202D1" w:rsidRDefault="00A202D1" w:rsidP="00A202D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6,7,8</w:t>
      </w:r>
      <w:r>
        <w:rPr>
          <w:rFonts w:hint="eastAsia"/>
        </w:rPr>
        <w:t>夏季</w:t>
      </w:r>
    </w:p>
    <w:p w:rsidR="00A202D1" w:rsidRDefault="00A202D1" w:rsidP="00A202D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9,10,11</w:t>
      </w:r>
      <w:r>
        <w:rPr>
          <w:rFonts w:hint="eastAsia"/>
        </w:rPr>
        <w:t>秋季</w:t>
      </w:r>
    </w:p>
    <w:p w:rsidR="00A202D1" w:rsidRDefault="00A202D1" w:rsidP="00A202D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12,1,2</w:t>
      </w:r>
      <w:r>
        <w:rPr>
          <w:rFonts w:hint="eastAsia"/>
        </w:rPr>
        <w:t>冬季</w:t>
      </w:r>
    </w:p>
    <w:p w:rsidR="00A202D1" w:rsidRDefault="00A202D1" w:rsidP="00A202D1">
      <w:pPr>
        <w:ind w:left="420"/>
      </w:pPr>
      <w:r>
        <w:rPr>
          <w:rFonts w:hint="eastAsia"/>
        </w:rPr>
        <w:t>(3)</w:t>
      </w:r>
      <w:r>
        <w:rPr>
          <w:rFonts w:hint="eastAsia"/>
        </w:rPr>
        <w:t>演示格式如下</w:t>
      </w:r>
      <w:r>
        <w:rPr>
          <w:rFonts w:hint="eastAsia"/>
        </w:rPr>
        <w:t>:</w:t>
      </w:r>
    </w:p>
    <w:p w:rsidR="00A202D1" w:rsidRDefault="00A202D1" w:rsidP="00A202D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请输入一个月份</w:t>
      </w:r>
      <w:r>
        <w:rPr>
          <w:rFonts w:hint="eastAsia"/>
        </w:rPr>
        <w:t>:3</w:t>
      </w:r>
    </w:p>
    <w:p w:rsidR="00967F33" w:rsidRDefault="00A202D1" w:rsidP="00A202D1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控制台输出</w:t>
      </w:r>
      <w:r>
        <w:rPr>
          <w:rFonts w:hint="eastAsia"/>
        </w:rPr>
        <w:t>:3</w:t>
      </w:r>
      <w:r>
        <w:rPr>
          <w:rFonts w:hint="eastAsia"/>
        </w:rPr>
        <w:t>月份是春季</w:t>
      </w:r>
    </w:p>
    <w:p w:rsidR="00CD4085" w:rsidRDefault="00CD4085" w:rsidP="00A202D1">
      <w:pPr>
        <w:ind w:left="420"/>
        <w:rPr>
          <w:rFonts w:hint="eastAsia"/>
        </w:rPr>
      </w:pPr>
    </w:p>
    <w:p w:rsidR="00CD4085" w:rsidRPr="00CD4085" w:rsidRDefault="00CD4085" w:rsidP="00CD40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Scanner </w:t>
      </w:r>
      <w:proofErr w:type="spellStart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sc</w:t>
      </w:r>
      <w:proofErr w:type="spellEnd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 = </w:t>
      </w:r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Scanner(System.</w:t>
      </w:r>
      <w:r w:rsidRPr="00CD4085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in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CD4085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CD408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CD4085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请输入一个月份</w:t>
      </w:r>
      <w:r w:rsidRPr="00CD408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(</w:t>
      </w:r>
      <w:r w:rsidRPr="00CD4085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范围</w:t>
      </w:r>
      <w:r w:rsidRPr="00CD408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1-12)</w:t>
      </w:r>
      <w:r w:rsidRPr="00CD4085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：</w:t>
      </w:r>
      <w:r w:rsidRPr="00CD408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month = </w:t>
      </w:r>
      <w:proofErr w:type="spellStart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sc.nextInt</w:t>
      </w:r>
      <w:proofErr w:type="spellEnd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switch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(month) {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case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>3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: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case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>4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: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case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>5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: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CD4085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(month + </w:t>
      </w:r>
      <w:r w:rsidRPr="00CD408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CD4085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月份是春季</w:t>
      </w:r>
      <w:r w:rsidRPr="00CD408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break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case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>6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: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case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>7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: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case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>8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: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CD4085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(month + </w:t>
      </w:r>
      <w:r w:rsidRPr="00CD408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CD4085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月份是夏季</w:t>
      </w:r>
      <w:r w:rsidRPr="00CD408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break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 </w:t>
      </w:r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case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>9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: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case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>10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: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case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>11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: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CD4085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(month + </w:t>
      </w:r>
      <w:r w:rsidRPr="00CD408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CD4085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月份是秋季</w:t>
      </w:r>
      <w:r w:rsidRPr="00CD408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break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case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>12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: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case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>1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: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case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>2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: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CD4085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(month + </w:t>
      </w:r>
      <w:r w:rsidRPr="00CD408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CD4085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月份是冬季</w:t>
      </w:r>
      <w:r w:rsidRPr="00CD408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break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default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: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CD4085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CD408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CD4085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输入有误</w:t>
      </w:r>
      <w:r w:rsidRPr="00CD408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..."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break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>}</w:t>
      </w:r>
    </w:p>
    <w:p w:rsidR="00CD4085" w:rsidRPr="00CD4085" w:rsidRDefault="00CD4085" w:rsidP="00A202D1">
      <w:pPr>
        <w:ind w:left="420"/>
      </w:pPr>
    </w:p>
    <w:p w:rsidR="00DE7939" w:rsidRDefault="00C0265A" w:rsidP="00C0265A">
      <w:pPr>
        <w:pStyle w:val="2"/>
      </w:pPr>
      <w:r>
        <w:rPr>
          <w:rFonts w:hint="eastAsia"/>
        </w:rPr>
        <w:t>训练</w:t>
      </w:r>
      <w:r>
        <w:t>案例</w:t>
      </w:r>
      <w:r w:rsidR="00402F7B">
        <w:rPr>
          <w:rFonts w:hint="eastAsia"/>
        </w:rPr>
        <w:t>7</w:t>
      </w:r>
    </w:p>
    <w:p w:rsidR="00C0265A" w:rsidRDefault="00C0265A" w:rsidP="00C0265A">
      <w:pPr>
        <w:pStyle w:val="3"/>
      </w:pPr>
      <w:r>
        <w:rPr>
          <w:rFonts w:hint="eastAsia"/>
        </w:rPr>
        <w:t>训练描述</w:t>
      </w:r>
    </w:p>
    <w:p w:rsidR="00C0265A" w:rsidRPr="00C0265A" w:rsidRDefault="00E50E61" w:rsidP="00C0265A">
      <w:pPr>
        <w:ind w:left="420"/>
      </w:pPr>
      <w:r>
        <w:rPr>
          <w:rFonts w:hint="eastAsia"/>
        </w:rPr>
        <w:t>按要求</w:t>
      </w:r>
      <w:r>
        <w:t>打印数字</w:t>
      </w:r>
    </w:p>
    <w:p w:rsidR="00C0265A" w:rsidRDefault="00C0265A" w:rsidP="00C0265A">
      <w:pPr>
        <w:pStyle w:val="3"/>
      </w:pPr>
      <w:r>
        <w:rPr>
          <w:rFonts w:hint="eastAsia"/>
        </w:rPr>
        <w:t>操作</w:t>
      </w:r>
      <w:r>
        <w:t>步骤描述</w:t>
      </w:r>
    </w:p>
    <w:p w:rsidR="00E50E61" w:rsidRDefault="00E50E61" w:rsidP="00E50E61">
      <w:pPr>
        <w:ind w:left="420"/>
      </w:pPr>
      <w:r>
        <w:rPr>
          <w:rFonts w:hint="eastAsia"/>
        </w:rPr>
        <w:t>1.</w:t>
      </w:r>
      <w:r>
        <w:rPr>
          <w:rFonts w:hint="eastAsia"/>
        </w:rPr>
        <w:t>打印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之内的整数，但数字中包含</w:t>
      </w:r>
      <w:r>
        <w:rPr>
          <w:rFonts w:hint="eastAsia"/>
        </w:rPr>
        <w:t>9</w:t>
      </w:r>
      <w:r>
        <w:rPr>
          <w:rFonts w:hint="eastAsia"/>
        </w:rPr>
        <w:t>的要跳过</w:t>
      </w:r>
    </w:p>
    <w:p w:rsidR="00E50E61" w:rsidRDefault="00E50E61" w:rsidP="00E50E61">
      <w:pPr>
        <w:ind w:left="420"/>
      </w:pPr>
      <w:r>
        <w:rPr>
          <w:rFonts w:hint="eastAsia"/>
        </w:rPr>
        <w:t>2.</w:t>
      </w:r>
      <w:r>
        <w:rPr>
          <w:rFonts w:hint="eastAsia"/>
        </w:rPr>
        <w:t>每行输出</w:t>
      </w:r>
      <w:r>
        <w:rPr>
          <w:rFonts w:hint="eastAsia"/>
        </w:rPr>
        <w:t>5</w:t>
      </w:r>
      <w:r>
        <w:rPr>
          <w:rFonts w:hint="eastAsia"/>
        </w:rPr>
        <w:t>个满足条件的数，之间用空格分隔</w:t>
      </w:r>
    </w:p>
    <w:p w:rsidR="00C0265A" w:rsidRDefault="00E50E61" w:rsidP="00E50E61">
      <w:pPr>
        <w:ind w:left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如：</w:t>
      </w:r>
      <w:r>
        <w:rPr>
          <w:rFonts w:hint="eastAsia"/>
        </w:rPr>
        <w:t>1 2 3 4 5</w:t>
      </w:r>
    </w:p>
    <w:p w:rsidR="00CD4085" w:rsidRDefault="00CD4085" w:rsidP="00E50E61">
      <w:pPr>
        <w:ind w:left="420"/>
        <w:rPr>
          <w:rFonts w:hint="eastAsia"/>
        </w:rPr>
      </w:pPr>
    </w:p>
    <w:p w:rsidR="00CD4085" w:rsidRPr="00CD4085" w:rsidRDefault="00CD4085" w:rsidP="00CD40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proofErr w:type="gramEnd"/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count =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for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(</w:t>
      </w:r>
      <w:proofErr w:type="spellStart"/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i =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>1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; i &lt;=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>100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; i++) {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(i ==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 xml:space="preserve">9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|| i %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 xml:space="preserve">10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==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 xml:space="preserve">9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|| i /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 xml:space="preserve">10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==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>9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) {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continue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CD4085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(i + </w:t>
      </w:r>
      <w:r w:rsidRPr="00CD408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 "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count++;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(count %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 xml:space="preserve">5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==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){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CD4085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>}</w:t>
      </w:r>
    </w:p>
    <w:p w:rsidR="00CD4085" w:rsidRPr="00CD4085" w:rsidRDefault="00CD4085" w:rsidP="00E50E61">
      <w:pPr>
        <w:ind w:left="420"/>
      </w:pPr>
    </w:p>
    <w:p w:rsidR="00C0265A" w:rsidRDefault="00DF4A4F" w:rsidP="00DF4A4F">
      <w:pPr>
        <w:pStyle w:val="2"/>
      </w:pPr>
      <w:r>
        <w:rPr>
          <w:rFonts w:hint="eastAsia"/>
        </w:rPr>
        <w:lastRenderedPageBreak/>
        <w:t>训练案例</w:t>
      </w:r>
      <w:r w:rsidR="00B32590">
        <w:rPr>
          <w:rFonts w:hint="eastAsia"/>
        </w:rPr>
        <w:t>8</w:t>
      </w:r>
    </w:p>
    <w:p w:rsidR="00DF4A4F" w:rsidRDefault="00DF4A4F" w:rsidP="00DF4A4F">
      <w:pPr>
        <w:pStyle w:val="3"/>
      </w:pPr>
      <w:r>
        <w:rPr>
          <w:rFonts w:hint="eastAsia"/>
        </w:rPr>
        <w:t>训练描述</w:t>
      </w:r>
    </w:p>
    <w:p w:rsidR="00DF4A4F" w:rsidRPr="00DF4A4F" w:rsidRDefault="00BC08C6" w:rsidP="00DF4A4F">
      <w:pPr>
        <w:ind w:left="420"/>
      </w:pPr>
      <w:r>
        <w:rPr>
          <w:rFonts w:hint="eastAsia"/>
        </w:rPr>
        <w:t>按</w:t>
      </w:r>
      <w:r>
        <w:t>要求打印数字</w:t>
      </w:r>
    </w:p>
    <w:p w:rsidR="00DF4A4F" w:rsidRDefault="00DF4A4F" w:rsidP="00DF4A4F">
      <w:pPr>
        <w:pStyle w:val="3"/>
      </w:pPr>
      <w:r>
        <w:rPr>
          <w:rFonts w:hint="eastAsia"/>
        </w:rPr>
        <w:t>操作</w:t>
      </w:r>
      <w:r>
        <w:t>步骤描述</w:t>
      </w:r>
    </w:p>
    <w:p w:rsidR="00BC08C6" w:rsidRDefault="00BC08C6" w:rsidP="00BC08C6">
      <w:pPr>
        <w:ind w:left="420"/>
      </w:pPr>
      <w:r>
        <w:rPr>
          <w:rFonts w:hint="eastAsia"/>
        </w:rPr>
        <w:t>1.</w:t>
      </w:r>
      <w:r>
        <w:rPr>
          <w:rFonts w:hint="eastAsia"/>
        </w:rPr>
        <w:t>按照从大到小的顺序</w:t>
      </w:r>
      <w:proofErr w:type="gramStart"/>
      <w:r>
        <w:rPr>
          <w:rFonts w:hint="eastAsia"/>
        </w:rPr>
        <w:t>输出四</w:t>
      </w:r>
      <w:proofErr w:type="gramEnd"/>
      <w:r>
        <w:rPr>
          <w:rFonts w:hint="eastAsia"/>
        </w:rPr>
        <w:t>位数中的个位</w:t>
      </w:r>
      <w:r>
        <w:rPr>
          <w:rFonts w:hint="eastAsia"/>
        </w:rPr>
        <w:t>+</w:t>
      </w:r>
      <w:r>
        <w:rPr>
          <w:rFonts w:hint="eastAsia"/>
        </w:rPr>
        <w:t>百位</w:t>
      </w:r>
      <w:r>
        <w:rPr>
          <w:rFonts w:hint="eastAsia"/>
        </w:rPr>
        <w:t>=</w:t>
      </w:r>
      <w:r>
        <w:rPr>
          <w:rFonts w:hint="eastAsia"/>
        </w:rPr>
        <w:t>十位</w:t>
      </w:r>
      <w:r>
        <w:rPr>
          <w:rFonts w:hint="eastAsia"/>
        </w:rPr>
        <w:t>+</w:t>
      </w:r>
      <w:r>
        <w:rPr>
          <w:rFonts w:hint="eastAsia"/>
        </w:rPr>
        <w:t>千位</w:t>
      </w:r>
      <w:r>
        <w:rPr>
          <w:rFonts w:hint="eastAsia"/>
        </w:rPr>
        <w:t>(3553,2332,1166,8228,3773)</w:t>
      </w:r>
      <w:r>
        <w:rPr>
          <w:rFonts w:hint="eastAsia"/>
        </w:rPr>
        <w:t>的数字及个数</w:t>
      </w:r>
    </w:p>
    <w:p w:rsidR="00BC08C6" w:rsidRDefault="00BC08C6" w:rsidP="00BC08C6">
      <w:pPr>
        <w:ind w:left="420"/>
      </w:pPr>
      <w:r>
        <w:rPr>
          <w:rFonts w:hint="eastAsia"/>
        </w:rPr>
        <w:t>2.</w:t>
      </w:r>
      <w:r>
        <w:rPr>
          <w:rFonts w:hint="eastAsia"/>
        </w:rPr>
        <w:t>每行输出</w:t>
      </w:r>
      <w:r>
        <w:rPr>
          <w:rFonts w:hint="eastAsia"/>
        </w:rPr>
        <w:t>5</w:t>
      </w:r>
      <w:r>
        <w:rPr>
          <w:rFonts w:hint="eastAsia"/>
        </w:rPr>
        <w:t>个满足条件的数，之间用空格分隔</w:t>
      </w:r>
    </w:p>
    <w:p w:rsidR="00DF4A4F" w:rsidRDefault="00BC08C6" w:rsidP="00BC08C6">
      <w:pPr>
        <w:ind w:left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如：</w:t>
      </w:r>
      <w:r>
        <w:rPr>
          <w:rFonts w:hint="eastAsia"/>
        </w:rPr>
        <w:t xml:space="preserve">9999 9988 9977 9966 9955 </w:t>
      </w:r>
      <w:r>
        <w:rPr>
          <w:rFonts w:hint="eastAsia"/>
        </w:rPr>
        <w:tab/>
      </w:r>
    </w:p>
    <w:p w:rsidR="00CD4085" w:rsidRDefault="00CD4085" w:rsidP="00BC08C6">
      <w:pPr>
        <w:ind w:left="420"/>
        <w:rPr>
          <w:rFonts w:hint="eastAsia"/>
        </w:rPr>
      </w:pPr>
    </w:p>
    <w:p w:rsidR="00D165B1" w:rsidRPr="00D165B1" w:rsidRDefault="00D165B1" w:rsidP="00D165B1">
      <w:pPr>
        <w:rPr>
          <w:rFonts w:hint="eastAsia"/>
          <w:color w:val="FF0000"/>
          <w:sz w:val="36"/>
          <w:szCs w:val="36"/>
        </w:rPr>
      </w:pPr>
      <w:r w:rsidRPr="00D165B1">
        <w:rPr>
          <w:rFonts w:hint="eastAsia"/>
          <w:color w:val="FF0000"/>
          <w:sz w:val="36"/>
          <w:szCs w:val="36"/>
        </w:rPr>
        <w:t>第一种：</w:t>
      </w:r>
    </w:p>
    <w:p w:rsidR="00CD4085" w:rsidRDefault="00CD4085" w:rsidP="00CD40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proofErr w:type="gramEnd"/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count =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for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(</w:t>
      </w:r>
      <w:proofErr w:type="spellStart"/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i =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>1000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; i &lt;=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>9999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; i++) {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ones = i %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>10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tens = i /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 xml:space="preserve">10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%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>10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hundreds = i /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 xml:space="preserve">100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%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>10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thousands = i /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>1000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(ones + hundreds != tens + thousands) {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continue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CD4085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(i + </w:t>
      </w:r>
      <w:r w:rsidRPr="00CD4085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  "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count++;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CD4085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(count %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 xml:space="preserve">5 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 xml:space="preserve">== </w:t>
      </w:r>
      <w:r w:rsidRPr="00CD4085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){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CD4085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D4085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</w:t>
      </w:r>
      <w:r w:rsidRPr="00CD4085">
        <w:rPr>
          <w:rFonts w:ascii="Consolas" w:hAnsi="Consolas" w:cs="宋体"/>
          <w:color w:val="000000"/>
          <w:kern w:val="0"/>
          <w:sz w:val="24"/>
          <w:szCs w:val="24"/>
        </w:rPr>
        <w:br/>
        <w:t>}</w:t>
      </w:r>
    </w:p>
    <w:p w:rsidR="00D165B1" w:rsidRDefault="00D165B1" w:rsidP="00CD40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 w:hint="eastAsia"/>
          <w:color w:val="000000"/>
          <w:kern w:val="0"/>
          <w:sz w:val="24"/>
          <w:szCs w:val="24"/>
        </w:rPr>
      </w:pPr>
    </w:p>
    <w:p w:rsidR="00D165B1" w:rsidRDefault="00D165B1" w:rsidP="00D165B1">
      <w:pPr>
        <w:rPr>
          <w:rFonts w:hint="eastAsia"/>
          <w:color w:val="FF0000"/>
        </w:rPr>
      </w:pPr>
    </w:p>
    <w:p w:rsidR="00D165B1" w:rsidRPr="00D165B1" w:rsidRDefault="00D165B1" w:rsidP="00D165B1">
      <w:pPr>
        <w:rPr>
          <w:rFonts w:hint="eastAsia"/>
          <w:color w:val="FF0000"/>
          <w:sz w:val="36"/>
          <w:szCs w:val="36"/>
        </w:rPr>
      </w:pPr>
      <w:r w:rsidRPr="00D165B1">
        <w:rPr>
          <w:rFonts w:hint="eastAsia"/>
          <w:color w:val="FF0000"/>
          <w:sz w:val="36"/>
          <w:szCs w:val="36"/>
        </w:rPr>
        <w:t>第二</w:t>
      </w:r>
      <w:r w:rsidRPr="00D165B1">
        <w:rPr>
          <w:rFonts w:hint="eastAsia"/>
          <w:color w:val="FF0000"/>
          <w:sz w:val="36"/>
          <w:szCs w:val="36"/>
        </w:rPr>
        <w:t>种：</w:t>
      </w:r>
    </w:p>
    <w:p w:rsidR="00D165B1" w:rsidRPr="00D165B1" w:rsidRDefault="00D165B1" w:rsidP="00D16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165B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proofErr w:type="gramEnd"/>
      <w:r w:rsidRPr="00D165B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 xml:space="preserve">count = </w:t>
      </w:r>
      <w:r w:rsidRPr="00D165B1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D165B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for 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(</w:t>
      </w:r>
      <w:proofErr w:type="spellStart"/>
      <w:r w:rsidRPr="00D165B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D165B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 xml:space="preserve">i = </w:t>
      </w:r>
      <w:r w:rsidRPr="00D165B1">
        <w:rPr>
          <w:rFonts w:ascii="Consolas" w:hAnsi="Consolas" w:cs="宋体"/>
          <w:color w:val="0000FF"/>
          <w:kern w:val="0"/>
          <w:sz w:val="24"/>
          <w:szCs w:val="24"/>
        </w:rPr>
        <w:t>1000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 xml:space="preserve">; i &lt;= </w:t>
      </w:r>
      <w:r w:rsidRPr="00D165B1">
        <w:rPr>
          <w:rFonts w:ascii="Consolas" w:hAnsi="Consolas" w:cs="宋体"/>
          <w:color w:val="0000FF"/>
          <w:kern w:val="0"/>
          <w:sz w:val="24"/>
          <w:szCs w:val="24"/>
        </w:rPr>
        <w:t>9999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; i++) {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D165B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D165B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 xml:space="preserve">ones = i % </w:t>
      </w:r>
      <w:r w:rsidRPr="00D165B1">
        <w:rPr>
          <w:rFonts w:ascii="Consolas" w:hAnsi="Consolas" w:cs="宋体"/>
          <w:color w:val="0000FF"/>
          <w:kern w:val="0"/>
          <w:sz w:val="24"/>
          <w:szCs w:val="24"/>
        </w:rPr>
        <w:t>10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D165B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D165B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 xml:space="preserve">tens = i / </w:t>
      </w:r>
      <w:r w:rsidRPr="00D165B1">
        <w:rPr>
          <w:rFonts w:ascii="Consolas" w:hAnsi="Consolas" w:cs="宋体"/>
          <w:color w:val="0000FF"/>
          <w:kern w:val="0"/>
          <w:sz w:val="24"/>
          <w:szCs w:val="24"/>
        </w:rPr>
        <w:t xml:space="preserve">10 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 xml:space="preserve">% </w:t>
      </w:r>
      <w:r w:rsidRPr="00D165B1">
        <w:rPr>
          <w:rFonts w:ascii="Consolas" w:hAnsi="Consolas" w:cs="宋体"/>
          <w:color w:val="0000FF"/>
          <w:kern w:val="0"/>
          <w:sz w:val="24"/>
          <w:szCs w:val="24"/>
        </w:rPr>
        <w:t>10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D165B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D165B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 xml:space="preserve">hundreds = i / </w:t>
      </w:r>
      <w:r w:rsidRPr="00D165B1">
        <w:rPr>
          <w:rFonts w:ascii="Consolas" w:hAnsi="Consolas" w:cs="宋体"/>
          <w:color w:val="0000FF"/>
          <w:kern w:val="0"/>
          <w:sz w:val="24"/>
          <w:szCs w:val="24"/>
        </w:rPr>
        <w:t xml:space="preserve">100 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 xml:space="preserve">% </w:t>
      </w:r>
      <w:r w:rsidRPr="00D165B1">
        <w:rPr>
          <w:rFonts w:ascii="Consolas" w:hAnsi="Consolas" w:cs="宋体"/>
          <w:color w:val="0000FF"/>
          <w:kern w:val="0"/>
          <w:sz w:val="24"/>
          <w:szCs w:val="24"/>
        </w:rPr>
        <w:t>10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D165B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D165B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 xml:space="preserve">thousands = i / </w:t>
      </w:r>
      <w:r w:rsidRPr="00D165B1">
        <w:rPr>
          <w:rFonts w:ascii="Consolas" w:hAnsi="Consolas" w:cs="宋体"/>
          <w:color w:val="0000FF"/>
          <w:kern w:val="0"/>
          <w:sz w:val="24"/>
          <w:szCs w:val="24"/>
        </w:rPr>
        <w:t>1000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D165B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(ones + hundreds == tens + thousands) {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D165B1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 xml:space="preserve">(i + </w:t>
      </w:r>
      <w:r w:rsidRPr="00D165B1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  "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count++;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D165B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 xml:space="preserve">(count % </w:t>
      </w:r>
      <w:r w:rsidRPr="00D165B1">
        <w:rPr>
          <w:rFonts w:ascii="Consolas" w:hAnsi="Consolas" w:cs="宋体"/>
          <w:color w:val="0000FF"/>
          <w:kern w:val="0"/>
          <w:sz w:val="24"/>
          <w:szCs w:val="24"/>
        </w:rPr>
        <w:t xml:space="preserve">5 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 xml:space="preserve">== </w:t>
      </w:r>
      <w:r w:rsidRPr="00D165B1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){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D165B1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}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br/>
        <w:t>}</w:t>
      </w:r>
    </w:p>
    <w:p w:rsidR="00CD4085" w:rsidRPr="00CD4085" w:rsidRDefault="00CD4085" w:rsidP="00D165B1"/>
    <w:p w:rsidR="00CE38D6" w:rsidRDefault="00EE7A29" w:rsidP="00EE7A29">
      <w:pPr>
        <w:pStyle w:val="2"/>
      </w:pPr>
      <w:r>
        <w:rPr>
          <w:rFonts w:hint="eastAsia"/>
        </w:rPr>
        <w:t>训练案例</w:t>
      </w:r>
      <w:r w:rsidR="007515B8">
        <w:rPr>
          <w:rFonts w:hint="eastAsia"/>
        </w:rPr>
        <w:t>9</w:t>
      </w:r>
    </w:p>
    <w:p w:rsidR="00EE7A29" w:rsidRDefault="00EE7A29" w:rsidP="00EE7A29">
      <w:pPr>
        <w:pStyle w:val="3"/>
      </w:pPr>
      <w:r>
        <w:rPr>
          <w:rFonts w:hint="eastAsia"/>
        </w:rPr>
        <w:t>训练</w:t>
      </w:r>
      <w:r>
        <w:t>描述</w:t>
      </w:r>
    </w:p>
    <w:p w:rsidR="00EE7A29" w:rsidRPr="00EE7A29" w:rsidRDefault="008101F7" w:rsidP="00EE7A29">
      <w:pPr>
        <w:ind w:left="420"/>
      </w:pPr>
      <w:r w:rsidRPr="008101F7">
        <w:t>循环录入某学生的</w:t>
      </w:r>
      <w:r w:rsidRPr="008101F7">
        <w:t>5</w:t>
      </w:r>
      <w:r w:rsidRPr="008101F7">
        <w:t>门课程的成绩并计算平均分。如果某分数录入为负，则停止录入并提示录入错误。</w:t>
      </w:r>
    </w:p>
    <w:p w:rsidR="00EE7A29" w:rsidRDefault="00EE7A29" w:rsidP="00EE7A29">
      <w:pPr>
        <w:pStyle w:val="3"/>
      </w:pPr>
      <w:r>
        <w:rPr>
          <w:rFonts w:hint="eastAsia"/>
        </w:rPr>
        <w:t>操作步骤</w:t>
      </w:r>
      <w:r>
        <w:t>描述</w:t>
      </w:r>
    </w:p>
    <w:p w:rsidR="008101F7" w:rsidRPr="008101F7" w:rsidRDefault="008101F7" w:rsidP="008101F7">
      <w:pPr>
        <w:ind w:left="420"/>
      </w:pPr>
      <w:r w:rsidRPr="008101F7">
        <w:t>1.</w:t>
      </w:r>
      <w:r w:rsidRPr="008101F7">
        <w:t>创建键盘录入对象</w:t>
      </w:r>
    </w:p>
    <w:p w:rsidR="008101F7" w:rsidRPr="008101F7" w:rsidRDefault="008101F7" w:rsidP="008101F7">
      <w:pPr>
        <w:ind w:left="420"/>
      </w:pPr>
      <w:r w:rsidRPr="008101F7">
        <w:t>2.</w:t>
      </w:r>
      <w:r w:rsidRPr="008101F7">
        <w:t>定义</w:t>
      </w:r>
      <w:proofErr w:type="spellStart"/>
      <w:r w:rsidRPr="008101F7">
        <w:t>int</w:t>
      </w:r>
      <w:proofErr w:type="spellEnd"/>
      <w:r w:rsidRPr="008101F7">
        <w:t>类型的变量</w:t>
      </w:r>
      <w:r w:rsidRPr="008101F7">
        <w:t>sum(</w:t>
      </w:r>
      <w:r w:rsidRPr="008101F7">
        <w:t>总分</w:t>
      </w:r>
      <w:r w:rsidRPr="008101F7">
        <w:t>)</w:t>
      </w:r>
      <w:r w:rsidRPr="008101F7">
        <w:t>和</w:t>
      </w:r>
      <w:proofErr w:type="spellStart"/>
      <w:r w:rsidRPr="008101F7">
        <w:t>avg</w:t>
      </w:r>
      <w:proofErr w:type="spellEnd"/>
      <w:r w:rsidRPr="008101F7">
        <w:t>(</w:t>
      </w:r>
      <w:r w:rsidRPr="008101F7">
        <w:t>平均分</w:t>
      </w:r>
      <w:r w:rsidRPr="008101F7">
        <w:t>)</w:t>
      </w:r>
      <w:r w:rsidRPr="008101F7">
        <w:t>，两个变量的初始值位</w:t>
      </w:r>
      <w:r w:rsidRPr="008101F7">
        <w:t>0,String</w:t>
      </w:r>
      <w:r w:rsidRPr="008101F7">
        <w:t>类型的变量</w:t>
      </w:r>
      <w:r w:rsidRPr="008101F7">
        <w:t>name</w:t>
      </w:r>
      <w:r w:rsidRPr="008101F7">
        <w:t>，表示学员姓名</w:t>
      </w:r>
    </w:p>
    <w:p w:rsidR="008101F7" w:rsidRPr="008101F7" w:rsidRDefault="008101F7" w:rsidP="008101F7">
      <w:pPr>
        <w:ind w:left="420"/>
      </w:pPr>
      <w:r w:rsidRPr="008101F7">
        <w:t>3.</w:t>
      </w:r>
      <w:r w:rsidRPr="008101F7">
        <w:t>定义</w:t>
      </w:r>
      <w:proofErr w:type="spellStart"/>
      <w:r w:rsidRPr="008101F7">
        <w:t>boolean</w:t>
      </w:r>
      <w:proofErr w:type="spellEnd"/>
      <w:r w:rsidRPr="008101F7">
        <w:t>类型的变量</w:t>
      </w:r>
      <w:r w:rsidRPr="008101F7">
        <w:t>flag(</w:t>
      </w:r>
      <w:r w:rsidRPr="008101F7">
        <w:t>表示该学生的</w:t>
      </w:r>
      <w:r w:rsidRPr="008101F7">
        <w:t>5</w:t>
      </w:r>
      <w:r w:rsidRPr="008101F7">
        <w:t>门成绩是否正确录入，如果有一个为负值，则负值为</w:t>
      </w:r>
      <w:r w:rsidRPr="008101F7">
        <w:t>true</w:t>
      </w:r>
      <w:r w:rsidRPr="008101F7">
        <w:t>，表示录入错误</w:t>
      </w:r>
      <w:r w:rsidRPr="008101F7">
        <w:t>)</w:t>
      </w:r>
      <w:r w:rsidRPr="008101F7">
        <w:t>，初始值为</w:t>
      </w:r>
      <w:r w:rsidRPr="008101F7">
        <w:t>false</w:t>
      </w:r>
    </w:p>
    <w:p w:rsidR="008101F7" w:rsidRPr="008101F7" w:rsidRDefault="008101F7" w:rsidP="008101F7">
      <w:pPr>
        <w:ind w:left="420"/>
      </w:pPr>
      <w:r w:rsidRPr="008101F7">
        <w:t>4.</w:t>
      </w:r>
      <w:r w:rsidRPr="008101F7">
        <w:t>利用</w:t>
      </w:r>
      <w:r w:rsidRPr="008101F7">
        <w:t>for</w:t>
      </w:r>
      <w:r w:rsidRPr="008101F7">
        <w:t>循环，录入</w:t>
      </w:r>
      <w:r w:rsidRPr="008101F7">
        <w:t>5</w:t>
      </w:r>
      <w:r w:rsidRPr="008101F7">
        <w:t>个成绩</w:t>
      </w:r>
    </w:p>
    <w:p w:rsidR="008101F7" w:rsidRPr="008101F7" w:rsidRDefault="008101F7" w:rsidP="008101F7">
      <w:pPr>
        <w:ind w:left="420"/>
      </w:pPr>
      <w:r>
        <w:tab/>
      </w:r>
      <w:r w:rsidRPr="008101F7">
        <w:t>(1)</w:t>
      </w:r>
      <w:r w:rsidRPr="008101F7">
        <w:t>判断当前的成绩如果小于</w:t>
      </w:r>
      <w:r w:rsidRPr="008101F7">
        <w:t>0</w:t>
      </w:r>
      <w:r w:rsidRPr="008101F7">
        <w:t>，</w:t>
      </w:r>
      <w:r w:rsidRPr="008101F7">
        <w:t>flag</w:t>
      </w:r>
      <w:r w:rsidRPr="008101F7">
        <w:t>赋值为</w:t>
      </w:r>
      <w:r w:rsidRPr="008101F7">
        <w:t>true</w:t>
      </w:r>
      <w:r w:rsidRPr="008101F7">
        <w:t>，终止</w:t>
      </w:r>
      <w:r w:rsidRPr="008101F7">
        <w:t>for</w:t>
      </w:r>
      <w:r w:rsidRPr="008101F7">
        <w:t>循环</w:t>
      </w:r>
    </w:p>
    <w:p w:rsidR="008101F7" w:rsidRPr="008101F7" w:rsidRDefault="008101F7" w:rsidP="008101F7">
      <w:pPr>
        <w:ind w:left="420"/>
      </w:pPr>
      <w:r>
        <w:tab/>
      </w:r>
      <w:r w:rsidRPr="008101F7">
        <w:t>(2)</w:t>
      </w:r>
      <w:r w:rsidRPr="008101F7">
        <w:t>否则，如果当前录入的成绩</w:t>
      </w:r>
      <w:r w:rsidRPr="008101F7">
        <w:t>&gt;=0,</w:t>
      </w:r>
      <w:r w:rsidRPr="008101F7">
        <w:t>累加求和</w:t>
      </w:r>
    </w:p>
    <w:p w:rsidR="008101F7" w:rsidRPr="008101F7" w:rsidRDefault="008101F7" w:rsidP="008101F7">
      <w:pPr>
        <w:ind w:left="420"/>
      </w:pPr>
      <w:r w:rsidRPr="008101F7">
        <w:t>5.</w:t>
      </w:r>
      <w:r w:rsidRPr="008101F7">
        <w:t>打印结果</w:t>
      </w:r>
    </w:p>
    <w:p w:rsidR="008101F7" w:rsidRPr="008101F7" w:rsidRDefault="008101F7" w:rsidP="008101F7">
      <w:pPr>
        <w:ind w:left="420"/>
      </w:pPr>
      <w:r>
        <w:tab/>
      </w:r>
      <w:r w:rsidRPr="008101F7">
        <w:t>(1)</w:t>
      </w:r>
      <w:r w:rsidRPr="008101F7">
        <w:t>如果</w:t>
      </w:r>
      <w:r w:rsidRPr="008101F7">
        <w:t>flag</w:t>
      </w:r>
      <w:r w:rsidRPr="008101F7">
        <w:t>为</w:t>
      </w:r>
      <w:r w:rsidRPr="008101F7">
        <w:t>true</w:t>
      </w:r>
      <w:r w:rsidRPr="008101F7">
        <w:t>，打印录入错误</w:t>
      </w:r>
    </w:p>
    <w:p w:rsidR="008101F7" w:rsidRDefault="008101F7" w:rsidP="008101F7">
      <w:pPr>
        <w:ind w:left="420"/>
      </w:pPr>
      <w:r>
        <w:tab/>
      </w:r>
      <w:r w:rsidRPr="008101F7">
        <w:t>(2)</w:t>
      </w:r>
      <w:r w:rsidRPr="008101F7">
        <w:t>否则如果</w:t>
      </w:r>
      <w:r w:rsidRPr="008101F7">
        <w:t>flag</w:t>
      </w:r>
      <w:r w:rsidRPr="008101F7">
        <w:t>为</w:t>
      </w:r>
      <w:r w:rsidRPr="008101F7">
        <w:t>false</w:t>
      </w:r>
      <w:r w:rsidRPr="008101F7">
        <w:t>，打印总分和平均分</w:t>
      </w:r>
    </w:p>
    <w:p w:rsidR="002709AF" w:rsidRDefault="002709AF" w:rsidP="002709AF">
      <w:pPr>
        <w:rPr>
          <w:rFonts w:hint="eastAsia"/>
        </w:rPr>
      </w:pPr>
    </w:p>
    <w:p w:rsidR="00D165B1" w:rsidRPr="00D165B1" w:rsidRDefault="00D165B1" w:rsidP="00D16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 xml:space="preserve">Scanner </w:t>
      </w:r>
      <w:proofErr w:type="spellStart"/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sc</w:t>
      </w:r>
      <w:proofErr w:type="spellEnd"/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 xml:space="preserve"> = </w:t>
      </w:r>
      <w:r w:rsidRPr="00D165B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Scanner(System.</w:t>
      </w:r>
      <w:r w:rsidRPr="00D165B1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in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D165B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double 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 xml:space="preserve">average = </w:t>
      </w:r>
      <w:r w:rsidRPr="00D165B1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 xml:space="preserve">, sum = </w:t>
      </w:r>
      <w:r w:rsidRPr="00D165B1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D165B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D165B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 xml:space="preserve">flag = </w:t>
      </w:r>
      <w:r w:rsidRPr="00D165B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false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D165B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for 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(</w:t>
      </w:r>
      <w:proofErr w:type="spellStart"/>
      <w:r w:rsidRPr="00D165B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D165B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 xml:space="preserve">i = </w:t>
      </w:r>
      <w:r w:rsidRPr="00D165B1">
        <w:rPr>
          <w:rFonts w:ascii="Consolas" w:hAnsi="Consolas" w:cs="宋体"/>
          <w:color w:val="0000FF"/>
          <w:kern w:val="0"/>
          <w:sz w:val="24"/>
          <w:szCs w:val="24"/>
        </w:rPr>
        <w:t>1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 xml:space="preserve">; i &lt;= </w:t>
      </w:r>
      <w:r w:rsidRPr="00D165B1">
        <w:rPr>
          <w:rFonts w:ascii="Consolas" w:hAnsi="Consolas" w:cs="宋体"/>
          <w:color w:val="0000FF"/>
          <w:kern w:val="0"/>
          <w:sz w:val="24"/>
          <w:szCs w:val="24"/>
        </w:rPr>
        <w:t>5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; i++) {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D165B1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D165B1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D165B1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请输入第</w:t>
      </w:r>
      <w:r w:rsidRPr="00D165B1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 xml:space="preserve">+ i + </w:t>
      </w:r>
      <w:r w:rsidRPr="00D165B1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D165B1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门成绩：</w:t>
      </w:r>
      <w:r w:rsidRPr="00D165B1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D165B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D165B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 xml:space="preserve">score = </w:t>
      </w:r>
      <w:proofErr w:type="spellStart"/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sc.nextInt</w:t>
      </w:r>
      <w:proofErr w:type="spellEnd"/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D165B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 xml:space="preserve">(score &lt; </w:t>
      </w:r>
      <w:r w:rsidRPr="00D165B1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){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flag = </w:t>
      </w:r>
      <w:r w:rsidRPr="00D165B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true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D165B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break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 </w:t>
      </w:r>
      <w:r w:rsidRPr="00D165B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else</w:t>
      </w:r>
      <w:r w:rsidRPr="00D165B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br/>
        <w:t xml:space="preserve">        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sum += score;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br/>
        <w:t>}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D165B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(flag) {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D165B1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D165B1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D165B1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输入错误！</w:t>
      </w:r>
      <w:r w:rsidRPr="00D165B1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} </w:t>
      </w:r>
      <w:r w:rsidRPr="00D165B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else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{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average = sum / </w:t>
      </w:r>
      <w:r w:rsidRPr="00D165B1">
        <w:rPr>
          <w:rFonts w:ascii="Consolas" w:hAnsi="Consolas" w:cs="宋体"/>
          <w:color w:val="0000FF"/>
          <w:kern w:val="0"/>
          <w:sz w:val="24"/>
          <w:szCs w:val="24"/>
        </w:rPr>
        <w:t>5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D165B1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D165B1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D165B1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总成绩是：</w:t>
      </w:r>
      <w:r w:rsidRPr="00D165B1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 xml:space="preserve">+ sum + </w:t>
      </w:r>
      <w:r w:rsidRPr="00D165B1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", </w:t>
      </w:r>
      <w:r w:rsidRPr="00D165B1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平均分是：</w:t>
      </w:r>
      <w:r w:rsidRPr="00D165B1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t>+ average);</w:t>
      </w:r>
      <w:r w:rsidRPr="00D165B1">
        <w:rPr>
          <w:rFonts w:ascii="Consolas" w:hAnsi="Consolas" w:cs="宋体"/>
          <w:color w:val="000000"/>
          <w:kern w:val="0"/>
          <w:sz w:val="24"/>
          <w:szCs w:val="24"/>
        </w:rPr>
        <w:br/>
        <w:t>}</w:t>
      </w:r>
    </w:p>
    <w:p w:rsidR="00D165B1" w:rsidRPr="00D165B1" w:rsidRDefault="00D165B1" w:rsidP="002709AF"/>
    <w:p w:rsidR="002709AF" w:rsidRDefault="002709AF" w:rsidP="002709AF">
      <w:pPr>
        <w:pStyle w:val="2"/>
      </w:pPr>
      <w:r>
        <w:rPr>
          <w:rFonts w:hint="eastAsia"/>
        </w:rPr>
        <w:t>训练案例</w:t>
      </w:r>
      <w:r>
        <w:rPr>
          <w:rFonts w:hint="eastAsia"/>
        </w:rPr>
        <w:t>10</w:t>
      </w:r>
    </w:p>
    <w:p w:rsidR="002709AF" w:rsidRDefault="002709AF" w:rsidP="002709AF">
      <w:pPr>
        <w:pStyle w:val="3"/>
      </w:pPr>
      <w:r>
        <w:rPr>
          <w:rFonts w:hint="eastAsia"/>
        </w:rPr>
        <w:t>训练</w:t>
      </w:r>
      <w:r>
        <w:t>描述</w:t>
      </w:r>
    </w:p>
    <w:p w:rsidR="002709AF" w:rsidRPr="002709AF" w:rsidRDefault="002709AF" w:rsidP="002709AF">
      <w:pPr>
        <w:autoSpaceDE w:val="0"/>
        <w:autoSpaceDN w:val="0"/>
        <w:adjustRightInd w:val="0"/>
        <w:spacing w:line="240" w:lineRule="auto"/>
        <w:ind w:left="420"/>
        <w:jc w:val="left"/>
      </w:pPr>
      <w:r w:rsidRPr="002709AF">
        <w:t>某商场实行新的抽奖规则：如果会员号的百位数字等于产生的随机数字，则该会员为幸运会员，且实现以下要求：</w:t>
      </w:r>
    </w:p>
    <w:p w:rsidR="002709AF" w:rsidRPr="00EE7A29" w:rsidRDefault="002709AF" w:rsidP="002709AF">
      <w:pPr>
        <w:autoSpaceDE w:val="0"/>
        <w:autoSpaceDN w:val="0"/>
        <w:adjustRightInd w:val="0"/>
        <w:spacing w:line="240" w:lineRule="auto"/>
        <w:ind w:firstLine="420"/>
        <w:jc w:val="left"/>
      </w:pPr>
      <w:r w:rsidRPr="002709AF">
        <w:t>从键盘上接收会员号</w:t>
      </w:r>
      <w:r>
        <w:rPr>
          <w:rFonts w:hint="eastAsia"/>
        </w:rPr>
        <w:t>,</w:t>
      </w:r>
      <w:r w:rsidRPr="002709AF">
        <w:t>使用</w:t>
      </w:r>
      <w:r w:rsidRPr="002709AF">
        <w:t>if-else</w:t>
      </w:r>
      <w:r w:rsidRPr="002709AF">
        <w:t>选择结构实现幸运抽奖</w:t>
      </w:r>
    </w:p>
    <w:p w:rsidR="002709AF" w:rsidRDefault="002709AF" w:rsidP="002709AF">
      <w:pPr>
        <w:pStyle w:val="3"/>
      </w:pPr>
      <w:r>
        <w:rPr>
          <w:rFonts w:hint="eastAsia"/>
        </w:rPr>
        <w:t>操作步骤</w:t>
      </w:r>
      <w:r>
        <w:t>描述</w:t>
      </w:r>
    </w:p>
    <w:p w:rsidR="00991824" w:rsidRPr="00991824" w:rsidRDefault="00991824" w:rsidP="00991824">
      <w:pPr>
        <w:autoSpaceDE w:val="0"/>
        <w:autoSpaceDN w:val="0"/>
        <w:adjustRightInd w:val="0"/>
        <w:spacing w:line="240" w:lineRule="auto"/>
        <w:ind w:firstLine="420"/>
        <w:jc w:val="left"/>
      </w:pPr>
      <w:r w:rsidRPr="00991824">
        <w:t>1.</w:t>
      </w:r>
      <w:r w:rsidRPr="00991824">
        <w:t>产生随机数</w:t>
      </w:r>
    </w:p>
    <w:p w:rsidR="00991824" w:rsidRPr="00991824" w:rsidRDefault="00991824" w:rsidP="00991824">
      <w:pPr>
        <w:autoSpaceDE w:val="0"/>
        <w:autoSpaceDN w:val="0"/>
        <w:adjustRightInd w:val="0"/>
        <w:spacing w:line="240" w:lineRule="auto"/>
        <w:jc w:val="left"/>
      </w:pPr>
      <w:r>
        <w:tab/>
      </w:r>
      <w:r w:rsidRPr="00991824">
        <w:t>2.</w:t>
      </w:r>
      <w:r w:rsidRPr="00991824">
        <w:t>从控制台接收一个</w:t>
      </w:r>
      <w:r w:rsidRPr="00991824">
        <w:t>4</w:t>
      </w:r>
      <w:r w:rsidRPr="00991824">
        <w:t>位会员号</w:t>
      </w:r>
    </w:p>
    <w:p w:rsidR="00991824" w:rsidRPr="00991824" w:rsidRDefault="00991824" w:rsidP="00991824">
      <w:pPr>
        <w:autoSpaceDE w:val="0"/>
        <w:autoSpaceDN w:val="0"/>
        <w:adjustRightInd w:val="0"/>
        <w:spacing w:line="240" w:lineRule="auto"/>
        <w:jc w:val="left"/>
      </w:pPr>
      <w:r>
        <w:tab/>
      </w:r>
      <w:r w:rsidRPr="00991824">
        <w:t>3.</w:t>
      </w:r>
      <w:r w:rsidRPr="00991824">
        <w:t>分解获得的百位数字</w:t>
      </w:r>
    </w:p>
    <w:p w:rsidR="00991824" w:rsidRPr="00991824" w:rsidRDefault="00991824" w:rsidP="00991824">
      <w:pPr>
        <w:autoSpaceDE w:val="0"/>
        <w:autoSpaceDN w:val="0"/>
        <w:adjustRightInd w:val="0"/>
        <w:spacing w:line="240" w:lineRule="auto"/>
        <w:jc w:val="left"/>
      </w:pPr>
      <w:r>
        <w:tab/>
      </w:r>
      <w:r w:rsidRPr="00991824">
        <w:t>4.</w:t>
      </w:r>
      <w:r w:rsidRPr="00991824">
        <w:t>判断该会员是否是幸运会员</w:t>
      </w:r>
    </w:p>
    <w:p w:rsidR="002709AF" w:rsidRPr="00EE7A29" w:rsidRDefault="00991824" w:rsidP="00991824">
      <w:pPr>
        <w:ind w:left="420"/>
      </w:pPr>
      <w:r w:rsidRPr="00991824">
        <w:t>5.</w:t>
      </w:r>
      <w:r w:rsidRPr="00991824">
        <w:t>按照格式打印</w:t>
      </w:r>
    </w:p>
    <w:p w:rsidR="002709AF" w:rsidRDefault="002709AF" w:rsidP="002709AF">
      <w:pPr>
        <w:rPr>
          <w:rFonts w:hint="eastAsia"/>
        </w:rPr>
      </w:pPr>
    </w:p>
    <w:p w:rsidR="00993E1B" w:rsidRPr="00993E1B" w:rsidRDefault="00993E1B" w:rsidP="00993E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 xml:space="preserve">Random r = </w:t>
      </w:r>
      <w:r w:rsidRPr="00993E1B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Random();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993E1B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993E1B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num</w:t>
      </w:r>
      <w:proofErr w:type="spellEnd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r.nextInt</w:t>
      </w:r>
      <w:proofErr w:type="spellEnd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993E1B">
        <w:rPr>
          <w:rFonts w:ascii="Consolas" w:hAnsi="Consolas" w:cs="宋体"/>
          <w:color w:val="0000FF"/>
          <w:kern w:val="0"/>
          <w:sz w:val="24"/>
          <w:szCs w:val="24"/>
        </w:rPr>
        <w:t>10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Scanner </w:t>
      </w:r>
      <w:proofErr w:type="spellStart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sc</w:t>
      </w:r>
      <w:proofErr w:type="spellEnd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 xml:space="preserve"> = </w:t>
      </w:r>
      <w:r w:rsidRPr="00993E1B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Scanner(System.</w:t>
      </w:r>
      <w:r w:rsidRPr="00993E1B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in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993E1B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993E1B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93E1B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请输入您的会员号</w:t>
      </w:r>
      <w:r w:rsidRPr="00993E1B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(</w:t>
      </w:r>
      <w:r w:rsidRPr="00993E1B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四位数字</w:t>
      </w:r>
      <w:r w:rsidRPr="00993E1B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)</w:t>
      </w:r>
      <w:r w:rsidRPr="00993E1B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：</w:t>
      </w:r>
      <w:r w:rsidRPr="00993E1B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993E1B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993E1B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vip</w:t>
      </w:r>
      <w:proofErr w:type="spellEnd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sc.nextInt</w:t>
      </w:r>
      <w:proofErr w:type="spellEnd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993E1B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993E1B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 xml:space="preserve">hundreds = </w:t>
      </w:r>
      <w:proofErr w:type="spellStart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vip</w:t>
      </w:r>
      <w:proofErr w:type="spellEnd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 xml:space="preserve"> / </w:t>
      </w:r>
      <w:r w:rsidRPr="00993E1B">
        <w:rPr>
          <w:rFonts w:ascii="Consolas" w:hAnsi="Consolas" w:cs="宋体"/>
          <w:color w:val="0000FF"/>
          <w:kern w:val="0"/>
          <w:sz w:val="24"/>
          <w:szCs w:val="24"/>
        </w:rPr>
        <w:t xml:space="preserve">100 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 xml:space="preserve">% </w:t>
      </w:r>
      <w:r w:rsidRPr="00993E1B">
        <w:rPr>
          <w:rFonts w:ascii="Consolas" w:hAnsi="Consolas" w:cs="宋体"/>
          <w:color w:val="0000FF"/>
          <w:kern w:val="0"/>
          <w:sz w:val="24"/>
          <w:szCs w:val="24"/>
        </w:rPr>
        <w:t>10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993E1B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 xml:space="preserve">(hundreds == </w:t>
      </w:r>
      <w:proofErr w:type="spellStart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num</w:t>
      </w:r>
      <w:proofErr w:type="spellEnd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) {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993E1B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993E1B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93E1B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恭喜您，您是幸运会员</w:t>
      </w:r>
      <w:r w:rsidRPr="00993E1B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} </w:t>
      </w:r>
      <w:r w:rsidRPr="00993E1B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else</w:t>
      </w:r>
      <w:r w:rsidRPr="00993E1B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br/>
        <w:t xml:space="preserve">    </w:t>
      </w:r>
      <w:proofErr w:type="spellStart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993E1B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993E1B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93E1B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很遗憾，您不是幸运会员</w:t>
      </w:r>
      <w:r w:rsidRPr="00993E1B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);</w:t>
      </w:r>
    </w:p>
    <w:p w:rsidR="00993E1B" w:rsidRPr="00993E1B" w:rsidRDefault="00993E1B" w:rsidP="002709AF"/>
    <w:p w:rsidR="008C3157" w:rsidRDefault="008C3157" w:rsidP="008C3157">
      <w:pPr>
        <w:pStyle w:val="2"/>
      </w:pPr>
      <w:r>
        <w:rPr>
          <w:rFonts w:hint="eastAsia"/>
        </w:rPr>
        <w:t>训练案例</w:t>
      </w:r>
      <w:r>
        <w:rPr>
          <w:rFonts w:hint="eastAsia"/>
        </w:rPr>
        <w:t>11</w:t>
      </w:r>
    </w:p>
    <w:p w:rsidR="008C3157" w:rsidRDefault="008C3157" w:rsidP="008C3157">
      <w:pPr>
        <w:pStyle w:val="3"/>
      </w:pPr>
      <w:r>
        <w:rPr>
          <w:rFonts w:hint="eastAsia"/>
        </w:rPr>
        <w:t>训练</w:t>
      </w:r>
      <w:r>
        <w:t>描述</w:t>
      </w:r>
    </w:p>
    <w:p w:rsidR="008C3157" w:rsidRPr="008C3157" w:rsidRDefault="00993E1B" w:rsidP="008C3157">
      <w:pPr>
        <w:autoSpaceDE w:val="0"/>
        <w:autoSpaceDN w:val="0"/>
        <w:adjustRightInd w:val="0"/>
        <w:spacing w:line="240" w:lineRule="auto"/>
        <w:ind w:firstLine="420"/>
        <w:jc w:val="left"/>
      </w:pPr>
      <w:proofErr w:type="gramStart"/>
      <w:r>
        <w:t>某人想</w:t>
      </w:r>
      <w:proofErr w:type="gramEnd"/>
      <w:r>
        <w:t>买车，</w:t>
      </w:r>
      <w:r>
        <w:rPr>
          <w:rFonts w:hint="eastAsia"/>
        </w:rPr>
        <w:t>买</w:t>
      </w:r>
      <w:r w:rsidR="008C3157" w:rsidRPr="008C3157">
        <w:t>什么</w:t>
      </w:r>
      <w:proofErr w:type="gramStart"/>
      <w:r w:rsidR="008C3157" w:rsidRPr="008C3157">
        <w:t>车决定</w:t>
      </w:r>
      <w:proofErr w:type="gramEnd"/>
      <w:r w:rsidR="008C3157" w:rsidRPr="008C3157">
        <w:t>于此人在银行有多少存款</w:t>
      </w:r>
      <w:r w:rsidR="008C3157" w:rsidRPr="008C3157">
        <w:t>(</w:t>
      </w:r>
      <w:r w:rsidR="008C3157" w:rsidRPr="008C3157">
        <w:t>键盘录入</w:t>
      </w:r>
      <w:r w:rsidR="008C3157" w:rsidRPr="008C3157">
        <w:t>)</w:t>
      </w:r>
      <w:r w:rsidR="008C3157" w:rsidRPr="008C3157">
        <w:t>。</w:t>
      </w:r>
    </w:p>
    <w:p w:rsidR="008C3157" w:rsidRPr="008C3157" w:rsidRDefault="008C3157" w:rsidP="008C3157">
      <w:pPr>
        <w:autoSpaceDE w:val="0"/>
        <w:autoSpaceDN w:val="0"/>
        <w:adjustRightInd w:val="0"/>
        <w:spacing w:line="240" w:lineRule="auto"/>
        <w:jc w:val="left"/>
      </w:pPr>
      <w:r w:rsidRPr="008C3157">
        <w:tab/>
      </w:r>
      <w:r w:rsidRPr="008C3157">
        <w:t>如果此人的存款超过</w:t>
      </w:r>
      <w:r w:rsidRPr="008C3157">
        <w:t>500</w:t>
      </w:r>
      <w:r w:rsidRPr="008C3157">
        <w:t>万，则买雪铁龙</w:t>
      </w:r>
      <w:r w:rsidRPr="008C3157">
        <w:t>DS9</w:t>
      </w:r>
      <w:r w:rsidRPr="008C3157">
        <w:t>；</w:t>
      </w:r>
    </w:p>
    <w:p w:rsidR="008C3157" w:rsidRPr="008C3157" w:rsidRDefault="008C3157" w:rsidP="008C3157">
      <w:pPr>
        <w:autoSpaceDE w:val="0"/>
        <w:autoSpaceDN w:val="0"/>
        <w:adjustRightInd w:val="0"/>
        <w:spacing w:line="240" w:lineRule="auto"/>
        <w:jc w:val="left"/>
      </w:pPr>
      <w:r w:rsidRPr="008C3157">
        <w:lastRenderedPageBreak/>
        <w:tab/>
      </w:r>
      <w:r w:rsidRPr="008C3157">
        <w:t>否则，如果此人的存款超过</w:t>
      </w:r>
      <w:r w:rsidRPr="008C3157">
        <w:t>100</w:t>
      </w:r>
      <w:r w:rsidRPr="008C3157">
        <w:t>万，则买雪铁龙</w:t>
      </w:r>
      <w:r w:rsidRPr="008C3157">
        <w:t>C6</w:t>
      </w:r>
      <w:r w:rsidRPr="008C3157">
        <w:t>；</w:t>
      </w:r>
    </w:p>
    <w:p w:rsidR="008C3157" w:rsidRPr="008C3157" w:rsidRDefault="008C3157" w:rsidP="008C3157">
      <w:pPr>
        <w:autoSpaceDE w:val="0"/>
        <w:autoSpaceDN w:val="0"/>
        <w:adjustRightInd w:val="0"/>
        <w:spacing w:line="240" w:lineRule="auto"/>
        <w:jc w:val="left"/>
      </w:pPr>
      <w:r w:rsidRPr="008C3157">
        <w:tab/>
      </w:r>
      <w:r w:rsidRPr="008C3157">
        <w:t>否则，如果此人的存款超过</w:t>
      </w:r>
      <w:r w:rsidRPr="008C3157">
        <w:t>50</w:t>
      </w:r>
      <w:r w:rsidRPr="008C3157">
        <w:t>万，则买雪铁龙</w:t>
      </w:r>
      <w:r w:rsidRPr="008C3157">
        <w:t>C5</w:t>
      </w:r>
      <w:r w:rsidRPr="008C3157">
        <w:t>；</w:t>
      </w:r>
    </w:p>
    <w:p w:rsidR="008C3157" w:rsidRPr="008C3157" w:rsidRDefault="008C3157" w:rsidP="008C3157">
      <w:pPr>
        <w:autoSpaceDE w:val="0"/>
        <w:autoSpaceDN w:val="0"/>
        <w:adjustRightInd w:val="0"/>
        <w:spacing w:line="240" w:lineRule="auto"/>
        <w:jc w:val="left"/>
      </w:pPr>
      <w:r w:rsidRPr="008C3157">
        <w:tab/>
      </w:r>
      <w:r w:rsidRPr="008C3157">
        <w:t>否则，如果此人的存款超过</w:t>
      </w:r>
      <w:r w:rsidRPr="008C3157">
        <w:t>10</w:t>
      </w:r>
      <w:r w:rsidRPr="008C3157">
        <w:t>万，则买雪铁龙爱丽舍；</w:t>
      </w:r>
    </w:p>
    <w:p w:rsidR="008C3157" w:rsidRDefault="008C3157" w:rsidP="008C3157">
      <w:pPr>
        <w:autoSpaceDE w:val="0"/>
        <w:autoSpaceDN w:val="0"/>
        <w:adjustRightInd w:val="0"/>
        <w:spacing w:line="240" w:lineRule="auto"/>
        <w:ind w:firstLine="420"/>
        <w:jc w:val="left"/>
      </w:pPr>
      <w:r w:rsidRPr="008C3157">
        <w:t>否则</w:t>
      </w:r>
      <w:proofErr w:type="gramStart"/>
      <w:r w:rsidRPr="008C3157">
        <w:t>此人买捷</w:t>
      </w:r>
      <w:proofErr w:type="gramEnd"/>
      <w:r w:rsidRPr="008C3157">
        <w:t>安特。</w:t>
      </w:r>
    </w:p>
    <w:p w:rsidR="008C3157" w:rsidRPr="00EE7A29" w:rsidRDefault="008C3157" w:rsidP="008C3157">
      <w:pPr>
        <w:autoSpaceDE w:val="0"/>
        <w:autoSpaceDN w:val="0"/>
        <w:adjustRightInd w:val="0"/>
        <w:spacing w:line="240" w:lineRule="auto"/>
        <w:ind w:firstLine="420"/>
        <w:jc w:val="left"/>
      </w:pPr>
    </w:p>
    <w:p w:rsidR="008C3157" w:rsidRDefault="008C3157" w:rsidP="008C3157">
      <w:pPr>
        <w:pStyle w:val="3"/>
      </w:pPr>
      <w:r>
        <w:rPr>
          <w:rFonts w:hint="eastAsia"/>
        </w:rPr>
        <w:t>操作步骤</w:t>
      </w:r>
      <w:r>
        <w:t>描述</w:t>
      </w:r>
    </w:p>
    <w:p w:rsidR="008C3157" w:rsidRPr="008C3157" w:rsidRDefault="008C3157" w:rsidP="008C3157">
      <w:pPr>
        <w:autoSpaceDE w:val="0"/>
        <w:autoSpaceDN w:val="0"/>
        <w:adjustRightInd w:val="0"/>
        <w:spacing w:line="240" w:lineRule="auto"/>
        <w:ind w:firstLine="420"/>
        <w:jc w:val="left"/>
      </w:pPr>
      <w:r w:rsidRPr="008C3157">
        <w:t>1.</w:t>
      </w:r>
      <w:r w:rsidRPr="008C3157">
        <w:t>创建键盘录入对象</w:t>
      </w:r>
    </w:p>
    <w:p w:rsidR="008C3157" w:rsidRPr="008C3157" w:rsidRDefault="008C3157" w:rsidP="008C3157">
      <w:pPr>
        <w:autoSpaceDE w:val="0"/>
        <w:autoSpaceDN w:val="0"/>
        <w:adjustRightInd w:val="0"/>
        <w:spacing w:line="240" w:lineRule="auto"/>
        <w:jc w:val="left"/>
      </w:pPr>
      <w:r>
        <w:tab/>
      </w:r>
      <w:r w:rsidRPr="008C3157">
        <w:t>2.</w:t>
      </w:r>
      <w:r w:rsidRPr="008C3157">
        <w:t>定义</w:t>
      </w:r>
      <w:proofErr w:type="spellStart"/>
      <w:r w:rsidRPr="008C3157">
        <w:t>int</w:t>
      </w:r>
      <w:proofErr w:type="spellEnd"/>
      <w:r w:rsidRPr="008C3157">
        <w:t>类型变量</w:t>
      </w:r>
      <w:r w:rsidRPr="008C3157">
        <w:t>money</w:t>
      </w:r>
      <w:r w:rsidRPr="008C3157">
        <w:t>，并通过</w:t>
      </w:r>
      <w:proofErr w:type="spellStart"/>
      <w:r w:rsidRPr="008C3157">
        <w:t>nextInt</w:t>
      </w:r>
      <w:proofErr w:type="spellEnd"/>
      <w:r w:rsidRPr="008C3157">
        <w:t>()</w:t>
      </w:r>
      <w:r w:rsidRPr="008C3157">
        <w:t>方法获取键盘录入的值赋值给变量</w:t>
      </w:r>
      <w:r w:rsidRPr="008C3157">
        <w:t>money</w:t>
      </w:r>
    </w:p>
    <w:p w:rsidR="008C3157" w:rsidRDefault="008C3157" w:rsidP="008C3157">
      <w:r w:rsidRPr="008C3157">
        <w:tab/>
        <w:t>3.</w:t>
      </w:r>
      <w:r w:rsidRPr="008C3157">
        <w:t>使用</w:t>
      </w:r>
      <w:r w:rsidRPr="008C3157">
        <w:t xml:space="preserve">if-else </w:t>
      </w:r>
      <w:r w:rsidRPr="008C3157">
        <w:t>对</w:t>
      </w:r>
      <w:r w:rsidRPr="008C3157">
        <w:t>money</w:t>
      </w:r>
      <w:r w:rsidRPr="008C3157">
        <w:t>的值进行判断，并打印相关信息</w:t>
      </w:r>
    </w:p>
    <w:p w:rsidR="00B634EF" w:rsidRDefault="00B634EF" w:rsidP="008C3157">
      <w:pPr>
        <w:rPr>
          <w:rFonts w:hint="eastAsia"/>
        </w:rPr>
      </w:pPr>
    </w:p>
    <w:p w:rsidR="00993E1B" w:rsidRPr="00993E1B" w:rsidRDefault="00993E1B" w:rsidP="00993E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 xml:space="preserve">Scanner </w:t>
      </w:r>
      <w:proofErr w:type="spellStart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sc</w:t>
      </w:r>
      <w:proofErr w:type="spellEnd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 xml:space="preserve"> = </w:t>
      </w:r>
      <w:r w:rsidRPr="00993E1B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Scanner(System.</w:t>
      </w:r>
      <w:r w:rsidRPr="00993E1B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in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993E1B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993E1B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93E1B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请输入您的存款：</w:t>
      </w:r>
      <w:r w:rsidRPr="00993E1B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993E1B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993E1B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 xml:space="preserve">deposit = </w:t>
      </w:r>
      <w:proofErr w:type="spellStart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sc.nextInt</w:t>
      </w:r>
      <w:proofErr w:type="spellEnd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993E1B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 xml:space="preserve">(deposit &gt; </w:t>
      </w:r>
      <w:r w:rsidRPr="00993E1B">
        <w:rPr>
          <w:rFonts w:ascii="Consolas" w:hAnsi="Consolas" w:cs="宋体"/>
          <w:color w:val="0000FF"/>
          <w:kern w:val="0"/>
          <w:sz w:val="24"/>
          <w:szCs w:val="24"/>
        </w:rPr>
        <w:t>5000000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){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993E1B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993E1B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93E1B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您可以买雪铁龙</w:t>
      </w:r>
      <w:r w:rsidRPr="00993E1B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DS9"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} </w:t>
      </w:r>
      <w:r w:rsidRPr="00993E1B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else if 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 xml:space="preserve">(deposit &gt; </w:t>
      </w:r>
      <w:r w:rsidRPr="00993E1B">
        <w:rPr>
          <w:rFonts w:ascii="Consolas" w:hAnsi="Consolas" w:cs="宋体"/>
          <w:color w:val="0000FF"/>
          <w:kern w:val="0"/>
          <w:sz w:val="24"/>
          <w:szCs w:val="24"/>
        </w:rPr>
        <w:t>1000000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){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993E1B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993E1B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93E1B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您可以买雪铁龙</w:t>
      </w:r>
      <w:r w:rsidRPr="00993E1B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C6"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} </w:t>
      </w:r>
      <w:r w:rsidRPr="00993E1B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else if 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 xml:space="preserve">(deposit &gt; </w:t>
      </w:r>
      <w:r w:rsidRPr="00993E1B">
        <w:rPr>
          <w:rFonts w:ascii="Consolas" w:hAnsi="Consolas" w:cs="宋体"/>
          <w:color w:val="0000FF"/>
          <w:kern w:val="0"/>
          <w:sz w:val="24"/>
          <w:szCs w:val="24"/>
        </w:rPr>
        <w:t>500000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){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993E1B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993E1B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93E1B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您可以买雪铁龙</w:t>
      </w:r>
      <w:r w:rsidRPr="00993E1B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C5"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} </w:t>
      </w:r>
      <w:r w:rsidRPr="00993E1B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else if 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 xml:space="preserve">(deposit &gt; </w:t>
      </w:r>
      <w:r w:rsidRPr="00993E1B">
        <w:rPr>
          <w:rFonts w:ascii="Consolas" w:hAnsi="Consolas" w:cs="宋体"/>
          <w:color w:val="0000FF"/>
          <w:kern w:val="0"/>
          <w:sz w:val="24"/>
          <w:szCs w:val="24"/>
        </w:rPr>
        <w:t>100000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){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993E1B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993E1B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93E1B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您可以买雪铁龙爱丽舍</w:t>
      </w:r>
      <w:r w:rsidRPr="00993E1B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} </w:t>
      </w:r>
      <w:r w:rsidRPr="00993E1B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else</w:t>
      </w:r>
      <w:r w:rsidRPr="00993E1B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br/>
        <w:t xml:space="preserve">    </w:t>
      </w:r>
      <w:proofErr w:type="spellStart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993E1B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993E1B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93E1B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您</w:t>
      </w:r>
      <w:proofErr w:type="gramStart"/>
      <w:r w:rsidRPr="00993E1B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可以买捷安</w:t>
      </w:r>
      <w:proofErr w:type="gramEnd"/>
      <w:r w:rsidRPr="00993E1B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特</w:t>
      </w:r>
      <w:r w:rsidRPr="00993E1B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93E1B">
        <w:rPr>
          <w:rFonts w:ascii="Consolas" w:hAnsi="Consolas" w:cs="宋体"/>
          <w:color w:val="000000"/>
          <w:kern w:val="0"/>
          <w:sz w:val="24"/>
          <w:szCs w:val="24"/>
        </w:rPr>
        <w:t>);</w:t>
      </w:r>
    </w:p>
    <w:p w:rsidR="00993E1B" w:rsidRPr="00993E1B" w:rsidRDefault="00993E1B" w:rsidP="008C3157"/>
    <w:p w:rsidR="00B634EF" w:rsidRDefault="00B634EF" w:rsidP="00B634EF">
      <w:pPr>
        <w:pStyle w:val="2"/>
      </w:pPr>
      <w:r>
        <w:rPr>
          <w:rFonts w:hint="eastAsia"/>
        </w:rPr>
        <w:t>训练案例</w:t>
      </w:r>
      <w:r>
        <w:rPr>
          <w:rFonts w:hint="eastAsia"/>
        </w:rPr>
        <w:t>12</w:t>
      </w:r>
    </w:p>
    <w:p w:rsidR="00B634EF" w:rsidRDefault="00B634EF" w:rsidP="00B634EF">
      <w:pPr>
        <w:pStyle w:val="3"/>
      </w:pPr>
      <w:r>
        <w:rPr>
          <w:rFonts w:hint="eastAsia"/>
        </w:rPr>
        <w:t>训练</w:t>
      </w:r>
      <w:r>
        <w:t>描述</w:t>
      </w:r>
    </w:p>
    <w:p w:rsidR="00B634EF" w:rsidRPr="00EE7A29" w:rsidRDefault="00B634EF" w:rsidP="00B634EF">
      <w:pPr>
        <w:autoSpaceDE w:val="0"/>
        <w:autoSpaceDN w:val="0"/>
        <w:adjustRightInd w:val="0"/>
        <w:spacing w:line="240" w:lineRule="auto"/>
        <w:ind w:firstLine="420"/>
        <w:jc w:val="left"/>
      </w:pPr>
      <w:r w:rsidRPr="00B634EF">
        <w:t>学校举行运动会，百米赛跑成绩在</w:t>
      </w:r>
      <w:r w:rsidRPr="00B634EF">
        <w:t>10</w:t>
      </w:r>
      <w:r w:rsidRPr="00B634EF">
        <w:t>秒以内的学生有资格进决赛，根据性别分为男子组和女子组。</w:t>
      </w:r>
    </w:p>
    <w:p w:rsidR="00B634EF" w:rsidRDefault="00B634EF" w:rsidP="00B634EF">
      <w:pPr>
        <w:pStyle w:val="3"/>
      </w:pPr>
      <w:r>
        <w:rPr>
          <w:rFonts w:hint="eastAsia"/>
        </w:rPr>
        <w:t>操作步骤</w:t>
      </w:r>
      <w:r>
        <w:t>描述</w:t>
      </w:r>
    </w:p>
    <w:p w:rsidR="00B634EF" w:rsidRDefault="00B634EF" w:rsidP="008C3157"/>
    <w:p w:rsidR="0062679D" w:rsidRPr="0062679D" w:rsidRDefault="0062679D" w:rsidP="0062679D">
      <w:pPr>
        <w:autoSpaceDE w:val="0"/>
        <w:autoSpaceDN w:val="0"/>
        <w:adjustRightInd w:val="0"/>
        <w:spacing w:line="240" w:lineRule="auto"/>
        <w:ind w:firstLine="420"/>
        <w:jc w:val="left"/>
      </w:pPr>
      <w:r w:rsidRPr="0062679D">
        <w:t>1.</w:t>
      </w:r>
      <w:r w:rsidRPr="0062679D">
        <w:t>创建键盘录入对象</w:t>
      </w:r>
    </w:p>
    <w:p w:rsidR="0062679D" w:rsidRPr="0062679D" w:rsidRDefault="0062679D" w:rsidP="0062679D">
      <w:pPr>
        <w:autoSpaceDE w:val="0"/>
        <w:autoSpaceDN w:val="0"/>
        <w:adjustRightInd w:val="0"/>
        <w:spacing w:line="240" w:lineRule="auto"/>
        <w:jc w:val="left"/>
      </w:pPr>
      <w:r>
        <w:tab/>
      </w:r>
      <w:r w:rsidRPr="0062679D">
        <w:t>2.</w:t>
      </w:r>
      <w:r w:rsidRPr="0062679D">
        <w:t>定义</w:t>
      </w:r>
      <w:r w:rsidRPr="0062679D">
        <w:t>double</w:t>
      </w:r>
      <w:r w:rsidRPr="0062679D">
        <w:t>类型的变量</w:t>
      </w:r>
      <w:r w:rsidRPr="0062679D">
        <w:t>score</w:t>
      </w:r>
      <w:r w:rsidRPr="0062679D">
        <w:t>用于接收成绩，定义</w:t>
      </w:r>
      <w:r w:rsidRPr="0062679D">
        <w:t>String</w:t>
      </w:r>
      <w:r w:rsidRPr="0062679D">
        <w:t>类型的变量</w:t>
      </w:r>
      <w:r w:rsidRPr="0062679D">
        <w:t>gender</w:t>
      </w:r>
      <w:r w:rsidRPr="0062679D">
        <w:t>用于接收性别</w:t>
      </w:r>
    </w:p>
    <w:p w:rsidR="0062679D" w:rsidRPr="0062679D" w:rsidRDefault="0062679D" w:rsidP="0062679D">
      <w:pPr>
        <w:autoSpaceDE w:val="0"/>
        <w:autoSpaceDN w:val="0"/>
        <w:adjustRightInd w:val="0"/>
        <w:spacing w:line="240" w:lineRule="auto"/>
        <w:jc w:val="left"/>
      </w:pPr>
      <w:r w:rsidRPr="0062679D">
        <w:tab/>
        <w:t>3.</w:t>
      </w:r>
      <w:r w:rsidRPr="0062679D">
        <w:t>给</w:t>
      </w:r>
      <w:r w:rsidRPr="0062679D">
        <w:t>score</w:t>
      </w:r>
      <w:r w:rsidRPr="0062679D">
        <w:t>和</w:t>
      </w:r>
      <w:r w:rsidRPr="0062679D">
        <w:t>gender</w:t>
      </w:r>
      <w:r w:rsidRPr="0062679D">
        <w:t>赋值</w:t>
      </w:r>
    </w:p>
    <w:p w:rsidR="0062679D" w:rsidRPr="0062679D" w:rsidRDefault="0062679D" w:rsidP="0062679D">
      <w:pPr>
        <w:autoSpaceDE w:val="0"/>
        <w:autoSpaceDN w:val="0"/>
        <w:adjustRightInd w:val="0"/>
        <w:spacing w:line="240" w:lineRule="auto"/>
        <w:jc w:val="left"/>
      </w:pPr>
      <w:r w:rsidRPr="0062679D">
        <w:tab/>
      </w:r>
      <w:r>
        <w:t>4</w:t>
      </w:r>
      <w:r w:rsidRPr="0062679D">
        <w:t>.</w:t>
      </w:r>
      <w:r w:rsidRPr="0062679D">
        <w:t>首先要判断是否能够进入决赛</w:t>
      </w:r>
    </w:p>
    <w:p w:rsidR="0062679D" w:rsidRDefault="0062679D" w:rsidP="0062679D">
      <w:pPr>
        <w:rPr>
          <w:rFonts w:hint="eastAsia"/>
        </w:rPr>
      </w:pPr>
      <w:r w:rsidRPr="0062679D">
        <w:tab/>
      </w:r>
      <w:r>
        <w:t>5</w:t>
      </w:r>
      <w:r w:rsidRPr="0062679D">
        <w:t>.</w:t>
      </w:r>
      <w:r w:rsidRPr="0062679D">
        <w:t>在确保进入决赛的情况下，再判断是进入男子组，还是进入女子组</w:t>
      </w:r>
    </w:p>
    <w:p w:rsidR="009C41F0" w:rsidRPr="009C41F0" w:rsidRDefault="009C41F0" w:rsidP="009C41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Scanner </w:t>
      </w:r>
      <w:proofErr w:type="spellStart"/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sc</w:t>
      </w:r>
      <w:proofErr w:type="spellEnd"/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 xml:space="preserve"> = </w:t>
      </w:r>
      <w:r w:rsidRPr="009C41F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Scanner(System.</w:t>
      </w:r>
      <w:r w:rsidRPr="009C41F0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in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9C41F0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9C41F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C41F0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请输入您的性别：</w:t>
      </w:r>
      <w:r w:rsidRPr="009C41F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String gender = </w:t>
      </w:r>
      <w:proofErr w:type="spellStart"/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sc.next</w:t>
      </w:r>
      <w:proofErr w:type="spellEnd"/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9C41F0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9C41F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C41F0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请输入您的百米赛跑的成绩：</w:t>
      </w:r>
      <w:r w:rsidRPr="009C41F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9C41F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double 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 xml:space="preserve">score = </w:t>
      </w:r>
      <w:proofErr w:type="spellStart"/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sc.nextDouble</w:t>
      </w:r>
      <w:proofErr w:type="spellEnd"/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9C41F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 xml:space="preserve">(score &lt;= </w:t>
      </w:r>
      <w:r w:rsidRPr="009C41F0">
        <w:rPr>
          <w:rFonts w:ascii="Consolas" w:hAnsi="Consolas" w:cs="宋体"/>
          <w:color w:val="0000FF"/>
          <w:kern w:val="0"/>
          <w:sz w:val="24"/>
          <w:szCs w:val="24"/>
        </w:rPr>
        <w:t>10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) {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9C41F0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9C41F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C41F0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恭喜您进入</w:t>
      </w:r>
      <w:r w:rsidRPr="009C41F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 xml:space="preserve">+ gender + </w:t>
      </w:r>
      <w:r w:rsidRPr="009C41F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C41F0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子组决赛</w:t>
      </w:r>
      <w:r w:rsidRPr="009C41F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~"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} </w:t>
      </w:r>
      <w:r w:rsidRPr="009C41F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else</w:t>
      </w:r>
      <w:r w:rsidRPr="009C41F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br/>
        <w:t xml:space="preserve">    </w:t>
      </w:r>
      <w:proofErr w:type="spellStart"/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9C41F0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9C41F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C41F0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很遗憾，您没能进入决赛</w:t>
      </w:r>
      <w:r w:rsidRPr="009C41F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);</w:t>
      </w:r>
    </w:p>
    <w:p w:rsidR="009C41F0" w:rsidRPr="009C41F0" w:rsidRDefault="009C41F0" w:rsidP="0062679D"/>
    <w:p w:rsidR="0062679D" w:rsidRDefault="0062679D" w:rsidP="0062679D"/>
    <w:p w:rsidR="0062679D" w:rsidRDefault="0062679D" w:rsidP="0062679D">
      <w:pPr>
        <w:pStyle w:val="2"/>
      </w:pPr>
      <w:r>
        <w:rPr>
          <w:rFonts w:hint="eastAsia"/>
        </w:rPr>
        <w:t>训练案例</w:t>
      </w:r>
      <w:r>
        <w:rPr>
          <w:rFonts w:hint="eastAsia"/>
        </w:rPr>
        <w:t>13</w:t>
      </w:r>
    </w:p>
    <w:p w:rsidR="0062679D" w:rsidRDefault="0062679D" w:rsidP="0062679D">
      <w:pPr>
        <w:pStyle w:val="3"/>
      </w:pPr>
      <w:r>
        <w:rPr>
          <w:rFonts w:hint="eastAsia"/>
        </w:rPr>
        <w:t>训练</w:t>
      </w:r>
      <w:r>
        <w:t>描述</w:t>
      </w:r>
    </w:p>
    <w:p w:rsidR="0062679D" w:rsidRPr="0062679D" w:rsidRDefault="0062679D" w:rsidP="0062679D">
      <w:pPr>
        <w:autoSpaceDE w:val="0"/>
        <w:autoSpaceDN w:val="0"/>
        <w:adjustRightInd w:val="0"/>
        <w:spacing w:line="240" w:lineRule="auto"/>
        <w:ind w:firstLine="420"/>
        <w:jc w:val="left"/>
      </w:pPr>
      <w:r w:rsidRPr="0062679D">
        <w:t>某商场购物可以打折，具体办法如下：</w:t>
      </w:r>
    </w:p>
    <w:p w:rsidR="0062679D" w:rsidRPr="0062679D" w:rsidRDefault="0062679D" w:rsidP="0062679D">
      <w:pPr>
        <w:autoSpaceDE w:val="0"/>
        <w:autoSpaceDN w:val="0"/>
        <w:adjustRightInd w:val="0"/>
        <w:spacing w:line="240" w:lineRule="auto"/>
        <w:jc w:val="left"/>
      </w:pPr>
      <w:r>
        <w:tab/>
      </w:r>
      <w:r>
        <w:tab/>
      </w:r>
      <w:r w:rsidRPr="0062679D">
        <w:t>普通顾客购满</w:t>
      </w:r>
      <w:r w:rsidRPr="0062679D">
        <w:t>100</w:t>
      </w:r>
      <w:r w:rsidRPr="0062679D">
        <w:t>元打</w:t>
      </w:r>
      <w:r w:rsidRPr="0062679D">
        <w:t>9</w:t>
      </w:r>
      <w:r w:rsidRPr="0062679D">
        <w:t>折</w:t>
      </w:r>
    </w:p>
    <w:p w:rsidR="0062679D" w:rsidRPr="0062679D" w:rsidRDefault="0062679D" w:rsidP="0062679D">
      <w:pPr>
        <w:autoSpaceDE w:val="0"/>
        <w:autoSpaceDN w:val="0"/>
        <w:adjustRightInd w:val="0"/>
        <w:spacing w:line="240" w:lineRule="auto"/>
        <w:jc w:val="left"/>
      </w:pPr>
      <w:r w:rsidRPr="0062679D">
        <w:tab/>
      </w:r>
      <w:r w:rsidRPr="0062679D">
        <w:tab/>
      </w:r>
      <w:r w:rsidRPr="0062679D">
        <w:t>会员购物打</w:t>
      </w:r>
      <w:r w:rsidRPr="0062679D">
        <w:t>8</w:t>
      </w:r>
      <w:r w:rsidRPr="0062679D">
        <w:t>折</w:t>
      </w:r>
    </w:p>
    <w:p w:rsidR="0062679D" w:rsidRPr="0062679D" w:rsidRDefault="0062679D" w:rsidP="0062679D">
      <w:pPr>
        <w:autoSpaceDE w:val="0"/>
        <w:autoSpaceDN w:val="0"/>
        <w:adjustRightInd w:val="0"/>
        <w:spacing w:line="240" w:lineRule="auto"/>
        <w:jc w:val="left"/>
      </w:pPr>
      <w:r w:rsidRPr="0062679D">
        <w:tab/>
      </w:r>
      <w:r w:rsidRPr="0062679D">
        <w:tab/>
      </w:r>
      <w:r w:rsidRPr="0062679D">
        <w:t>会员购物满</w:t>
      </w:r>
      <w:r w:rsidRPr="0062679D">
        <w:t>200</w:t>
      </w:r>
      <w:r w:rsidRPr="0062679D">
        <w:t>元打</w:t>
      </w:r>
      <w:r w:rsidRPr="0062679D">
        <w:t>7.5</w:t>
      </w:r>
      <w:r w:rsidRPr="0062679D">
        <w:t>折</w:t>
      </w:r>
    </w:p>
    <w:p w:rsidR="0062679D" w:rsidRPr="00EE7A29" w:rsidRDefault="0062679D" w:rsidP="0062679D">
      <w:pPr>
        <w:autoSpaceDE w:val="0"/>
        <w:autoSpaceDN w:val="0"/>
        <w:adjustRightInd w:val="0"/>
        <w:spacing w:line="240" w:lineRule="auto"/>
        <w:ind w:firstLine="420"/>
        <w:jc w:val="left"/>
      </w:pPr>
      <w:r>
        <w:tab/>
      </w:r>
      <w:r w:rsidRPr="0062679D">
        <w:t>请根据此优惠计划进行购物结算</w:t>
      </w:r>
    </w:p>
    <w:p w:rsidR="0062679D" w:rsidRDefault="0062679D" w:rsidP="0062679D">
      <w:pPr>
        <w:pStyle w:val="3"/>
      </w:pPr>
      <w:r>
        <w:rPr>
          <w:rFonts w:hint="eastAsia"/>
        </w:rPr>
        <w:t>操作步骤</w:t>
      </w:r>
      <w:r>
        <w:t>描述</w:t>
      </w:r>
    </w:p>
    <w:p w:rsidR="0062679D" w:rsidRDefault="0062679D" w:rsidP="0062679D"/>
    <w:p w:rsidR="00FA7F2A" w:rsidRPr="00FA7F2A" w:rsidRDefault="00FA7F2A" w:rsidP="00FA7F2A">
      <w:pPr>
        <w:autoSpaceDE w:val="0"/>
        <w:autoSpaceDN w:val="0"/>
        <w:adjustRightInd w:val="0"/>
        <w:spacing w:line="240" w:lineRule="auto"/>
        <w:ind w:left="420" w:firstLine="420"/>
        <w:jc w:val="left"/>
      </w:pPr>
      <w:r w:rsidRPr="00FA7F2A">
        <w:t>1.</w:t>
      </w:r>
      <w:r w:rsidRPr="00FA7F2A">
        <w:t>创建键盘录入对象</w:t>
      </w:r>
    </w:p>
    <w:p w:rsidR="00FA7F2A" w:rsidRPr="00FA7F2A" w:rsidRDefault="00FA7F2A" w:rsidP="00FA7F2A">
      <w:pPr>
        <w:autoSpaceDE w:val="0"/>
        <w:autoSpaceDN w:val="0"/>
        <w:adjustRightInd w:val="0"/>
        <w:spacing w:line="240" w:lineRule="auto"/>
        <w:jc w:val="left"/>
      </w:pPr>
      <w:r w:rsidRPr="00FA7F2A">
        <w:tab/>
      </w:r>
      <w:r w:rsidRPr="00FA7F2A">
        <w:tab/>
        <w:t>2.</w:t>
      </w:r>
      <w:r w:rsidRPr="00FA7F2A">
        <w:t>定义</w:t>
      </w:r>
      <w:r w:rsidRPr="00FA7F2A">
        <w:t>String</w:t>
      </w:r>
      <w:r w:rsidRPr="00FA7F2A">
        <w:t>类型的变量</w:t>
      </w:r>
      <w:r w:rsidRPr="00FA7F2A">
        <w:t>identity</w:t>
      </w:r>
      <w:r w:rsidRPr="00FA7F2A">
        <w:t>（其值为</w:t>
      </w:r>
      <w:r w:rsidRPr="00FA7F2A">
        <w:t>y/</w:t>
      </w:r>
      <w:proofErr w:type="spellStart"/>
      <w:r w:rsidRPr="00FA7F2A">
        <w:t>n,y</w:t>
      </w:r>
      <w:proofErr w:type="spellEnd"/>
      <w:r w:rsidRPr="00FA7F2A">
        <w:t>表示为会员，</w:t>
      </w:r>
      <w:r w:rsidRPr="00FA7F2A">
        <w:t>n</w:t>
      </w:r>
      <w:r w:rsidRPr="00FA7F2A">
        <w:t>表示为非会员），</w:t>
      </w:r>
      <w:r w:rsidRPr="00FA7F2A">
        <w:t>double</w:t>
      </w:r>
      <w:r w:rsidRPr="00FA7F2A">
        <w:t>类型的变量</w:t>
      </w:r>
      <w:r w:rsidRPr="00FA7F2A">
        <w:t>money</w:t>
      </w:r>
      <w:r w:rsidRPr="00FA7F2A">
        <w:t>表示购物金额</w:t>
      </w:r>
    </w:p>
    <w:p w:rsidR="00FA7F2A" w:rsidRPr="00FA7F2A" w:rsidRDefault="00FA7F2A" w:rsidP="00FA7F2A">
      <w:pPr>
        <w:autoSpaceDE w:val="0"/>
        <w:autoSpaceDN w:val="0"/>
        <w:adjustRightInd w:val="0"/>
        <w:spacing w:line="240" w:lineRule="auto"/>
        <w:jc w:val="left"/>
      </w:pPr>
      <w:r w:rsidRPr="00FA7F2A">
        <w:tab/>
      </w:r>
      <w:r w:rsidRPr="00FA7F2A">
        <w:tab/>
        <w:t>3.</w:t>
      </w:r>
      <w:r w:rsidRPr="00FA7F2A">
        <w:t>通过键盘录入给变量</w:t>
      </w:r>
      <w:r w:rsidRPr="00FA7F2A">
        <w:t>identity</w:t>
      </w:r>
      <w:r w:rsidRPr="00FA7F2A">
        <w:t>和变量</w:t>
      </w:r>
      <w:r w:rsidRPr="00FA7F2A">
        <w:t>money</w:t>
      </w:r>
      <w:r w:rsidRPr="00FA7F2A">
        <w:t>赋值</w:t>
      </w:r>
    </w:p>
    <w:p w:rsidR="00FA7F2A" w:rsidRPr="00FA7F2A" w:rsidRDefault="00FA7F2A" w:rsidP="00FA7F2A">
      <w:pPr>
        <w:autoSpaceDE w:val="0"/>
        <w:autoSpaceDN w:val="0"/>
        <w:adjustRightInd w:val="0"/>
        <w:spacing w:line="240" w:lineRule="auto"/>
        <w:jc w:val="left"/>
      </w:pPr>
      <w:r w:rsidRPr="00FA7F2A">
        <w:tab/>
      </w:r>
      <w:r w:rsidRPr="00FA7F2A">
        <w:tab/>
        <w:t>4.</w:t>
      </w:r>
      <w:r w:rsidRPr="00FA7F2A">
        <w:t>使用嵌套</w:t>
      </w:r>
      <w:r w:rsidRPr="00FA7F2A">
        <w:t>if</w:t>
      </w:r>
      <w:r w:rsidRPr="00FA7F2A">
        <w:t>选择结构实现</w:t>
      </w:r>
    </w:p>
    <w:p w:rsidR="00FA7F2A" w:rsidRPr="00FA7F2A" w:rsidRDefault="00FA7F2A" w:rsidP="00FA7F2A">
      <w:pPr>
        <w:autoSpaceDE w:val="0"/>
        <w:autoSpaceDN w:val="0"/>
        <w:adjustRightInd w:val="0"/>
        <w:spacing w:line="240" w:lineRule="auto"/>
        <w:jc w:val="left"/>
      </w:pPr>
      <w:r w:rsidRPr="00FA7F2A">
        <w:tab/>
      </w:r>
      <w:r w:rsidRPr="00FA7F2A">
        <w:tab/>
        <w:t>5.</w:t>
      </w:r>
      <w:r w:rsidRPr="00FA7F2A">
        <w:t>先判断顾客是否是会员</w:t>
      </w:r>
    </w:p>
    <w:p w:rsidR="00FA7F2A" w:rsidRPr="00FA7F2A" w:rsidRDefault="00FA7F2A" w:rsidP="00FA7F2A">
      <w:pPr>
        <w:autoSpaceDE w:val="0"/>
        <w:autoSpaceDN w:val="0"/>
        <w:adjustRightInd w:val="0"/>
        <w:spacing w:line="240" w:lineRule="auto"/>
        <w:jc w:val="left"/>
      </w:pPr>
      <w:r w:rsidRPr="00FA7F2A">
        <w:tab/>
      </w:r>
      <w:r w:rsidRPr="00FA7F2A">
        <w:tab/>
      </w:r>
      <w:r w:rsidRPr="00FA7F2A">
        <w:tab/>
        <w:t>(1)</w:t>
      </w:r>
      <w:r w:rsidRPr="00FA7F2A">
        <w:t>非会员，直接打</w:t>
      </w:r>
      <w:r w:rsidRPr="00FA7F2A">
        <w:t>9</w:t>
      </w:r>
      <w:r w:rsidRPr="00FA7F2A">
        <w:t>折</w:t>
      </w:r>
    </w:p>
    <w:p w:rsidR="0062679D" w:rsidRDefault="00FA7F2A" w:rsidP="00FA7F2A">
      <w:r w:rsidRPr="00FA7F2A">
        <w:tab/>
      </w:r>
      <w:r w:rsidRPr="00FA7F2A">
        <w:tab/>
      </w:r>
      <w:r w:rsidRPr="00FA7F2A">
        <w:tab/>
        <w:t>(2)</w:t>
      </w:r>
      <w:r w:rsidRPr="00FA7F2A">
        <w:t>会员，接着判断顾客购物是否达到相应的打折的数量要求，根据结果做不同的处理</w:t>
      </w:r>
    </w:p>
    <w:p w:rsidR="00DC05FF" w:rsidRDefault="00DC05FF" w:rsidP="00FA7F2A">
      <w:pPr>
        <w:rPr>
          <w:rFonts w:hint="eastAsia"/>
        </w:rPr>
      </w:pPr>
    </w:p>
    <w:p w:rsidR="009C41F0" w:rsidRPr="009C41F0" w:rsidRDefault="009C41F0" w:rsidP="009C41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 xml:space="preserve">Scanner </w:t>
      </w:r>
      <w:proofErr w:type="spellStart"/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sc</w:t>
      </w:r>
      <w:proofErr w:type="spellEnd"/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 xml:space="preserve"> = </w:t>
      </w:r>
      <w:r w:rsidRPr="009C41F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Scanner(System.</w:t>
      </w:r>
      <w:r w:rsidRPr="009C41F0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in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9C41F0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9C41F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C41F0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请问您是否是会员</w:t>
      </w:r>
      <w:r w:rsidRPr="009C41F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(y/</w:t>
      </w:r>
      <w:proofErr w:type="spellStart"/>
      <w:r w:rsidRPr="009C41F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n,y</w:t>
      </w:r>
      <w:proofErr w:type="spellEnd"/>
      <w:r w:rsidRPr="009C41F0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表示为会员，</w:t>
      </w:r>
      <w:r w:rsidRPr="009C41F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n</w:t>
      </w:r>
      <w:r w:rsidRPr="009C41F0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表示为非会员</w:t>
      </w:r>
      <w:r w:rsidRPr="009C41F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)</w:t>
      </w:r>
      <w:r w:rsidRPr="009C41F0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：</w:t>
      </w:r>
      <w:r w:rsidRPr="009C41F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String identity = </w:t>
      </w:r>
      <w:proofErr w:type="spellStart"/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sc.next</w:t>
      </w:r>
      <w:proofErr w:type="spellEnd"/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9C41F0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9C41F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C41F0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请输入您的购物金额：</w:t>
      </w:r>
      <w:r w:rsidRPr="009C41F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9C41F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double 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 xml:space="preserve">money = </w:t>
      </w:r>
      <w:proofErr w:type="spellStart"/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sc.nextDouble</w:t>
      </w:r>
      <w:proofErr w:type="spellEnd"/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9C41F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(!</w:t>
      </w:r>
      <w:proofErr w:type="spellStart"/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identity.equals</w:t>
      </w:r>
      <w:proofErr w:type="spellEnd"/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9C41F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"y"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)){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 </w:t>
      </w:r>
      <w:r w:rsidRPr="009C41F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 xml:space="preserve">(money &gt;= </w:t>
      </w:r>
      <w:r w:rsidRPr="009C41F0">
        <w:rPr>
          <w:rFonts w:ascii="Consolas" w:hAnsi="Consolas" w:cs="宋体"/>
          <w:color w:val="0000FF"/>
          <w:kern w:val="0"/>
          <w:sz w:val="24"/>
          <w:szCs w:val="24"/>
        </w:rPr>
        <w:t>100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) {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money *= </w:t>
      </w:r>
      <w:r w:rsidRPr="009C41F0">
        <w:rPr>
          <w:rFonts w:ascii="Consolas" w:hAnsi="Consolas" w:cs="宋体"/>
          <w:color w:val="0000FF"/>
          <w:kern w:val="0"/>
          <w:sz w:val="24"/>
          <w:szCs w:val="24"/>
        </w:rPr>
        <w:t>0.9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} </w:t>
      </w:r>
      <w:r w:rsidRPr="009C41F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else 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{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9C41F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 xml:space="preserve">(money &gt;= </w:t>
      </w:r>
      <w:r w:rsidRPr="009C41F0">
        <w:rPr>
          <w:rFonts w:ascii="Consolas" w:hAnsi="Consolas" w:cs="宋体"/>
          <w:color w:val="0000FF"/>
          <w:kern w:val="0"/>
          <w:sz w:val="24"/>
          <w:szCs w:val="24"/>
        </w:rPr>
        <w:t>200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){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money *= </w:t>
      </w:r>
      <w:r w:rsidRPr="009C41F0">
        <w:rPr>
          <w:rFonts w:ascii="Consolas" w:hAnsi="Consolas" w:cs="宋体"/>
          <w:color w:val="0000FF"/>
          <w:kern w:val="0"/>
          <w:sz w:val="24"/>
          <w:szCs w:val="24"/>
        </w:rPr>
        <w:t>0.75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</w:t>
      </w:r>
      <w:r w:rsidRPr="009C41F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else</w:t>
      </w:r>
      <w:r w:rsidRPr="009C41F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br/>
        <w:t xml:space="preserve">        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 xml:space="preserve">money *= </w:t>
      </w:r>
      <w:r w:rsidRPr="009C41F0">
        <w:rPr>
          <w:rFonts w:ascii="Consolas" w:hAnsi="Consolas" w:cs="宋体"/>
          <w:color w:val="0000FF"/>
          <w:kern w:val="0"/>
          <w:sz w:val="24"/>
          <w:szCs w:val="24"/>
        </w:rPr>
        <w:t>0.8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br/>
        <w:t>}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9C41F0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9C41F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C41F0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您的购物金额是：</w:t>
      </w:r>
      <w:r w:rsidRPr="009C41F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9C41F0">
        <w:rPr>
          <w:rFonts w:ascii="Consolas" w:hAnsi="Consolas" w:cs="宋体"/>
          <w:color w:val="000000"/>
          <w:kern w:val="0"/>
          <w:sz w:val="24"/>
          <w:szCs w:val="24"/>
        </w:rPr>
        <w:t>+ money);</w:t>
      </w:r>
    </w:p>
    <w:p w:rsidR="009C41F0" w:rsidRPr="009C41F0" w:rsidRDefault="009C41F0" w:rsidP="00FA7F2A"/>
    <w:p w:rsidR="00DC05FF" w:rsidRDefault="00DC05FF" w:rsidP="00DC05FF">
      <w:pPr>
        <w:pStyle w:val="2"/>
      </w:pPr>
      <w:r>
        <w:rPr>
          <w:rFonts w:hint="eastAsia"/>
        </w:rPr>
        <w:t>训练案例</w:t>
      </w:r>
      <w:r>
        <w:rPr>
          <w:rFonts w:hint="eastAsia"/>
        </w:rPr>
        <w:t>14</w:t>
      </w:r>
    </w:p>
    <w:p w:rsidR="00DC05FF" w:rsidRDefault="00DC05FF" w:rsidP="00DC05FF">
      <w:pPr>
        <w:pStyle w:val="3"/>
      </w:pPr>
      <w:r>
        <w:rPr>
          <w:rFonts w:hint="eastAsia"/>
        </w:rPr>
        <w:t>训练</w:t>
      </w:r>
      <w:r>
        <w:t>描述</w:t>
      </w:r>
    </w:p>
    <w:p w:rsidR="00DC05FF" w:rsidRDefault="00DC05FF" w:rsidP="00DC05FF">
      <w:pPr>
        <w:autoSpaceDE w:val="0"/>
        <w:autoSpaceDN w:val="0"/>
        <w:adjustRightInd w:val="0"/>
        <w:spacing w:line="240" w:lineRule="auto"/>
        <w:ind w:firstLine="420"/>
        <w:jc w:val="left"/>
      </w:pPr>
    </w:p>
    <w:p w:rsidR="00DC05FF" w:rsidRPr="00DC05FF" w:rsidRDefault="00DC05FF" w:rsidP="00DC05FF">
      <w:pPr>
        <w:autoSpaceDE w:val="0"/>
        <w:autoSpaceDN w:val="0"/>
        <w:adjustRightInd w:val="0"/>
        <w:spacing w:line="240" w:lineRule="auto"/>
        <w:ind w:firstLine="420"/>
        <w:jc w:val="left"/>
      </w:pPr>
      <w:proofErr w:type="gramStart"/>
      <w:r w:rsidRPr="00DC05FF">
        <w:t>某人准备</w:t>
      </w:r>
      <w:proofErr w:type="gramEnd"/>
      <w:r w:rsidRPr="00DC05FF">
        <w:t>去海南旅游，现在要订购机票。机票的价格收季节忘记、淡季的影响，头等舱和经济舱价格也不同。</w:t>
      </w:r>
    </w:p>
    <w:p w:rsidR="00DC05FF" w:rsidRPr="00DC05FF" w:rsidRDefault="00DC05FF" w:rsidP="00DC05FF">
      <w:pPr>
        <w:autoSpaceDE w:val="0"/>
        <w:autoSpaceDN w:val="0"/>
        <w:adjustRightInd w:val="0"/>
        <w:spacing w:line="240" w:lineRule="auto"/>
        <w:jc w:val="left"/>
      </w:pPr>
      <w:r w:rsidRPr="00DC05FF">
        <w:tab/>
      </w:r>
      <w:r w:rsidRPr="00DC05FF">
        <w:t>假设机票原价假设为</w:t>
      </w:r>
      <w:r w:rsidRPr="00DC05FF">
        <w:t>5000</w:t>
      </w:r>
      <w:r w:rsidRPr="00DC05FF">
        <w:t>元（键盘录入），</w:t>
      </w:r>
      <w:r w:rsidRPr="00DC05FF">
        <w:t>4-10</w:t>
      </w:r>
      <w:r w:rsidRPr="00DC05FF">
        <w:t>月为旺季，旺季头等舱打</w:t>
      </w:r>
      <w:r w:rsidRPr="00DC05FF">
        <w:t>9</w:t>
      </w:r>
      <w:r w:rsidRPr="00DC05FF">
        <w:t>折，经济舱打</w:t>
      </w:r>
      <w:r w:rsidRPr="00DC05FF">
        <w:t>8</w:t>
      </w:r>
      <w:r w:rsidRPr="00DC05FF">
        <w:t>折，淡季头等舱打</w:t>
      </w:r>
      <w:r w:rsidRPr="00DC05FF">
        <w:t>5</w:t>
      </w:r>
      <w:r w:rsidRPr="00DC05FF">
        <w:t>折，经济舱打</w:t>
      </w:r>
      <w:r w:rsidRPr="00DC05FF">
        <w:t>4</w:t>
      </w:r>
      <w:r w:rsidRPr="00DC05FF">
        <w:t>折。</w:t>
      </w:r>
    </w:p>
    <w:p w:rsidR="00DC05FF" w:rsidRPr="00EE7A29" w:rsidRDefault="00DC05FF" w:rsidP="00DC05FF">
      <w:pPr>
        <w:autoSpaceDE w:val="0"/>
        <w:autoSpaceDN w:val="0"/>
        <w:adjustRightInd w:val="0"/>
        <w:spacing w:line="240" w:lineRule="auto"/>
        <w:ind w:firstLine="420"/>
        <w:jc w:val="left"/>
      </w:pPr>
      <w:r w:rsidRPr="00DC05FF">
        <w:t>编写程序，使用嵌套</w:t>
      </w:r>
      <w:r w:rsidRPr="00DC05FF">
        <w:t>if</w:t>
      </w:r>
      <w:r w:rsidRPr="00DC05FF">
        <w:t>选择结构根据出行的月份和选择的</w:t>
      </w:r>
      <w:proofErr w:type="gramStart"/>
      <w:r w:rsidRPr="00DC05FF">
        <w:t>仓位</w:t>
      </w:r>
      <w:proofErr w:type="gramEnd"/>
      <w:r w:rsidRPr="00DC05FF">
        <w:t>输出实际的机票价格</w:t>
      </w:r>
    </w:p>
    <w:p w:rsidR="00DC05FF" w:rsidRDefault="00DC05FF" w:rsidP="00DC05FF">
      <w:pPr>
        <w:pStyle w:val="3"/>
      </w:pPr>
      <w:r>
        <w:rPr>
          <w:rFonts w:hint="eastAsia"/>
        </w:rPr>
        <w:t>操作步骤</w:t>
      </w:r>
      <w:r>
        <w:t>描述</w:t>
      </w:r>
    </w:p>
    <w:p w:rsidR="00DC05FF" w:rsidRDefault="00DC05FF" w:rsidP="00DC05FF"/>
    <w:p w:rsidR="00125EB0" w:rsidRPr="00125EB0" w:rsidRDefault="00125EB0" w:rsidP="00125EB0">
      <w:pPr>
        <w:autoSpaceDE w:val="0"/>
        <w:autoSpaceDN w:val="0"/>
        <w:adjustRightInd w:val="0"/>
        <w:spacing w:line="240" w:lineRule="auto"/>
        <w:jc w:val="left"/>
      </w:pPr>
      <w:r>
        <w:tab/>
      </w:r>
      <w:r>
        <w:tab/>
      </w:r>
      <w:r w:rsidRPr="00125EB0">
        <w:t>1.</w:t>
      </w:r>
      <w:r w:rsidRPr="00125EB0">
        <w:t>创建键盘录入对象</w:t>
      </w:r>
    </w:p>
    <w:p w:rsidR="00125EB0" w:rsidRPr="00125EB0" w:rsidRDefault="00125EB0" w:rsidP="00125EB0">
      <w:pPr>
        <w:autoSpaceDE w:val="0"/>
        <w:autoSpaceDN w:val="0"/>
        <w:adjustRightInd w:val="0"/>
        <w:spacing w:line="240" w:lineRule="auto"/>
        <w:jc w:val="left"/>
      </w:pPr>
      <w:r w:rsidRPr="00125EB0">
        <w:tab/>
      </w:r>
      <w:r w:rsidRPr="00125EB0">
        <w:tab/>
        <w:t>2.</w:t>
      </w:r>
      <w:r w:rsidRPr="00125EB0">
        <w:t>创建</w:t>
      </w:r>
      <w:proofErr w:type="spellStart"/>
      <w:r w:rsidRPr="00125EB0">
        <w:t>int</w:t>
      </w:r>
      <w:proofErr w:type="spellEnd"/>
      <w:r w:rsidRPr="00125EB0">
        <w:t>类型的</w:t>
      </w:r>
      <w:r w:rsidRPr="00125EB0">
        <w:t>money</w:t>
      </w:r>
      <w:r w:rsidRPr="00125EB0">
        <w:t>表示机票价格，</w:t>
      </w:r>
      <w:proofErr w:type="spellStart"/>
      <w:r w:rsidRPr="00125EB0">
        <w:t>int</w:t>
      </w:r>
      <w:proofErr w:type="spellEnd"/>
      <w:r w:rsidRPr="00125EB0">
        <w:t>类型的</w:t>
      </w:r>
      <w:r w:rsidRPr="00125EB0">
        <w:t>month</w:t>
      </w:r>
      <w:r w:rsidRPr="00125EB0">
        <w:t>表示月份</w:t>
      </w:r>
    </w:p>
    <w:p w:rsidR="00125EB0" w:rsidRPr="00125EB0" w:rsidRDefault="00125EB0" w:rsidP="00125EB0">
      <w:pPr>
        <w:autoSpaceDE w:val="0"/>
        <w:autoSpaceDN w:val="0"/>
        <w:adjustRightInd w:val="0"/>
        <w:spacing w:line="240" w:lineRule="auto"/>
        <w:jc w:val="left"/>
      </w:pPr>
      <w:r w:rsidRPr="00125EB0">
        <w:tab/>
      </w:r>
      <w:r w:rsidRPr="00125EB0">
        <w:tab/>
        <w:t>3.</w:t>
      </w:r>
      <w:r w:rsidRPr="00125EB0">
        <w:t>通过键盘录入给变量</w:t>
      </w:r>
      <w:r w:rsidRPr="00125EB0">
        <w:t>money</w:t>
      </w:r>
      <w:r w:rsidRPr="00125EB0">
        <w:t>和</w:t>
      </w:r>
      <w:r w:rsidRPr="00125EB0">
        <w:t>month</w:t>
      </w:r>
      <w:r w:rsidRPr="00125EB0">
        <w:t>赋值</w:t>
      </w:r>
    </w:p>
    <w:p w:rsidR="00125EB0" w:rsidRPr="00125EB0" w:rsidRDefault="00125EB0" w:rsidP="00125EB0">
      <w:pPr>
        <w:autoSpaceDE w:val="0"/>
        <w:autoSpaceDN w:val="0"/>
        <w:adjustRightInd w:val="0"/>
        <w:spacing w:line="240" w:lineRule="auto"/>
        <w:jc w:val="left"/>
      </w:pPr>
      <w:r w:rsidRPr="00125EB0">
        <w:tab/>
      </w:r>
      <w:r w:rsidRPr="00125EB0">
        <w:tab/>
        <w:t>4.</w:t>
      </w:r>
      <w:r w:rsidRPr="00125EB0">
        <w:t>定义</w:t>
      </w:r>
      <w:proofErr w:type="spellStart"/>
      <w:r w:rsidRPr="00125EB0">
        <w:t>int</w:t>
      </w:r>
      <w:proofErr w:type="spellEnd"/>
      <w:r w:rsidRPr="00125EB0">
        <w:t>类型的变量</w:t>
      </w:r>
      <w:r w:rsidRPr="00125EB0">
        <w:t>type</w:t>
      </w:r>
      <w:r w:rsidRPr="00125EB0">
        <w:t>表示机票的类型和</w:t>
      </w:r>
      <w:r w:rsidRPr="00125EB0">
        <w:t>double</w:t>
      </w:r>
      <w:r w:rsidRPr="00125EB0">
        <w:t>类型的变量</w:t>
      </w:r>
      <w:r w:rsidRPr="00125EB0">
        <w:t>discount</w:t>
      </w:r>
      <w:r w:rsidRPr="00125EB0">
        <w:t>表示折扣率</w:t>
      </w:r>
    </w:p>
    <w:p w:rsidR="00125EB0" w:rsidRPr="00125EB0" w:rsidRDefault="00125EB0" w:rsidP="00125EB0">
      <w:pPr>
        <w:autoSpaceDE w:val="0"/>
        <w:autoSpaceDN w:val="0"/>
        <w:adjustRightInd w:val="0"/>
        <w:spacing w:line="240" w:lineRule="auto"/>
        <w:jc w:val="left"/>
      </w:pPr>
      <w:r w:rsidRPr="00125EB0">
        <w:tab/>
      </w:r>
      <w:r w:rsidRPr="00125EB0">
        <w:tab/>
        <w:t>5.</w:t>
      </w:r>
      <w:r w:rsidRPr="00125EB0">
        <w:t>通过键盘录入给变量</w:t>
      </w:r>
      <w:r w:rsidRPr="00125EB0">
        <w:t>type</w:t>
      </w:r>
      <w:r w:rsidRPr="00125EB0">
        <w:t>赋值</w:t>
      </w:r>
    </w:p>
    <w:p w:rsidR="00125EB0" w:rsidRPr="00125EB0" w:rsidRDefault="00125EB0" w:rsidP="00125EB0">
      <w:pPr>
        <w:autoSpaceDE w:val="0"/>
        <w:autoSpaceDN w:val="0"/>
        <w:adjustRightInd w:val="0"/>
        <w:spacing w:line="240" w:lineRule="auto"/>
        <w:jc w:val="left"/>
      </w:pPr>
      <w:r w:rsidRPr="00125EB0">
        <w:tab/>
      </w:r>
      <w:r w:rsidRPr="00125EB0">
        <w:tab/>
        <w:t>6.</w:t>
      </w:r>
      <w:r w:rsidRPr="00125EB0">
        <w:t>使用</w:t>
      </w:r>
      <w:r w:rsidRPr="00125EB0">
        <w:t>if</w:t>
      </w:r>
      <w:r w:rsidRPr="00125EB0">
        <w:t>语句根据</w:t>
      </w:r>
      <w:r w:rsidRPr="00125EB0">
        <w:t>type</w:t>
      </w:r>
      <w:r w:rsidRPr="00125EB0">
        <w:t>和</w:t>
      </w:r>
      <w:r w:rsidRPr="00125EB0">
        <w:t>month</w:t>
      </w:r>
      <w:r w:rsidRPr="00125EB0">
        <w:t>的值，计算实际的机票价格</w:t>
      </w:r>
    </w:p>
    <w:p w:rsidR="00125EB0" w:rsidRPr="0062679D" w:rsidRDefault="00125EB0" w:rsidP="00125EB0">
      <w:r w:rsidRPr="00125EB0">
        <w:tab/>
      </w:r>
      <w:r w:rsidRPr="00125EB0">
        <w:tab/>
        <w:t>7.</w:t>
      </w:r>
      <w:r w:rsidRPr="00125EB0">
        <w:t>打印最后的结果</w:t>
      </w:r>
    </w:p>
    <w:p w:rsidR="00DC05FF" w:rsidRDefault="00DC05FF" w:rsidP="00FA7F2A">
      <w:pPr>
        <w:rPr>
          <w:rFonts w:hint="eastAsia"/>
        </w:rPr>
      </w:pPr>
    </w:p>
    <w:p w:rsidR="001C228E" w:rsidRPr="001C228E" w:rsidRDefault="001C228E" w:rsidP="001C22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 xml:space="preserve">Scanner </w:t>
      </w:r>
      <w:proofErr w:type="spellStart"/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>sc</w:t>
      </w:r>
      <w:proofErr w:type="spellEnd"/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 xml:space="preserve"> = </w:t>
      </w:r>
      <w:r w:rsidRPr="001C228E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>Scanner(System.</w:t>
      </w:r>
      <w:r w:rsidRPr="001C228E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in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1C228E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1C228E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C228E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请输入您的机票价格：</w:t>
      </w:r>
      <w:r w:rsidRPr="001C228E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1C228E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double 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 xml:space="preserve">money = </w:t>
      </w:r>
      <w:proofErr w:type="spellStart"/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>sc.nextDouble</w:t>
      </w:r>
      <w:proofErr w:type="spellEnd"/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1C228E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1C228E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C228E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请输入当前月份：</w:t>
      </w:r>
      <w:r w:rsidRPr="001C228E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C228E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1C228E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 xml:space="preserve">month = </w:t>
      </w:r>
      <w:proofErr w:type="spellStart"/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>sc.nextInt</w:t>
      </w:r>
      <w:proofErr w:type="spellEnd"/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1C228E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1C228E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C228E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请输入您的</w:t>
      </w:r>
      <w:proofErr w:type="gramStart"/>
      <w:r w:rsidRPr="001C228E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仓位</w:t>
      </w:r>
      <w:proofErr w:type="gramEnd"/>
      <w:r w:rsidRPr="001C228E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类型</w:t>
      </w:r>
      <w:r w:rsidRPr="001C228E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(1:</w:t>
      </w:r>
      <w:r w:rsidRPr="001C228E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头等舱</w:t>
      </w:r>
      <w:r w:rsidRPr="001C228E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;2:</w:t>
      </w:r>
      <w:r w:rsidRPr="001C228E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经济舱</w:t>
      </w:r>
      <w:r w:rsidRPr="001C228E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)</w:t>
      </w:r>
      <w:r w:rsidRPr="001C228E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：</w:t>
      </w:r>
      <w:r w:rsidRPr="001C228E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C228E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1C228E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 xml:space="preserve">type = </w:t>
      </w:r>
      <w:proofErr w:type="spellStart"/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>sc.nextInt</w:t>
      </w:r>
      <w:proofErr w:type="spellEnd"/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1C228E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 xml:space="preserve">(month &gt;= </w:t>
      </w:r>
      <w:r w:rsidRPr="001C228E">
        <w:rPr>
          <w:rFonts w:ascii="Consolas" w:hAnsi="Consolas" w:cs="宋体"/>
          <w:color w:val="0000FF"/>
          <w:kern w:val="0"/>
          <w:sz w:val="24"/>
          <w:szCs w:val="24"/>
        </w:rPr>
        <w:t xml:space="preserve">4 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 xml:space="preserve">&amp;&amp; month &lt;= </w:t>
      </w:r>
      <w:r w:rsidRPr="001C228E">
        <w:rPr>
          <w:rFonts w:ascii="Consolas" w:hAnsi="Consolas" w:cs="宋体"/>
          <w:color w:val="0000FF"/>
          <w:kern w:val="0"/>
          <w:sz w:val="24"/>
          <w:szCs w:val="24"/>
        </w:rPr>
        <w:t>10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>) {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 </w:t>
      </w:r>
      <w:r w:rsidRPr="001C228E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 xml:space="preserve">(type == </w:t>
      </w:r>
      <w:r w:rsidRPr="001C228E">
        <w:rPr>
          <w:rFonts w:ascii="Consolas" w:hAnsi="Consolas" w:cs="宋体"/>
          <w:color w:val="0000FF"/>
          <w:kern w:val="0"/>
          <w:sz w:val="24"/>
          <w:szCs w:val="24"/>
        </w:rPr>
        <w:t>1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>){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money *= </w:t>
      </w:r>
      <w:r w:rsidRPr="001C228E">
        <w:rPr>
          <w:rFonts w:ascii="Consolas" w:hAnsi="Consolas" w:cs="宋体"/>
          <w:color w:val="0000FF"/>
          <w:kern w:val="0"/>
          <w:sz w:val="24"/>
          <w:szCs w:val="24"/>
        </w:rPr>
        <w:t>0.9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 </w:t>
      </w:r>
      <w:r w:rsidRPr="001C228E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else</w:t>
      </w:r>
      <w:r w:rsidRPr="001C228E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br/>
        <w:t xml:space="preserve">        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 xml:space="preserve">money *= </w:t>
      </w:r>
      <w:r w:rsidRPr="001C228E">
        <w:rPr>
          <w:rFonts w:ascii="Consolas" w:hAnsi="Consolas" w:cs="宋体"/>
          <w:color w:val="0000FF"/>
          <w:kern w:val="0"/>
          <w:sz w:val="24"/>
          <w:szCs w:val="24"/>
        </w:rPr>
        <w:t>0.8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} </w:t>
      </w:r>
      <w:r w:rsidRPr="001C228E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else 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>{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1C228E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 xml:space="preserve">(type == </w:t>
      </w:r>
      <w:r w:rsidRPr="001C228E">
        <w:rPr>
          <w:rFonts w:ascii="Consolas" w:hAnsi="Consolas" w:cs="宋体"/>
          <w:color w:val="0000FF"/>
          <w:kern w:val="0"/>
          <w:sz w:val="24"/>
          <w:szCs w:val="24"/>
        </w:rPr>
        <w:t>1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>){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money *= </w:t>
      </w:r>
      <w:r w:rsidRPr="001C228E">
        <w:rPr>
          <w:rFonts w:ascii="Consolas" w:hAnsi="Consolas" w:cs="宋体"/>
          <w:color w:val="0000FF"/>
          <w:kern w:val="0"/>
          <w:sz w:val="24"/>
          <w:szCs w:val="24"/>
        </w:rPr>
        <w:t>0.5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 </w:t>
      </w:r>
      <w:r w:rsidRPr="001C228E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else</w:t>
      </w:r>
      <w:r w:rsidRPr="001C228E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br/>
        <w:t xml:space="preserve">        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 xml:space="preserve">money *= </w:t>
      </w:r>
      <w:r w:rsidRPr="001C228E">
        <w:rPr>
          <w:rFonts w:ascii="Consolas" w:hAnsi="Consolas" w:cs="宋体"/>
          <w:color w:val="0000FF"/>
          <w:kern w:val="0"/>
          <w:sz w:val="24"/>
          <w:szCs w:val="24"/>
        </w:rPr>
        <w:t>0.4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br/>
        <w:t>}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1C228E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1C228E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C228E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您的机票打完折价格为：</w:t>
      </w:r>
      <w:r w:rsidRPr="001C228E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1C228E">
        <w:rPr>
          <w:rFonts w:ascii="Consolas" w:hAnsi="Consolas" w:cs="宋体"/>
          <w:color w:val="000000"/>
          <w:kern w:val="0"/>
          <w:sz w:val="24"/>
          <w:szCs w:val="24"/>
        </w:rPr>
        <w:t>+ money);</w:t>
      </w:r>
    </w:p>
    <w:p w:rsidR="001C228E" w:rsidRPr="001C228E" w:rsidRDefault="001C228E" w:rsidP="00FA7F2A"/>
    <w:p w:rsidR="00F55DFE" w:rsidRDefault="00F55DFE" w:rsidP="00F55DFE">
      <w:pPr>
        <w:pStyle w:val="2"/>
      </w:pPr>
      <w:r>
        <w:rPr>
          <w:rFonts w:hint="eastAsia"/>
        </w:rPr>
        <w:t>训练案例</w:t>
      </w:r>
      <w:r>
        <w:rPr>
          <w:rFonts w:hint="eastAsia"/>
        </w:rPr>
        <w:t>15</w:t>
      </w:r>
    </w:p>
    <w:p w:rsidR="00F55DFE" w:rsidRDefault="00F55DFE" w:rsidP="00F55DFE">
      <w:pPr>
        <w:pStyle w:val="3"/>
      </w:pPr>
      <w:r>
        <w:rPr>
          <w:rFonts w:hint="eastAsia"/>
        </w:rPr>
        <w:t>训练</w:t>
      </w:r>
      <w:r>
        <w:t>描述</w:t>
      </w:r>
    </w:p>
    <w:p w:rsidR="00F55DFE" w:rsidRPr="00F55DFE" w:rsidRDefault="00F55DFE" w:rsidP="00F55DFE">
      <w:pPr>
        <w:autoSpaceDE w:val="0"/>
        <w:autoSpaceDN w:val="0"/>
        <w:adjustRightInd w:val="0"/>
        <w:spacing w:line="240" w:lineRule="auto"/>
        <w:ind w:firstLine="420"/>
        <w:jc w:val="left"/>
      </w:pPr>
      <w:r w:rsidRPr="00F55DFE">
        <w:t>某同学参加计算机大赛：</w:t>
      </w:r>
    </w:p>
    <w:p w:rsidR="00F55DFE" w:rsidRPr="00F55DFE" w:rsidRDefault="00F55DFE" w:rsidP="00F55DFE">
      <w:pPr>
        <w:autoSpaceDE w:val="0"/>
        <w:autoSpaceDN w:val="0"/>
        <w:adjustRightInd w:val="0"/>
        <w:spacing w:line="240" w:lineRule="auto"/>
        <w:jc w:val="left"/>
      </w:pPr>
      <w:r w:rsidRPr="00F55DFE">
        <w:tab/>
      </w:r>
      <w:r>
        <w:tab/>
      </w:r>
      <w:r w:rsidRPr="00F55DFE">
        <w:t>如果获得第</w:t>
      </w:r>
      <w:r w:rsidRPr="00F55DFE">
        <w:t>1</w:t>
      </w:r>
      <w:r w:rsidRPr="00F55DFE">
        <w:t>名，将参加清华大学组织的</w:t>
      </w:r>
      <w:r w:rsidRPr="00F55DFE">
        <w:t>1</w:t>
      </w:r>
      <w:r w:rsidRPr="00F55DFE">
        <w:t>个月夏令营；</w:t>
      </w:r>
    </w:p>
    <w:p w:rsidR="00F55DFE" w:rsidRPr="00F55DFE" w:rsidRDefault="00F55DFE" w:rsidP="00F55DFE">
      <w:pPr>
        <w:autoSpaceDE w:val="0"/>
        <w:autoSpaceDN w:val="0"/>
        <w:adjustRightInd w:val="0"/>
        <w:spacing w:line="240" w:lineRule="auto"/>
        <w:jc w:val="left"/>
      </w:pPr>
      <w:r w:rsidRPr="00F55DFE">
        <w:tab/>
      </w:r>
      <w:r>
        <w:tab/>
      </w:r>
      <w:r w:rsidRPr="00F55DFE">
        <w:t>如果或得第</w:t>
      </w:r>
      <w:r w:rsidRPr="00F55DFE">
        <w:t>2</w:t>
      </w:r>
      <w:r w:rsidRPr="00F55DFE">
        <w:t>名，将奖励联想笔记本电脑一部；</w:t>
      </w:r>
    </w:p>
    <w:p w:rsidR="00F55DFE" w:rsidRPr="00F55DFE" w:rsidRDefault="00F55DFE" w:rsidP="00F55DFE">
      <w:pPr>
        <w:autoSpaceDE w:val="0"/>
        <w:autoSpaceDN w:val="0"/>
        <w:adjustRightInd w:val="0"/>
        <w:spacing w:line="240" w:lineRule="auto"/>
        <w:jc w:val="left"/>
      </w:pPr>
      <w:r w:rsidRPr="00F55DFE">
        <w:tab/>
      </w:r>
      <w:r>
        <w:tab/>
      </w:r>
      <w:r w:rsidRPr="00F55DFE">
        <w:t>如果获得第</w:t>
      </w:r>
      <w:r w:rsidRPr="00F55DFE">
        <w:t>3</w:t>
      </w:r>
      <w:r w:rsidRPr="00F55DFE">
        <w:t>名，将奖励移动硬盘一个；</w:t>
      </w:r>
    </w:p>
    <w:p w:rsidR="00F55DFE" w:rsidRPr="00EE7A29" w:rsidRDefault="00F55DFE" w:rsidP="00F55DFE">
      <w:pPr>
        <w:autoSpaceDE w:val="0"/>
        <w:autoSpaceDN w:val="0"/>
        <w:adjustRightInd w:val="0"/>
        <w:spacing w:line="240" w:lineRule="auto"/>
        <w:ind w:left="420" w:firstLine="420"/>
        <w:jc w:val="left"/>
      </w:pPr>
      <w:r w:rsidRPr="00F55DFE">
        <w:t>否则没有任何奖励；</w:t>
      </w:r>
    </w:p>
    <w:p w:rsidR="00F55DFE" w:rsidRDefault="00F55DFE" w:rsidP="00F55DFE">
      <w:pPr>
        <w:pStyle w:val="3"/>
      </w:pPr>
      <w:r>
        <w:rPr>
          <w:rFonts w:hint="eastAsia"/>
        </w:rPr>
        <w:t>操作步骤</w:t>
      </w:r>
      <w:r>
        <w:t>描述</w:t>
      </w:r>
    </w:p>
    <w:p w:rsidR="00F55DFE" w:rsidRDefault="00F55DFE" w:rsidP="00F55DFE"/>
    <w:p w:rsidR="00327446" w:rsidRPr="00327446" w:rsidRDefault="00327446" w:rsidP="004B1FF6">
      <w:pPr>
        <w:autoSpaceDE w:val="0"/>
        <w:autoSpaceDN w:val="0"/>
        <w:adjustRightInd w:val="0"/>
        <w:spacing w:line="240" w:lineRule="auto"/>
        <w:ind w:firstLine="420"/>
        <w:jc w:val="left"/>
      </w:pPr>
      <w:r w:rsidRPr="00327446">
        <w:t>分析：（此题目采用</w:t>
      </w:r>
      <w:r w:rsidRPr="00327446">
        <w:t>if</w:t>
      </w:r>
      <w:r w:rsidRPr="00327446">
        <w:t>和</w:t>
      </w:r>
      <w:r w:rsidRPr="00327446">
        <w:t>switch</w:t>
      </w:r>
      <w:r w:rsidRPr="00327446">
        <w:t>都可以，在这里采用</w:t>
      </w:r>
      <w:r w:rsidRPr="00327446">
        <w:t>switch</w:t>
      </w:r>
      <w:r w:rsidRPr="00327446">
        <w:t>）</w:t>
      </w:r>
    </w:p>
    <w:p w:rsidR="00327446" w:rsidRPr="00327446" w:rsidRDefault="00327446" w:rsidP="00327446">
      <w:pPr>
        <w:autoSpaceDE w:val="0"/>
        <w:autoSpaceDN w:val="0"/>
        <w:adjustRightInd w:val="0"/>
        <w:spacing w:line="240" w:lineRule="auto"/>
        <w:jc w:val="left"/>
      </w:pPr>
      <w:r w:rsidRPr="00327446">
        <w:tab/>
      </w:r>
      <w:r w:rsidRPr="00327446">
        <w:tab/>
        <w:t>1.</w:t>
      </w:r>
      <w:r w:rsidRPr="00327446">
        <w:t>创建键盘录入对象</w:t>
      </w:r>
    </w:p>
    <w:p w:rsidR="00327446" w:rsidRPr="00327446" w:rsidRDefault="00327446" w:rsidP="00327446">
      <w:pPr>
        <w:autoSpaceDE w:val="0"/>
        <w:autoSpaceDN w:val="0"/>
        <w:adjustRightInd w:val="0"/>
        <w:spacing w:line="240" w:lineRule="auto"/>
        <w:jc w:val="left"/>
      </w:pPr>
      <w:r w:rsidRPr="00327446">
        <w:tab/>
      </w:r>
      <w:r w:rsidRPr="00327446">
        <w:tab/>
        <w:t>2.</w:t>
      </w:r>
      <w:r w:rsidRPr="00327446">
        <w:t>定义</w:t>
      </w:r>
      <w:proofErr w:type="spellStart"/>
      <w:r w:rsidRPr="00327446">
        <w:t>int</w:t>
      </w:r>
      <w:proofErr w:type="spellEnd"/>
      <w:r w:rsidRPr="00327446">
        <w:t>类型的变量</w:t>
      </w:r>
      <w:r w:rsidRPr="00327446">
        <w:t>rank</w:t>
      </w:r>
      <w:r w:rsidRPr="00327446">
        <w:t>表示名次，并通过键盘录入赋值</w:t>
      </w:r>
    </w:p>
    <w:p w:rsidR="00F55DFE" w:rsidRDefault="00327446" w:rsidP="00327446">
      <w:pPr>
        <w:autoSpaceDE w:val="0"/>
        <w:autoSpaceDN w:val="0"/>
        <w:adjustRightInd w:val="0"/>
        <w:spacing w:line="240" w:lineRule="auto"/>
        <w:jc w:val="left"/>
      </w:pPr>
      <w:r w:rsidRPr="00327446">
        <w:tab/>
      </w:r>
      <w:r w:rsidRPr="00327446">
        <w:tab/>
        <w:t>3.</w:t>
      </w:r>
      <w:r w:rsidRPr="00327446">
        <w:t>使用</w:t>
      </w:r>
      <w:r w:rsidRPr="00327446">
        <w:t>switch</w:t>
      </w:r>
      <w:r w:rsidRPr="00327446">
        <w:t>判断</w:t>
      </w:r>
      <w:r>
        <w:rPr>
          <w:rFonts w:hint="eastAsia"/>
        </w:rPr>
        <w:t>，</w:t>
      </w:r>
      <w:r w:rsidRPr="00327446">
        <w:t>根据</w:t>
      </w:r>
      <w:r w:rsidRPr="00327446">
        <w:t>rank</w:t>
      </w:r>
      <w:r w:rsidRPr="00327446">
        <w:t>不同的值，打印不同的内容</w:t>
      </w:r>
    </w:p>
    <w:p w:rsidR="004B1FF6" w:rsidRDefault="004B1FF6" w:rsidP="00327446">
      <w:pPr>
        <w:autoSpaceDE w:val="0"/>
        <w:autoSpaceDN w:val="0"/>
        <w:adjustRightInd w:val="0"/>
        <w:spacing w:line="240" w:lineRule="auto"/>
        <w:jc w:val="left"/>
        <w:rPr>
          <w:rFonts w:hint="eastAsia"/>
        </w:rPr>
      </w:pPr>
    </w:p>
    <w:p w:rsidR="00835D83" w:rsidRPr="00835D83" w:rsidRDefault="00835D83" w:rsidP="00835D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 xml:space="preserve">Scanner </w:t>
      </w:r>
      <w:proofErr w:type="spellStart"/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sc</w:t>
      </w:r>
      <w:proofErr w:type="spellEnd"/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 xml:space="preserve"> = </w:t>
      </w:r>
      <w:r w:rsidRPr="00835D83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Scanner(System.</w:t>
      </w:r>
      <w:r w:rsidRPr="00835D83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in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835D83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835D83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835D83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请输入您的名次：</w:t>
      </w:r>
      <w:r w:rsidRPr="00835D83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835D83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835D83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 xml:space="preserve">rank = </w:t>
      </w:r>
      <w:proofErr w:type="spellStart"/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sc.nextInt</w:t>
      </w:r>
      <w:proofErr w:type="spellEnd"/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835D83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835D83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"----------switch----------"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835D83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switch 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(rank) {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835D83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case </w:t>
      </w:r>
      <w:r w:rsidRPr="00835D83">
        <w:rPr>
          <w:rFonts w:ascii="Consolas" w:hAnsi="Consolas" w:cs="宋体"/>
          <w:color w:val="0000FF"/>
          <w:kern w:val="0"/>
          <w:sz w:val="24"/>
          <w:szCs w:val="24"/>
        </w:rPr>
        <w:t>1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: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835D83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835D83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835D83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恭喜您获得清华大学组织的</w:t>
      </w:r>
      <w:r w:rsidRPr="00835D83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1</w:t>
      </w:r>
      <w:r w:rsidRPr="00835D83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个月夏令营！</w:t>
      </w:r>
      <w:r w:rsidRPr="00835D83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835D83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break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835D83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case </w:t>
      </w:r>
      <w:r w:rsidRPr="00835D83">
        <w:rPr>
          <w:rFonts w:ascii="Consolas" w:hAnsi="Consolas" w:cs="宋体"/>
          <w:color w:val="0000FF"/>
          <w:kern w:val="0"/>
          <w:sz w:val="24"/>
          <w:szCs w:val="24"/>
        </w:rPr>
        <w:t>2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: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835D83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835D83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835D83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恭喜您获得联想笔记本电脑一部！</w:t>
      </w:r>
      <w:r w:rsidRPr="00835D83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835D83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break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 </w:t>
      </w:r>
      <w:r w:rsidRPr="00835D83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case </w:t>
      </w:r>
      <w:r w:rsidRPr="00835D83">
        <w:rPr>
          <w:rFonts w:ascii="Consolas" w:hAnsi="Consolas" w:cs="宋体"/>
          <w:color w:val="0000FF"/>
          <w:kern w:val="0"/>
          <w:sz w:val="24"/>
          <w:szCs w:val="24"/>
        </w:rPr>
        <w:t>3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: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835D83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835D83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835D83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恭喜您获得移动硬盘一个！</w:t>
      </w:r>
      <w:r w:rsidRPr="00835D83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835D83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break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835D83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default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: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835D83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835D83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835D83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很遗憾，您没有获得任何奖励</w:t>
      </w:r>
      <w:r w:rsidRPr="00835D83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835D83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break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br/>
        <w:t>}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835D83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835D83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"------------if------------"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835D83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 xml:space="preserve">(rank == </w:t>
      </w:r>
      <w:r w:rsidRPr="00835D83">
        <w:rPr>
          <w:rFonts w:ascii="Consolas" w:hAnsi="Consolas" w:cs="宋体"/>
          <w:color w:val="0000FF"/>
          <w:kern w:val="0"/>
          <w:sz w:val="24"/>
          <w:szCs w:val="24"/>
        </w:rPr>
        <w:t>1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) {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835D83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835D83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835D83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恭喜您获得清华大学组织的</w:t>
      </w:r>
      <w:r w:rsidRPr="00835D83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1</w:t>
      </w:r>
      <w:r w:rsidRPr="00835D83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个月夏令营！</w:t>
      </w:r>
      <w:r w:rsidRPr="00835D83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} </w:t>
      </w:r>
      <w:r w:rsidRPr="00835D83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else if 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 xml:space="preserve">(rank == </w:t>
      </w:r>
      <w:r w:rsidRPr="00835D83">
        <w:rPr>
          <w:rFonts w:ascii="Consolas" w:hAnsi="Consolas" w:cs="宋体"/>
          <w:color w:val="0000FF"/>
          <w:kern w:val="0"/>
          <w:sz w:val="24"/>
          <w:szCs w:val="24"/>
        </w:rPr>
        <w:t>2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) {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835D83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835D83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835D83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恭喜您获得联想笔记本电脑一部！</w:t>
      </w:r>
      <w:r w:rsidRPr="00835D83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} </w:t>
      </w:r>
      <w:r w:rsidRPr="00835D83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else if 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 xml:space="preserve">(rank == </w:t>
      </w:r>
      <w:r w:rsidRPr="00835D83">
        <w:rPr>
          <w:rFonts w:ascii="Consolas" w:hAnsi="Consolas" w:cs="宋体"/>
          <w:color w:val="0000FF"/>
          <w:kern w:val="0"/>
          <w:sz w:val="24"/>
          <w:szCs w:val="24"/>
        </w:rPr>
        <w:t>3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) {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835D83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835D83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835D83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恭喜您获得移动硬盘一个！</w:t>
      </w:r>
      <w:r w:rsidRPr="00835D83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} </w:t>
      </w:r>
      <w:r w:rsidRPr="00835D83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else</w:t>
      </w:r>
      <w:r w:rsidRPr="00835D83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br/>
        <w:t xml:space="preserve">    </w:t>
      </w:r>
      <w:proofErr w:type="spellStart"/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835D83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835D83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835D83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很遗憾，您没有获得任何奖励</w:t>
      </w:r>
      <w:r w:rsidRPr="00835D83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835D83">
        <w:rPr>
          <w:rFonts w:ascii="Consolas" w:hAnsi="Consolas" w:cs="宋体"/>
          <w:color w:val="000000"/>
          <w:kern w:val="0"/>
          <w:sz w:val="24"/>
          <w:szCs w:val="24"/>
        </w:rPr>
        <w:t>);</w:t>
      </w:r>
    </w:p>
    <w:p w:rsidR="00835D83" w:rsidRPr="00835D83" w:rsidRDefault="00835D83" w:rsidP="00327446">
      <w:pPr>
        <w:autoSpaceDE w:val="0"/>
        <w:autoSpaceDN w:val="0"/>
        <w:adjustRightInd w:val="0"/>
        <w:spacing w:line="240" w:lineRule="auto"/>
        <w:jc w:val="left"/>
      </w:pPr>
    </w:p>
    <w:p w:rsidR="004B1FF6" w:rsidRDefault="004B1FF6" w:rsidP="004B1FF6">
      <w:pPr>
        <w:pStyle w:val="2"/>
      </w:pPr>
      <w:r>
        <w:rPr>
          <w:rFonts w:hint="eastAsia"/>
        </w:rPr>
        <w:t>训练案例</w:t>
      </w:r>
      <w:r>
        <w:rPr>
          <w:rFonts w:hint="eastAsia"/>
        </w:rPr>
        <w:t>16</w:t>
      </w:r>
    </w:p>
    <w:p w:rsidR="004B1FF6" w:rsidRDefault="004B1FF6" w:rsidP="004B1FF6">
      <w:pPr>
        <w:pStyle w:val="3"/>
      </w:pPr>
      <w:r>
        <w:rPr>
          <w:rFonts w:hint="eastAsia"/>
        </w:rPr>
        <w:t>训练</w:t>
      </w:r>
      <w:r>
        <w:t>描述</w:t>
      </w:r>
    </w:p>
    <w:p w:rsidR="002E67A5" w:rsidRPr="00EE7A29" w:rsidRDefault="002E67A5" w:rsidP="004B1FF6">
      <w:pPr>
        <w:autoSpaceDE w:val="0"/>
        <w:autoSpaceDN w:val="0"/>
        <w:adjustRightInd w:val="0"/>
        <w:spacing w:line="240" w:lineRule="auto"/>
        <w:ind w:left="420" w:firstLine="420"/>
        <w:jc w:val="left"/>
      </w:pPr>
      <w:r w:rsidRPr="002E67A5">
        <w:t>循环录入学员</w:t>
      </w:r>
      <w:r w:rsidRPr="002E67A5">
        <w:t>Java</w:t>
      </w:r>
      <w:r w:rsidRPr="002E67A5">
        <w:t>课程的成绩（学员数量由键盘录入），统计分数大于等于</w:t>
      </w:r>
      <w:r w:rsidRPr="002E67A5">
        <w:t>80</w:t>
      </w:r>
      <w:r w:rsidRPr="002E67A5">
        <w:t>分的学生的比例。</w:t>
      </w:r>
    </w:p>
    <w:p w:rsidR="004B1FF6" w:rsidRDefault="004B1FF6" w:rsidP="004B1FF6">
      <w:pPr>
        <w:pStyle w:val="3"/>
      </w:pPr>
      <w:r>
        <w:rPr>
          <w:rFonts w:hint="eastAsia"/>
        </w:rPr>
        <w:t>操作步骤</w:t>
      </w:r>
      <w:r>
        <w:t>描述</w:t>
      </w:r>
    </w:p>
    <w:p w:rsidR="004B1FF6" w:rsidRDefault="004B1FF6" w:rsidP="004B1FF6"/>
    <w:p w:rsidR="004B1FF6" w:rsidRPr="00327446" w:rsidRDefault="004B1FF6" w:rsidP="004B1FF6">
      <w:pPr>
        <w:autoSpaceDE w:val="0"/>
        <w:autoSpaceDN w:val="0"/>
        <w:adjustRightInd w:val="0"/>
        <w:spacing w:line="240" w:lineRule="auto"/>
        <w:ind w:firstLine="420"/>
        <w:jc w:val="left"/>
      </w:pPr>
      <w:r w:rsidRPr="00327446">
        <w:t>分析：（此题目采用</w:t>
      </w:r>
      <w:r w:rsidRPr="00327446">
        <w:t>if</w:t>
      </w:r>
      <w:r w:rsidRPr="00327446">
        <w:t>和</w:t>
      </w:r>
      <w:r w:rsidRPr="00327446">
        <w:t>switch</w:t>
      </w:r>
      <w:r w:rsidRPr="00327446">
        <w:t>都可以，在这里采用</w:t>
      </w:r>
      <w:r w:rsidRPr="00327446">
        <w:t>switch</w:t>
      </w:r>
      <w:r w:rsidRPr="00327446">
        <w:t>）</w:t>
      </w:r>
    </w:p>
    <w:p w:rsidR="00160A32" w:rsidRPr="00160A32" w:rsidRDefault="004B1FF6" w:rsidP="00160A32">
      <w:pPr>
        <w:autoSpaceDE w:val="0"/>
        <w:autoSpaceDN w:val="0"/>
        <w:adjustRightInd w:val="0"/>
        <w:spacing w:line="240" w:lineRule="auto"/>
        <w:jc w:val="left"/>
      </w:pPr>
      <w:r w:rsidRPr="00327446">
        <w:tab/>
      </w:r>
      <w:r w:rsidR="00160A32">
        <w:rPr>
          <w:rFonts w:ascii="Courier New" w:hAnsi="Courier New" w:cs="Courier New"/>
          <w:color w:val="3F7F5F"/>
          <w:kern w:val="0"/>
          <w:sz w:val="28"/>
          <w:szCs w:val="28"/>
        </w:rPr>
        <w:tab/>
      </w:r>
      <w:r w:rsidR="00160A32" w:rsidRPr="00160A32">
        <w:t>1.</w:t>
      </w:r>
      <w:r w:rsidR="00160A32" w:rsidRPr="00160A32">
        <w:t>创建键盘录入对象</w:t>
      </w:r>
    </w:p>
    <w:p w:rsidR="00160A32" w:rsidRPr="00160A32" w:rsidRDefault="00160A32" w:rsidP="00160A32">
      <w:pPr>
        <w:autoSpaceDE w:val="0"/>
        <w:autoSpaceDN w:val="0"/>
        <w:adjustRightInd w:val="0"/>
        <w:spacing w:line="240" w:lineRule="auto"/>
        <w:jc w:val="left"/>
      </w:pPr>
      <w:r w:rsidRPr="00160A32">
        <w:tab/>
      </w:r>
      <w:r w:rsidRPr="00160A32">
        <w:tab/>
        <w:t>2.</w:t>
      </w:r>
      <w:r w:rsidRPr="00160A32">
        <w:t>定义</w:t>
      </w:r>
      <w:proofErr w:type="spellStart"/>
      <w:r w:rsidRPr="00160A32">
        <w:t>int</w:t>
      </w:r>
      <w:proofErr w:type="spellEnd"/>
      <w:r w:rsidRPr="00160A32">
        <w:t>类型的变量</w:t>
      </w:r>
      <w:r w:rsidRPr="00160A32">
        <w:t>score(</w:t>
      </w:r>
      <w:r w:rsidRPr="00160A32">
        <w:t>学员成绩</w:t>
      </w:r>
      <w:r w:rsidRPr="00160A32">
        <w:t>)</w:t>
      </w:r>
      <w:r w:rsidRPr="00160A32">
        <w:t>、</w:t>
      </w:r>
      <w:r w:rsidRPr="00160A32">
        <w:t>total(</w:t>
      </w:r>
      <w:r w:rsidRPr="00160A32">
        <w:t>学员数量</w:t>
      </w:r>
      <w:r w:rsidRPr="00160A32">
        <w:t>)</w:t>
      </w:r>
      <w:r w:rsidRPr="00160A32">
        <w:t>、</w:t>
      </w:r>
      <w:r w:rsidRPr="00160A32">
        <w:t>c</w:t>
      </w:r>
      <w:bookmarkStart w:id="0" w:name="_GoBack"/>
      <w:bookmarkEnd w:id="0"/>
      <w:r w:rsidRPr="00160A32">
        <w:t>ount(&gt;=80</w:t>
      </w:r>
      <w:r w:rsidRPr="00160A32">
        <w:t>分的学员数量</w:t>
      </w:r>
      <w:r w:rsidRPr="00160A32">
        <w:t>)</w:t>
      </w:r>
    </w:p>
    <w:p w:rsidR="00160A32" w:rsidRPr="00160A32" w:rsidRDefault="00160A32" w:rsidP="00160A32">
      <w:pPr>
        <w:autoSpaceDE w:val="0"/>
        <w:autoSpaceDN w:val="0"/>
        <w:adjustRightInd w:val="0"/>
        <w:spacing w:line="240" w:lineRule="auto"/>
        <w:jc w:val="left"/>
      </w:pPr>
      <w:r w:rsidRPr="00160A32">
        <w:tab/>
      </w:r>
      <w:r w:rsidRPr="00160A32">
        <w:tab/>
        <w:t>3.</w:t>
      </w:r>
      <w:r w:rsidRPr="00160A32">
        <w:t>通过键盘录入操作给</w:t>
      </w:r>
      <w:r w:rsidRPr="00160A32">
        <w:t>total</w:t>
      </w:r>
      <w:r w:rsidRPr="00160A32">
        <w:t>变量赋值</w:t>
      </w:r>
    </w:p>
    <w:p w:rsidR="00160A32" w:rsidRPr="00160A32" w:rsidRDefault="00160A32" w:rsidP="00160A32">
      <w:pPr>
        <w:autoSpaceDE w:val="0"/>
        <w:autoSpaceDN w:val="0"/>
        <w:adjustRightInd w:val="0"/>
        <w:spacing w:line="240" w:lineRule="auto"/>
        <w:jc w:val="left"/>
      </w:pPr>
      <w:r w:rsidRPr="00160A32">
        <w:tab/>
      </w:r>
      <w:r w:rsidRPr="00160A32">
        <w:tab/>
        <w:t>4.</w:t>
      </w:r>
      <w:r w:rsidRPr="00160A32">
        <w:t>利用</w:t>
      </w:r>
      <w:r w:rsidRPr="00160A32">
        <w:t>for</w:t>
      </w:r>
      <w:r w:rsidRPr="00160A32">
        <w:t>循环</w:t>
      </w:r>
      <w:r w:rsidRPr="00160A32">
        <w:t>(</w:t>
      </w:r>
      <w:r w:rsidRPr="00160A32">
        <w:t>循环次数为</w:t>
      </w:r>
      <w:r w:rsidRPr="00160A32">
        <w:t>total)</w:t>
      </w:r>
      <w:r w:rsidRPr="00160A32">
        <w:t>，循环录入学员成绩</w:t>
      </w:r>
    </w:p>
    <w:p w:rsidR="00160A32" w:rsidRPr="00160A32" w:rsidRDefault="00160A32" w:rsidP="00160A32">
      <w:pPr>
        <w:autoSpaceDE w:val="0"/>
        <w:autoSpaceDN w:val="0"/>
        <w:adjustRightInd w:val="0"/>
        <w:spacing w:line="240" w:lineRule="auto"/>
        <w:jc w:val="left"/>
      </w:pPr>
      <w:r w:rsidRPr="00160A32">
        <w:tab/>
      </w:r>
      <w:r w:rsidRPr="00160A32">
        <w:tab/>
      </w:r>
      <w:r w:rsidRPr="00160A32">
        <w:tab/>
        <w:t>(1)</w:t>
      </w:r>
      <w:r w:rsidRPr="00160A32">
        <w:t>获取当前键盘录入的成绩</w:t>
      </w:r>
    </w:p>
    <w:p w:rsidR="00160A32" w:rsidRPr="00160A32" w:rsidRDefault="00160A32" w:rsidP="00160A32">
      <w:pPr>
        <w:autoSpaceDE w:val="0"/>
        <w:autoSpaceDN w:val="0"/>
        <w:adjustRightInd w:val="0"/>
        <w:spacing w:line="240" w:lineRule="auto"/>
        <w:jc w:val="left"/>
      </w:pPr>
      <w:r w:rsidRPr="00160A32">
        <w:tab/>
      </w:r>
      <w:r w:rsidRPr="00160A32">
        <w:tab/>
      </w:r>
      <w:r w:rsidRPr="00160A32">
        <w:tab/>
        <w:t>(2)</w:t>
      </w:r>
      <w:r w:rsidRPr="00160A32">
        <w:t>判断该成绩如果</w:t>
      </w:r>
      <w:r w:rsidRPr="00160A32">
        <w:t>&lt;80,continue</w:t>
      </w:r>
      <w:r w:rsidRPr="00160A32">
        <w:t>继续进行下次录入</w:t>
      </w:r>
    </w:p>
    <w:p w:rsidR="00160A32" w:rsidRPr="00160A32" w:rsidRDefault="00160A32" w:rsidP="00160A32">
      <w:pPr>
        <w:autoSpaceDE w:val="0"/>
        <w:autoSpaceDN w:val="0"/>
        <w:adjustRightInd w:val="0"/>
        <w:spacing w:line="240" w:lineRule="auto"/>
        <w:jc w:val="left"/>
      </w:pPr>
      <w:r w:rsidRPr="00160A32">
        <w:tab/>
      </w:r>
      <w:r w:rsidRPr="00160A32">
        <w:tab/>
      </w:r>
      <w:r w:rsidRPr="00160A32">
        <w:tab/>
        <w:t>(3)</w:t>
      </w:r>
      <w:r w:rsidRPr="00160A32">
        <w:t>否则如果</w:t>
      </w:r>
      <w:proofErr w:type="gramStart"/>
      <w:r w:rsidRPr="00160A32">
        <w:t>改成绩</w:t>
      </w:r>
      <w:proofErr w:type="gramEnd"/>
      <w:r w:rsidRPr="00160A32">
        <w:t>&gt;=80,count++</w:t>
      </w:r>
    </w:p>
    <w:p w:rsidR="00160A32" w:rsidRPr="00160A32" w:rsidRDefault="00160A32" w:rsidP="00160A32">
      <w:pPr>
        <w:autoSpaceDE w:val="0"/>
        <w:autoSpaceDN w:val="0"/>
        <w:adjustRightInd w:val="0"/>
        <w:spacing w:line="240" w:lineRule="auto"/>
        <w:jc w:val="left"/>
      </w:pPr>
      <w:r w:rsidRPr="00160A32">
        <w:tab/>
      </w:r>
      <w:r w:rsidRPr="00160A32">
        <w:tab/>
        <w:t>5.</w:t>
      </w:r>
      <w:r w:rsidRPr="00160A32">
        <w:t>定义</w:t>
      </w:r>
      <w:r w:rsidRPr="00160A32">
        <w:t>double</w:t>
      </w:r>
      <w:r w:rsidRPr="00160A32">
        <w:t>类型的</w:t>
      </w:r>
      <w:r w:rsidRPr="00160A32">
        <w:t>rate</w:t>
      </w:r>
      <w:r w:rsidRPr="00160A32">
        <w:t>，并计算</w:t>
      </w:r>
      <w:r w:rsidRPr="00160A32">
        <w:t>80</w:t>
      </w:r>
      <w:r w:rsidRPr="00160A32">
        <w:t>分以上的比例，赋值给</w:t>
      </w:r>
      <w:r w:rsidRPr="00160A32">
        <w:t>rate</w:t>
      </w:r>
    </w:p>
    <w:p w:rsidR="004B1FF6" w:rsidRDefault="00160A32" w:rsidP="00160A32">
      <w:pPr>
        <w:autoSpaceDE w:val="0"/>
        <w:autoSpaceDN w:val="0"/>
        <w:adjustRightInd w:val="0"/>
        <w:spacing w:line="240" w:lineRule="auto"/>
        <w:jc w:val="left"/>
        <w:rPr>
          <w:rFonts w:hint="eastAsia"/>
        </w:rPr>
      </w:pPr>
      <w:r w:rsidRPr="00160A32">
        <w:tab/>
      </w:r>
      <w:r w:rsidRPr="00160A32">
        <w:tab/>
        <w:t>6.</w:t>
      </w:r>
      <w:r w:rsidRPr="00160A32">
        <w:t>打印最终的</w:t>
      </w:r>
      <w:r w:rsidRPr="00160A32">
        <w:t xml:space="preserve"> </w:t>
      </w:r>
      <w:r w:rsidRPr="00160A32">
        <w:t>计算结果</w:t>
      </w:r>
    </w:p>
    <w:p w:rsidR="001F1411" w:rsidRDefault="001F1411" w:rsidP="00160A32">
      <w:pPr>
        <w:autoSpaceDE w:val="0"/>
        <w:autoSpaceDN w:val="0"/>
        <w:adjustRightInd w:val="0"/>
        <w:spacing w:line="240" w:lineRule="auto"/>
        <w:jc w:val="left"/>
        <w:rPr>
          <w:rFonts w:hint="eastAsia"/>
        </w:rPr>
      </w:pPr>
    </w:p>
    <w:p w:rsidR="001F1411" w:rsidRPr="001F1411" w:rsidRDefault="001F1411" w:rsidP="001F1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 xml:space="preserve">Scanner </w:t>
      </w:r>
      <w:proofErr w:type="spellStart"/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>sc</w:t>
      </w:r>
      <w:proofErr w:type="spellEnd"/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 xml:space="preserve"> = </w:t>
      </w:r>
      <w:r w:rsidRPr="001F141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>Scanner(System.</w:t>
      </w:r>
      <w:r w:rsidRPr="001F1411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in</w:t>
      </w: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1F1411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1F1411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F1411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请输入学员数量：</w:t>
      </w:r>
      <w:r w:rsidRPr="001F1411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F141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1F141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 xml:space="preserve">total = </w:t>
      </w:r>
      <w:proofErr w:type="spellStart"/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>sc.nextInt</w:t>
      </w:r>
      <w:proofErr w:type="spellEnd"/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F141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1F141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 xml:space="preserve">count = </w:t>
      </w:r>
      <w:r w:rsidRPr="001F1411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1F141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lastRenderedPageBreak/>
        <w:t xml:space="preserve">for </w:t>
      </w: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>(</w:t>
      </w:r>
      <w:proofErr w:type="spellStart"/>
      <w:r w:rsidRPr="001F141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1F141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 xml:space="preserve">i = </w:t>
      </w:r>
      <w:r w:rsidRPr="001F1411">
        <w:rPr>
          <w:rFonts w:ascii="Consolas" w:hAnsi="Consolas" w:cs="宋体"/>
          <w:color w:val="0000FF"/>
          <w:kern w:val="0"/>
          <w:sz w:val="24"/>
          <w:szCs w:val="24"/>
        </w:rPr>
        <w:t>1</w:t>
      </w: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>; i &lt;= total; i++) {</w:t>
      </w: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1F1411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1F1411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F1411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请输入第</w:t>
      </w:r>
      <w:r w:rsidRPr="001F1411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 xml:space="preserve">+ i + </w:t>
      </w:r>
      <w:r w:rsidRPr="001F1411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F1411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学员的</w:t>
      </w:r>
      <w:r w:rsidRPr="001F1411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Java</w:t>
      </w:r>
      <w:r w:rsidRPr="001F1411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成绩：</w:t>
      </w:r>
      <w:r w:rsidRPr="001F1411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1F141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1F141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 xml:space="preserve">score = </w:t>
      </w:r>
      <w:proofErr w:type="spellStart"/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>sc.nextInt</w:t>
      </w:r>
      <w:proofErr w:type="spellEnd"/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1F141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 xml:space="preserve">(score &gt;= </w:t>
      </w:r>
      <w:r w:rsidRPr="001F1411">
        <w:rPr>
          <w:rFonts w:ascii="Consolas" w:hAnsi="Consolas" w:cs="宋体"/>
          <w:color w:val="0000FF"/>
          <w:kern w:val="0"/>
          <w:sz w:val="24"/>
          <w:szCs w:val="24"/>
        </w:rPr>
        <w:t>80</w:t>
      </w: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>){</w:t>
      </w: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count++;</w:t>
      </w: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</w:t>
      </w: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br/>
        <w:t>}</w:t>
      </w: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1F1411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double </w:t>
      </w: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 xml:space="preserve">rate = count * </w:t>
      </w:r>
      <w:r w:rsidRPr="001F1411">
        <w:rPr>
          <w:rFonts w:ascii="Consolas" w:hAnsi="Consolas" w:cs="宋体"/>
          <w:color w:val="0000FF"/>
          <w:kern w:val="0"/>
          <w:sz w:val="24"/>
          <w:szCs w:val="24"/>
        </w:rPr>
        <w:t xml:space="preserve">100 </w:t>
      </w: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>/ total;</w:t>
      </w: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1F1411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1F1411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F1411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分数大于等于</w:t>
      </w:r>
      <w:r w:rsidRPr="001F1411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80</w:t>
      </w:r>
      <w:r w:rsidRPr="001F1411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分的学生比例是：</w:t>
      </w:r>
      <w:r w:rsidRPr="001F1411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 xml:space="preserve">+ rate + </w:t>
      </w:r>
      <w:r w:rsidRPr="001F1411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"%"</w:t>
      </w:r>
      <w:r w:rsidRPr="001F1411">
        <w:rPr>
          <w:rFonts w:ascii="Consolas" w:hAnsi="Consolas" w:cs="宋体"/>
          <w:color w:val="000000"/>
          <w:kern w:val="0"/>
          <w:sz w:val="24"/>
          <w:szCs w:val="24"/>
        </w:rPr>
        <w:t>);</w:t>
      </w:r>
    </w:p>
    <w:p w:rsidR="001F1411" w:rsidRPr="001F1411" w:rsidRDefault="001F1411" w:rsidP="00160A32">
      <w:pPr>
        <w:autoSpaceDE w:val="0"/>
        <w:autoSpaceDN w:val="0"/>
        <w:adjustRightInd w:val="0"/>
        <w:spacing w:line="240" w:lineRule="auto"/>
        <w:jc w:val="left"/>
      </w:pPr>
    </w:p>
    <w:sectPr w:rsidR="001F1411" w:rsidRPr="001F1411" w:rsidSect="009B1933">
      <w:headerReference w:type="default" r:id="rId10"/>
      <w:footerReference w:type="default" r:id="rId11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C50" w:rsidRDefault="006C2C50">
      <w:pPr>
        <w:spacing w:line="240" w:lineRule="auto"/>
      </w:pPr>
      <w:r>
        <w:separator/>
      </w:r>
    </w:p>
  </w:endnote>
  <w:endnote w:type="continuationSeparator" w:id="0">
    <w:p w:rsidR="006C2C50" w:rsidRDefault="006C2C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C50" w:rsidRDefault="006C2C50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C50" w:rsidRDefault="006C2C50">
      <w:pPr>
        <w:spacing w:line="240" w:lineRule="auto"/>
      </w:pPr>
      <w:r>
        <w:separator/>
      </w:r>
    </w:p>
  </w:footnote>
  <w:footnote w:type="continuationSeparator" w:id="0">
    <w:p w:rsidR="006C2C50" w:rsidRDefault="006C2C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C50" w:rsidRDefault="006C2C50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6549"/>
    <w:multiLevelType w:val="hybridMultilevel"/>
    <w:tmpl w:val="DEF61398"/>
    <w:lvl w:ilvl="0" w:tplc="4050A6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137FC0"/>
    <w:multiLevelType w:val="hybridMultilevel"/>
    <w:tmpl w:val="947A769C"/>
    <w:lvl w:ilvl="0" w:tplc="8252FE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4156E6"/>
    <w:multiLevelType w:val="hybridMultilevel"/>
    <w:tmpl w:val="6B727E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4EC75D0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312A9C"/>
    <w:multiLevelType w:val="multilevel"/>
    <w:tmpl w:val="0A312A9C"/>
    <w:lvl w:ilvl="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AFA49D2"/>
    <w:multiLevelType w:val="hybridMultilevel"/>
    <w:tmpl w:val="8F507236"/>
    <w:lvl w:ilvl="0" w:tplc="DD20B9D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55295C"/>
    <w:multiLevelType w:val="hybridMultilevel"/>
    <w:tmpl w:val="B0D0AE98"/>
    <w:lvl w:ilvl="0" w:tplc="085CEF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A242D1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5256D8"/>
    <w:multiLevelType w:val="hybridMultilevel"/>
    <w:tmpl w:val="BA5C089A"/>
    <w:lvl w:ilvl="0" w:tplc="B768981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0E56E68"/>
    <w:multiLevelType w:val="hybridMultilevel"/>
    <w:tmpl w:val="D5DCD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16A7F67"/>
    <w:multiLevelType w:val="hybridMultilevel"/>
    <w:tmpl w:val="E836DC4E"/>
    <w:lvl w:ilvl="0" w:tplc="C8D05098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A63273"/>
    <w:multiLevelType w:val="hybridMultilevel"/>
    <w:tmpl w:val="3E3870B2"/>
    <w:lvl w:ilvl="0" w:tplc="CA049C8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086AB2"/>
    <w:multiLevelType w:val="multilevel"/>
    <w:tmpl w:val="49086AB2"/>
    <w:lvl w:ilvl="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4A457D2D"/>
    <w:multiLevelType w:val="hybridMultilevel"/>
    <w:tmpl w:val="D9B48262"/>
    <w:lvl w:ilvl="0" w:tplc="548836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C273336"/>
    <w:multiLevelType w:val="hybridMultilevel"/>
    <w:tmpl w:val="2E086D26"/>
    <w:lvl w:ilvl="0" w:tplc="C4B00D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18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19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20">
    <w:nsid w:val="66CB36FE"/>
    <w:multiLevelType w:val="hybridMultilevel"/>
    <w:tmpl w:val="047E8DF8"/>
    <w:lvl w:ilvl="0" w:tplc="C4B00D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9A91ACB"/>
    <w:multiLevelType w:val="hybridMultilevel"/>
    <w:tmpl w:val="36A60586"/>
    <w:lvl w:ilvl="0" w:tplc="B98257A6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AC701AE"/>
    <w:multiLevelType w:val="hybridMultilevel"/>
    <w:tmpl w:val="582C0238"/>
    <w:lvl w:ilvl="0" w:tplc="38C08FD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</w:num>
  <w:num w:numId="4">
    <w:abstractNumId w:val="18"/>
    <w:lvlOverride w:ilvl="0">
      <w:startOverride w:val="4"/>
    </w:lvlOverride>
  </w:num>
  <w:num w:numId="5">
    <w:abstractNumId w:val="19"/>
    <w:lvlOverride w:ilvl="0">
      <w:startOverride w:val="6"/>
    </w:lvlOverride>
  </w:num>
  <w:num w:numId="6">
    <w:abstractNumId w:val="7"/>
  </w:num>
  <w:num w:numId="7">
    <w:abstractNumId w:val="3"/>
  </w:num>
  <w:num w:numId="8">
    <w:abstractNumId w:val="11"/>
  </w:num>
  <w:num w:numId="9">
    <w:abstractNumId w:val="16"/>
  </w:num>
  <w:num w:numId="10">
    <w:abstractNumId w:val="13"/>
  </w:num>
  <w:num w:numId="11">
    <w:abstractNumId w:val="1"/>
  </w:num>
  <w:num w:numId="12">
    <w:abstractNumId w:val="4"/>
  </w:num>
  <w:num w:numId="13">
    <w:abstractNumId w:val="0"/>
  </w:num>
  <w:num w:numId="14">
    <w:abstractNumId w:val="6"/>
  </w:num>
  <w:num w:numId="15">
    <w:abstractNumId w:val="21"/>
  </w:num>
  <w:num w:numId="16">
    <w:abstractNumId w:val="22"/>
  </w:num>
  <w:num w:numId="17">
    <w:abstractNumId w:val="20"/>
  </w:num>
  <w:num w:numId="18">
    <w:abstractNumId w:val="8"/>
  </w:num>
  <w:num w:numId="19">
    <w:abstractNumId w:val="5"/>
  </w:num>
  <w:num w:numId="20">
    <w:abstractNumId w:val="15"/>
  </w:num>
  <w:num w:numId="21">
    <w:abstractNumId w:val="12"/>
  </w:num>
  <w:num w:numId="22">
    <w:abstractNumId w:val="14"/>
  </w:num>
  <w:num w:numId="23">
    <w:abstractNumId w:val="1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751"/>
    <w:rsid w:val="00034761"/>
    <w:rsid w:val="000454C3"/>
    <w:rsid w:val="0005018B"/>
    <w:rsid w:val="00051AD9"/>
    <w:rsid w:val="00057B06"/>
    <w:rsid w:val="0008249E"/>
    <w:rsid w:val="000868FC"/>
    <w:rsid w:val="000919C5"/>
    <w:rsid w:val="00096A39"/>
    <w:rsid w:val="000A537C"/>
    <w:rsid w:val="000C1DF3"/>
    <w:rsid w:val="000D3628"/>
    <w:rsid w:val="000E4F0B"/>
    <w:rsid w:val="000F238F"/>
    <w:rsid w:val="000F26C4"/>
    <w:rsid w:val="000F43C6"/>
    <w:rsid w:val="00100DA3"/>
    <w:rsid w:val="00110009"/>
    <w:rsid w:val="001116C7"/>
    <w:rsid w:val="0011313E"/>
    <w:rsid w:val="00113784"/>
    <w:rsid w:val="00120BAA"/>
    <w:rsid w:val="001245DC"/>
    <w:rsid w:val="00125EB0"/>
    <w:rsid w:val="001362F2"/>
    <w:rsid w:val="0014352A"/>
    <w:rsid w:val="00144E51"/>
    <w:rsid w:val="00152E44"/>
    <w:rsid w:val="00160A32"/>
    <w:rsid w:val="00167B01"/>
    <w:rsid w:val="00172D88"/>
    <w:rsid w:val="00181F8C"/>
    <w:rsid w:val="00182DA1"/>
    <w:rsid w:val="0018522E"/>
    <w:rsid w:val="001A0FDF"/>
    <w:rsid w:val="001A12B7"/>
    <w:rsid w:val="001C228E"/>
    <w:rsid w:val="001E3F7D"/>
    <w:rsid w:val="001F1411"/>
    <w:rsid w:val="001F7F32"/>
    <w:rsid w:val="00203578"/>
    <w:rsid w:val="00216602"/>
    <w:rsid w:val="00220239"/>
    <w:rsid w:val="002416BF"/>
    <w:rsid w:val="00255B09"/>
    <w:rsid w:val="00260FC2"/>
    <w:rsid w:val="0026765C"/>
    <w:rsid w:val="0027009F"/>
    <w:rsid w:val="002709AF"/>
    <w:rsid w:val="002755FF"/>
    <w:rsid w:val="0027688B"/>
    <w:rsid w:val="00280466"/>
    <w:rsid w:val="00283F44"/>
    <w:rsid w:val="002A5D9B"/>
    <w:rsid w:val="002B4BF9"/>
    <w:rsid w:val="002C2A94"/>
    <w:rsid w:val="002D586F"/>
    <w:rsid w:val="002D787E"/>
    <w:rsid w:val="002E2905"/>
    <w:rsid w:val="002E466B"/>
    <w:rsid w:val="002E5A3E"/>
    <w:rsid w:val="002E65B3"/>
    <w:rsid w:val="002E67A5"/>
    <w:rsid w:val="002F5D25"/>
    <w:rsid w:val="002F7EB7"/>
    <w:rsid w:val="00303B11"/>
    <w:rsid w:val="00303E94"/>
    <w:rsid w:val="00304D16"/>
    <w:rsid w:val="00306C9D"/>
    <w:rsid w:val="00310732"/>
    <w:rsid w:val="00312840"/>
    <w:rsid w:val="00313B0E"/>
    <w:rsid w:val="00327446"/>
    <w:rsid w:val="003369A9"/>
    <w:rsid w:val="0034469F"/>
    <w:rsid w:val="00346EC7"/>
    <w:rsid w:val="003474FF"/>
    <w:rsid w:val="00347E92"/>
    <w:rsid w:val="00354D10"/>
    <w:rsid w:val="003722A1"/>
    <w:rsid w:val="0037239A"/>
    <w:rsid w:val="00383E24"/>
    <w:rsid w:val="00385761"/>
    <w:rsid w:val="00395BA3"/>
    <w:rsid w:val="003A5A0D"/>
    <w:rsid w:val="003A777D"/>
    <w:rsid w:val="003A7995"/>
    <w:rsid w:val="003B0329"/>
    <w:rsid w:val="003B097E"/>
    <w:rsid w:val="003C6159"/>
    <w:rsid w:val="003C7017"/>
    <w:rsid w:val="003E551A"/>
    <w:rsid w:val="00402F7B"/>
    <w:rsid w:val="004044C1"/>
    <w:rsid w:val="004145AA"/>
    <w:rsid w:val="004169DD"/>
    <w:rsid w:val="00420ECF"/>
    <w:rsid w:val="00421E13"/>
    <w:rsid w:val="00422752"/>
    <w:rsid w:val="004269C4"/>
    <w:rsid w:val="0044025C"/>
    <w:rsid w:val="004513E0"/>
    <w:rsid w:val="00460949"/>
    <w:rsid w:val="00471564"/>
    <w:rsid w:val="00481BAB"/>
    <w:rsid w:val="00483119"/>
    <w:rsid w:val="004843CE"/>
    <w:rsid w:val="00492B72"/>
    <w:rsid w:val="00497CEB"/>
    <w:rsid w:val="004A26FA"/>
    <w:rsid w:val="004A7365"/>
    <w:rsid w:val="004B1FF6"/>
    <w:rsid w:val="004D3A69"/>
    <w:rsid w:val="004D3A97"/>
    <w:rsid w:val="00513E59"/>
    <w:rsid w:val="00522E49"/>
    <w:rsid w:val="005259AA"/>
    <w:rsid w:val="00534A33"/>
    <w:rsid w:val="0054632A"/>
    <w:rsid w:val="00550E73"/>
    <w:rsid w:val="005520F4"/>
    <w:rsid w:val="00553268"/>
    <w:rsid w:val="005563F5"/>
    <w:rsid w:val="00563A40"/>
    <w:rsid w:val="00563F41"/>
    <w:rsid w:val="005674E5"/>
    <w:rsid w:val="0057053A"/>
    <w:rsid w:val="005A6FA5"/>
    <w:rsid w:val="005A7611"/>
    <w:rsid w:val="005A7F97"/>
    <w:rsid w:val="005B5EA3"/>
    <w:rsid w:val="005D0161"/>
    <w:rsid w:val="005D037F"/>
    <w:rsid w:val="005D602C"/>
    <w:rsid w:val="005E1460"/>
    <w:rsid w:val="005E158B"/>
    <w:rsid w:val="005E1656"/>
    <w:rsid w:val="005E6E84"/>
    <w:rsid w:val="005F1B05"/>
    <w:rsid w:val="006100DE"/>
    <w:rsid w:val="0061156B"/>
    <w:rsid w:val="0062679D"/>
    <w:rsid w:val="006344A3"/>
    <w:rsid w:val="00637A87"/>
    <w:rsid w:val="00641D35"/>
    <w:rsid w:val="00643D5C"/>
    <w:rsid w:val="006444E8"/>
    <w:rsid w:val="00646B5E"/>
    <w:rsid w:val="00660802"/>
    <w:rsid w:val="006632DA"/>
    <w:rsid w:val="00695AD2"/>
    <w:rsid w:val="006A4C14"/>
    <w:rsid w:val="006B532F"/>
    <w:rsid w:val="006B7E4E"/>
    <w:rsid w:val="006C2C50"/>
    <w:rsid w:val="006C4FB0"/>
    <w:rsid w:val="006C5A05"/>
    <w:rsid w:val="006D009B"/>
    <w:rsid w:val="006D2677"/>
    <w:rsid w:val="006E31A9"/>
    <w:rsid w:val="006E60E6"/>
    <w:rsid w:val="006F0B33"/>
    <w:rsid w:val="006F1349"/>
    <w:rsid w:val="006F472B"/>
    <w:rsid w:val="0070023D"/>
    <w:rsid w:val="007005FD"/>
    <w:rsid w:val="00707BC7"/>
    <w:rsid w:val="007120CB"/>
    <w:rsid w:val="00732606"/>
    <w:rsid w:val="0073268C"/>
    <w:rsid w:val="00746034"/>
    <w:rsid w:val="007515B8"/>
    <w:rsid w:val="00763802"/>
    <w:rsid w:val="00771E47"/>
    <w:rsid w:val="0077237C"/>
    <w:rsid w:val="00776811"/>
    <w:rsid w:val="007A0572"/>
    <w:rsid w:val="007A7B46"/>
    <w:rsid w:val="007B0700"/>
    <w:rsid w:val="007C0984"/>
    <w:rsid w:val="007D604C"/>
    <w:rsid w:val="007D66FF"/>
    <w:rsid w:val="007E1E60"/>
    <w:rsid w:val="007E380D"/>
    <w:rsid w:val="008009EB"/>
    <w:rsid w:val="00807C20"/>
    <w:rsid w:val="008101F7"/>
    <w:rsid w:val="008146DD"/>
    <w:rsid w:val="0081607D"/>
    <w:rsid w:val="00830536"/>
    <w:rsid w:val="00832CBF"/>
    <w:rsid w:val="00835D83"/>
    <w:rsid w:val="00841039"/>
    <w:rsid w:val="00843869"/>
    <w:rsid w:val="00855538"/>
    <w:rsid w:val="00857EF3"/>
    <w:rsid w:val="008633A3"/>
    <w:rsid w:val="00866358"/>
    <w:rsid w:val="00870301"/>
    <w:rsid w:val="00875ACC"/>
    <w:rsid w:val="00882AFC"/>
    <w:rsid w:val="0089781D"/>
    <w:rsid w:val="008B2B1C"/>
    <w:rsid w:val="008B4B1C"/>
    <w:rsid w:val="008B63E1"/>
    <w:rsid w:val="008C0941"/>
    <w:rsid w:val="008C3157"/>
    <w:rsid w:val="008D1767"/>
    <w:rsid w:val="008D1F4D"/>
    <w:rsid w:val="008D6DB7"/>
    <w:rsid w:val="00927047"/>
    <w:rsid w:val="009517AC"/>
    <w:rsid w:val="0095244F"/>
    <w:rsid w:val="0096019F"/>
    <w:rsid w:val="00967F33"/>
    <w:rsid w:val="009710FB"/>
    <w:rsid w:val="009838C9"/>
    <w:rsid w:val="00991824"/>
    <w:rsid w:val="00993404"/>
    <w:rsid w:val="00993E1B"/>
    <w:rsid w:val="0099614C"/>
    <w:rsid w:val="0099784B"/>
    <w:rsid w:val="009B1933"/>
    <w:rsid w:val="009B49CD"/>
    <w:rsid w:val="009B51ED"/>
    <w:rsid w:val="009B5927"/>
    <w:rsid w:val="009B72EC"/>
    <w:rsid w:val="009B7BE7"/>
    <w:rsid w:val="009C41F0"/>
    <w:rsid w:val="009C590C"/>
    <w:rsid w:val="009D10FC"/>
    <w:rsid w:val="009D2C95"/>
    <w:rsid w:val="009D317A"/>
    <w:rsid w:val="009E2BC4"/>
    <w:rsid w:val="009E3D11"/>
    <w:rsid w:val="009F2207"/>
    <w:rsid w:val="00A060C2"/>
    <w:rsid w:val="00A12BDB"/>
    <w:rsid w:val="00A202D1"/>
    <w:rsid w:val="00A23F77"/>
    <w:rsid w:val="00A243B1"/>
    <w:rsid w:val="00A25DE0"/>
    <w:rsid w:val="00A4096B"/>
    <w:rsid w:val="00A411C1"/>
    <w:rsid w:val="00A448EA"/>
    <w:rsid w:val="00A52104"/>
    <w:rsid w:val="00A52A5A"/>
    <w:rsid w:val="00A60E24"/>
    <w:rsid w:val="00A668EA"/>
    <w:rsid w:val="00A67A8C"/>
    <w:rsid w:val="00A71D36"/>
    <w:rsid w:val="00A82D1D"/>
    <w:rsid w:val="00AB551A"/>
    <w:rsid w:val="00AB7731"/>
    <w:rsid w:val="00AC663A"/>
    <w:rsid w:val="00AE06BC"/>
    <w:rsid w:val="00AF0C2A"/>
    <w:rsid w:val="00AF7BD5"/>
    <w:rsid w:val="00B13048"/>
    <w:rsid w:val="00B24198"/>
    <w:rsid w:val="00B32590"/>
    <w:rsid w:val="00B328C3"/>
    <w:rsid w:val="00B468BA"/>
    <w:rsid w:val="00B622F6"/>
    <w:rsid w:val="00B634EF"/>
    <w:rsid w:val="00B64CBF"/>
    <w:rsid w:val="00B65584"/>
    <w:rsid w:val="00B70676"/>
    <w:rsid w:val="00B7405B"/>
    <w:rsid w:val="00B96C5E"/>
    <w:rsid w:val="00BA394B"/>
    <w:rsid w:val="00BB1EBF"/>
    <w:rsid w:val="00BB42E9"/>
    <w:rsid w:val="00BC08C6"/>
    <w:rsid w:val="00BC6047"/>
    <w:rsid w:val="00BD127E"/>
    <w:rsid w:val="00BD2571"/>
    <w:rsid w:val="00BE2325"/>
    <w:rsid w:val="00BE3CBD"/>
    <w:rsid w:val="00BE4E0B"/>
    <w:rsid w:val="00BF1ABF"/>
    <w:rsid w:val="00BF3431"/>
    <w:rsid w:val="00BF3D23"/>
    <w:rsid w:val="00BF6DC3"/>
    <w:rsid w:val="00C0265A"/>
    <w:rsid w:val="00C061BD"/>
    <w:rsid w:val="00C132C6"/>
    <w:rsid w:val="00C13C53"/>
    <w:rsid w:val="00C236E3"/>
    <w:rsid w:val="00C2413B"/>
    <w:rsid w:val="00C30059"/>
    <w:rsid w:val="00C33D53"/>
    <w:rsid w:val="00C33E91"/>
    <w:rsid w:val="00C400D7"/>
    <w:rsid w:val="00C4054C"/>
    <w:rsid w:val="00C47FD6"/>
    <w:rsid w:val="00C505FF"/>
    <w:rsid w:val="00C60A15"/>
    <w:rsid w:val="00C77CE2"/>
    <w:rsid w:val="00C9619B"/>
    <w:rsid w:val="00C970C7"/>
    <w:rsid w:val="00CA5B06"/>
    <w:rsid w:val="00CB78CD"/>
    <w:rsid w:val="00CC39B1"/>
    <w:rsid w:val="00CC6507"/>
    <w:rsid w:val="00CC77DC"/>
    <w:rsid w:val="00CD4085"/>
    <w:rsid w:val="00CE38D6"/>
    <w:rsid w:val="00CF5989"/>
    <w:rsid w:val="00D03751"/>
    <w:rsid w:val="00D10742"/>
    <w:rsid w:val="00D136AE"/>
    <w:rsid w:val="00D13A35"/>
    <w:rsid w:val="00D165B1"/>
    <w:rsid w:val="00D31AD1"/>
    <w:rsid w:val="00D34A69"/>
    <w:rsid w:val="00D37C25"/>
    <w:rsid w:val="00D4066A"/>
    <w:rsid w:val="00D57485"/>
    <w:rsid w:val="00D60CE5"/>
    <w:rsid w:val="00D67798"/>
    <w:rsid w:val="00D752CA"/>
    <w:rsid w:val="00D836BC"/>
    <w:rsid w:val="00D860C4"/>
    <w:rsid w:val="00D92636"/>
    <w:rsid w:val="00D976AF"/>
    <w:rsid w:val="00DA3BC4"/>
    <w:rsid w:val="00DA78BE"/>
    <w:rsid w:val="00DB4003"/>
    <w:rsid w:val="00DB56A4"/>
    <w:rsid w:val="00DC05FF"/>
    <w:rsid w:val="00DC40D6"/>
    <w:rsid w:val="00DD1BDD"/>
    <w:rsid w:val="00DD745A"/>
    <w:rsid w:val="00DE2F71"/>
    <w:rsid w:val="00DE3B73"/>
    <w:rsid w:val="00DE7939"/>
    <w:rsid w:val="00DF4A4F"/>
    <w:rsid w:val="00DF4EC2"/>
    <w:rsid w:val="00E0178F"/>
    <w:rsid w:val="00E04736"/>
    <w:rsid w:val="00E1164A"/>
    <w:rsid w:val="00E11EA6"/>
    <w:rsid w:val="00E12790"/>
    <w:rsid w:val="00E15397"/>
    <w:rsid w:val="00E15D68"/>
    <w:rsid w:val="00E26598"/>
    <w:rsid w:val="00E33EB0"/>
    <w:rsid w:val="00E41FF1"/>
    <w:rsid w:val="00E42236"/>
    <w:rsid w:val="00E47D65"/>
    <w:rsid w:val="00E50E61"/>
    <w:rsid w:val="00E651FF"/>
    <w:rsid w:val="00E739FD"/>
    <w:rsid w:val="00E909AE"/>
    <w:rsid w:val="00E926C9"/>
    <w:rsid w:val="00E95146"/>
    <w:rsid w:val="00E96B4D"/>
    <w:rsid w:val="00EA030E"/>
    <w:rsid w:val="00EA36C9"/>
    <w:rsid w:val="00EA6E88"/>
    <w:rsid w:val="00EA739F"/>
    <w:rsid w:val="00EB3B5F"/>
    <w:rsid w:val="00EB3D33"/>
    <w:rsid w:val="00EC3EA5"/>
    <w:rsid w:val="00ED7999"/>
    <w:rsid w:val="00EE2A51"/>
    <w:rsid w:val="00EE6C52"/>
    <w:rsid w:val="00EE7A29"/>
    <w:rsid w:val="00EF0048"/>
    <w:rsid w:val="00F17FFE"/>
    <w:rsid w:val="00F30B8B"/>
    <w:rsid w:val="00F54B7A"/>
    <w:rsid w:val="00F55DFE"/>
    <w:rsid w:val="00F57F06"/>
    <w:rsid w:val="00F629B4"/>
    <w:rsid w:val="00F879AE"/>
    <w:rsid w:val="00F94D77"/>
    <w:rsid w:val="00FA7F2A"/>
    <w:rsid w:val="00FB0256"/>
    <w:rsid w:val="00FB13E8"/>
    <w:rsid w:val="00FB1ADD"/>
    <w:rsid w:val="00FB23CE"/>
    <w:rsid w:val="00FB305E"/>
    <w:rsid w:val="00FC6F69"/>
    <w:rsid w:val="00FD0EA3"/>
    <w:rsid w:val="00FD5B77"/>
    <w:rsid w:val="00FD6CE1"/>
    <w:rsid w:val="00FE4FC7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933"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B1933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B1933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B1933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9B1933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9B1933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9B1933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9B193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9B1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9B1933"/>
  </w:style>
  <w:style w:type="paragraph" w:styleId="40">
    <w:name w:val="toc 4"/>
    <w:basedOn w:val="a"/>
    <w:next w:val="a"/>
    <w:uiPriority w:val="39"/>
    <w:unhideWhenUsed/>
    <w:qFormat/>
    <w:rsid w:val="009B1933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9B1933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9B1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rsid w:val="009B1933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sid w:val="009B1933"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sid w:val="009B1933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9B1933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9B1933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9B1933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sid w:val="009B1933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sid w:val="009B1933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sid w:val="009B1933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9B1933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uiPriority w:val="34"/>
    <w:qFormat/>
    <w:rsid w:val="009B1933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sid w:val="009B1933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9B1933"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  <w:style w:type="paragraph" w:styleId="a9">
    <w:name w:val="Document Map"/>
    <w:basedOn w:val="a"/>
    <w:link w:val="Char3"/>
    <w:uiPriority w:val="99"/>
    <w:semiHidden/>
    <w:unhideWhenUsed/>
    <w:rsid w:val="00216602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216602"/>
    <w:rPr>
      <w:rFonts w:ascii="宋体"/>
      <w:kern w:val="2"/>
      <w:sz w:val="18"/>
      <w:szCs w:val="18"/>
    </w:rPr>
  </w:style>
  <w:style w:type="table" w:styleId="aa">
    <w:name w:val="Table Grid"/>
    <w:basedOn w:val="a1"/>
    <w:uiPriority w:val="59"/>
    <w:rsid w:val="002F7E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例程代码（无行号）"/>
    <w:basedOn w:val="a"/>
    <w:qFormat/>
    <w:rsid w:val="002F7EB7"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styleId="ac">
    <w:name w:val="annotation reference"/>
    <w:basedOn w:val="a0"/>
    <w:uiPriority w:val="99"/>
    <w:semiHidden/>
    <w:unhideWhenUsed/>
    <w:rsid w:val="000D3628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0D3628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0D3628"/>
    <w:rPr>
      <w:kern w:val="2"/>
      <w:sz w:val="21"/>
      <w:szCs w:val="22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0D3628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0D3628"/>
    <w:rPr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A5D931-8371-45FC-9ADD-3272467BD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935</TotalTime>
  <Pages>22</Pages>
  <Words>2071</Words>
  <Characters>11805</Characters>
  <Application>Microsoft Office Word</Application>
  <DocSecurity>0</DocSecurity>
  <Lines>98</Lines>
  <Paragraphs>27</Paragraphs>
  <ScaleCrop>false</ScaleCrop>
  <Company>Microsoft</Company>
  <LinksUpToDate>false</LinksUpToDate>
  <CharactersWithSpaces>13849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NZO</cp:lastModifiedBy>
  <cp:revision>326</cp:revision>
  <dcterms:created xsi:type="dcterms:W3CDTF">2017-02-27T09:33:00Z</dcterms:created>
  <dcterms:modified xsi:type="dcterms:W3CDTF">2020-05-02T18:13:00Z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